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174" w14:textId="77777777" w:rsidR="0001385F" w:rsidRDefault="00E8239C" w:rsidP="00E8239C">
      <w:pPr>
        <w:pStyle w:val="Title"/>
        <w:jc w:val="left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01385F" w14:paraId="0844B6F9" w14:textId="77777777" w:rsidTr="00B72D61">
        <w:trPr>
          <w:jc w:val="center"/>
        </w:trPr>
        <w:tc>
          <w:tcPr>
            <w:tcW w:w="9350" w:type="dxa"/>
            <w:vAlign w:val="center"/>
          </w:tcPr>
          <w:p w14:paraId="02B90763" w14:textId="41C0A458" w:rsidR="0081397C" w:rsidRDefault="0081397C" w:rsidP="0081397C">
            <w:pPr>
              <w:ind w:left="1080"/>
              <w:rPr>
                <w:rFonts w:ascii="Helvetica" w:hAnsi="Helvetica" w:cs="Helvetica"/>
                <w:b/>
                <w:bCs/>
                <w:color w:val="292F32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92F32"/>
                <w:sz w:val="30"/>
                <w:szCs w:val="30"/>
                <w:shd w:val="clear" w:color="auto" w:fill="FFFFFF"/>
              </w:rPr>
              <w:t xml:space="preserve">                             </w:t>
            </w:r>
          </w:p>
          <w:p w14:paraId="78B68C9C" w14:textId="77777777" w:rsidR="000B522B" w:rsidRDefault="000B522B" w:rsidP="000B522B">
            <w:pPr>
              <w:pStyle w:val="Title"/>
              <w:spacing w:line="360" w:lineRule="auto"/>
            </w:pPr>
          </w:p>
          <w:p w14:paraId="20451F6F" w14:textId="77777777" w:rsidR="0081397C" w:rsidRDefault="0081397C" w:rsidP="000B522B">
            <w:pPr>
              <w:pStyle w:val="Title"/>
              <w:spacing w:line="360" w:lineRule="auto"/>
              <w:rPr>
                <w:rFonts w:ascii="Helvetica" w:hAnsi="Helvetica" w:cs="Helvetica"/>
                <w:b/>
                <w:bCs/>
                <w:color w:val="292F32"/>
                <w:sz w:val="30"/>
                <w:szCs w:val="30"/>
                <w:shd w:val="clear" w:color="auto" w:fill="FFFFFF"/>
              </w:rPr>
            </w:pPr>
            <w:r w:rsidRPr="0081397C">
              <w:rPr>
                <w:rFonts w:ascii="Helvetica" w:hAnsi="Helvetica" w:cs="Helvetica"/>
                <w:b/>
                <w:bCs/>
                <w:color w:val="292F32"/>
                <w:sz w:val="52"/>
                <w:szCs w:val="52"/>
                <w:shd w:val="clear" w:color="auto" w:fill="FFFFFF"/>
              </w:rPr>
              <w:t>ICIN Bank</w:t>
            </w:r>
            <w:proofErr w:type="gramStart"/>
            <w:r>
              <w:rPr>
                <w:rFonts w:ascii="Helvetica" w:hAnsi="Helvetica" w:cs="Helvetica"/>
                <w:b/>
                <w:bCs/>
                <w:color w:val="292F32"/>
                <w:sz w:val="30"/>
                <w:szCs w:val="30"/>
                <w:shd w:val="clear" w:color="auto" w:fill="FFFFFF"/>
              </w:rPr>
              <w:t xml:space="preserve"> ..</w:t>
            </w:r>
            <w:proofErr w:type="gramEnd"/>
          </w:p>
          <w:p w14:paraId="5FDE5A27" w14:textId="708E5AFA" w:rsidR="0001385F" w:rsidRPr="00B72D61" w:rsidRDefault="0001385F" w:rsidP="000B522B">
            <w:pPr>
              <w:pStyle w:val="Title"/>
              <w:spacing w:line="360" w:lineRule="auto"/>
              <w:rPr>
                <w:b/>
                <w:bCs/>
              </w:rPr>
            </w:pPr>
            <w:r w:rsidRPr="00B72D61">
              <w:rPr>
                <w:b/>
                <w:bCs/>
              </w:rPr>
              <w:t>By</w:t>
            </w:r>
          </w:p>
          <w:p w14:paraId="7035698D" w14:textId="1D807705" w:rsidR="0001385F" w:rsidRPr="00B72D61" w:rsidRDefault="006C6942" w:rsidP="000B522B">
            <w:pPr>
              <w:pStyle w:val="Title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ANANT KHAIRNAR</w:t>
            </w:r>
          </w:p>
          <w:p w14:paraId="028375A4" w14:textId="77777777" w:rsidR="0001385F" w:rsidRDefault="0001385F" w:rsidP="000B522B">
            <w:pPr>
              <w:pStyle w:val="Title"/>
              <w:spacing w:line="360" w:lineRule="auto"/>
            </w:pPr>
          </w:p>
        </w:tc>
      </w:tr>
    </w:tbl>
    <w:p w14:paraId="76D3B005" w14:textId="5993DFD4" w:rsidR="00E8239C" w:rsidRDefault="00E8239C" w:rsidP="00E8239C">
      <w:pPr>
        <w:pStyle w:val="Title"/>
        <w:jc w:val="left"/>
      </w:pPr>
    </w:p>
    <w:p w14:paraId="18FEBCAF" w14:textId="77777777" w:rsidR="000B522B" w:rsidRPr="00256B7E" w:rsidRDefault="000B522B" w:rsidP="00E8239C">
      <w:pPr>
        <w:pStyle w:val="Title"/>
        <w:jc w:val="left"/>
      </w:pPr>
    </w:p>
    <w:p w14:paraId="0854573D" w14:textId="34F14078" w:rsidR="00E8239C" w:rsidRPr="00E8239C" w:rsidRDefault="00E8239C" w:rsidP="00256B7E">
      <w:pPr>
        <w:rPr>
          <w:rStyle w:val="Strong"/>
        </w:rPr>
      </w:pPr>
      <w:r w:rsidRPr="00E8239C">
        <w:rPr>
          <w:rStyle w:val="Strong"/>
        </w:rPr>
        <w:t xml:space="preserve">Date of </w:t>
      </w:r>
      <w:r w:rsidR="007B73E7" w:rsidRPr="00E8239C">
        <w:rPr>
          <w:rStyle w:val="Strong"/>
        </w:rPr>
        <w:t>Submission</w:t>
      </w:r>
      <w:r w:rsidR="007B73E7">
        <w:rPr>
          <w:rStyle w:val="Strong"/>
        </w:rPr>
        <w:t>:</w:t>
      </w:r>
      <w:r w:rsidRPr="00E8239C">
        <w:rPr>
          <w:rStyle w:val="Strong"/>
        </w:rPr>
        <w:t xml:space="preserve"> </w:t>
      </w:r>
      <w:r w:rsidR="006C6942">
        <w:rPr>
          <w:rStyle w:val="Strong"/>
        </w:rPr>
        <w:t>22</w:t>
      </w:r>
      <w:r w:rsidRPr="00E8239C">
        <w:rPr>
          <w:rStyle w:val="Strong"/>
        </w:rPr>
        <w:t xml:space="preserve"> -</w:t>
      </w:r>
      <w:r w:rsidR="006C6942">
        <w:rPr>
          <w:rStyle w:val="Strong"/>
        </w:rPr>
        <w:t>NOV</w:t>
      </w:r>
      <w:r w:rsidRPr="00E8239C">
        <w:rPr>
          <w:rStyle w:val="Strong"/>
        </w:rPr>
        <w:t xml:space="preserve"> -202</w:t>
      </w:r>
      <w:r w:rsidR="006C6942">
        <w:rPr>
          <w:rStyle w:val="Strong"/>
        </w:rPr>
        <w:t>3</w:t>
      </w:r>
    </w:p>
    <w:p w14:paraId="4F49F1A2" w14:textId="77777777" w:rsidR="0081397C" w:rsidRDefault="006C748E" w:rsidP="00256B7E">
      <w:pPr>
        <w:rPr>
          <w:rStyle w:val="Strong"/>
        </w:rPr>
      </w:pPr>
      <w:r w:rsidRPr="006C748E">
        <w:rPr>
          <w:rStyle w:val="Strong"/>
          <w:highlight w:val="cyan"/>
        </w:rPr>
        <w:t xml:space="preserve">Source code Git </w:t>
      </w:r>
      <w:proofErr w:type="spellStart"/>
      <w:r w:rsidR="007B73E7" w:rsidRPr="006C748E">
        <w:rPr>
          <w:rStyle w:val="Strong"/>
          <w:highlight w:val="cyan"/>
        </w:rPr>
        <w:t>Locatio</w:t>
      </w:r>
      <w:proofErr w:type="spellEnd"/>
      <w:r w:rsidR="00D2327D">
        <w:rPr>
          <w:rStyle w:val="Strong"/>
        </w:rPr>
        <w:t xml:space="preserve">  </w:t>
      </w:r>
      <w:r w:rsidR="0081397C">
        <w:rPr>
          <w:rStyle w:val="Strong"/>
        </w:rPr>
        <w:t xml:space="preserve"> </w:t>
      </w:r>
    </w:p>
    <w:p w14:paraId="66964AFD" w14:textId="1C06E348" w:rsidR="00D2327D" w:rsidRDefault="0081397C" w:rsidP="00256B7E">
      <w:pPr>
        <w:rPr>
          <w:rStyle w:val="Strong"/>
        </w:rPr>
      </w:pPr>
      <w:r w:rsidRPr="0081397C">
        <w:rPr>
          <w:rStyle w:val="Strong"/>
        </w:rPr>
        <w:t>https://github.com/anantkhairnar/ICIN-Bank-.git</w:t>
      </w:r>
    </w:p>
    <w:p w14:paraId="63BD9C74" w14:textId="77777777" w:rsidR="000B522B" w:rsidRPr="00E8239C" w:rsidRDefault="000B522B" w:rsidP="00256B7E">
      <w:pPr>
        <w:rPr>
          <w:b/>
          <w:bCs/>
        </w:rPr>
      </w:pPr>
    </w:p>
    <w:p w14:paraId="2174E1C1" w14:textId="77777777" w:rsidR="00BD3D4A" w:rsidRDefault="007B73E7" w:rsidP="00BD3D4A">
      <w:pPr>
        <w:pStyle w:val="Title"/>
        <w:spacing w:line="360" w:lineRule="auto"/>
        <w:rPr>
          <w:b/>
          <w:bCs/>
          <w:iCs/>
        </w:rPr>
      </w:pPr>
      <w:r w:rsidRPr="006C748E">
        <w:rPr>
          <w:b/>
          <w:bCs/>
          <w:iCs/>
        </w:rPr>
        <w:t>Source</w:t>
      </w:r>
      <w:r w:rsidR="006C748E" w:rsidRPr="006C748E">
        <w:rPr>
          <w:b/>
          <w:bCs/>
          <w:iCs/>
        </w:rPr>
        <w:t xml:space="preserve"> </w:t>
      </w:r>
      <w:r w:rsidRPr="006C748E">
        <w:rPr>
          <w:b/>
          <w:bCs/>
          <w:iCs/>
        </w:rPr>
        <w:t>Code:</w:t>
      </w:r>
      <w:r w:rsidR="00BD3D4A">
        <w:rPr>
          <w:b/>
          <w:bCs/>
          <w:iCs/>
        </w:rPr>
        <w:t xml:space="preserve"> </w:t>
      </w:r>
    </w:p>
    <w:p w14:paraId="5CDF4E9E" w14:textId="77777777" w:rsidR="0081397C" w:rsidRDefault="0081397C" w:rsidP="0081397C">
      <w:pPr>
        <w:ind w:left="108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ICIN Bank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..</w:t>
      </w:r>
      <w:proofErr w:type="gramEnd"/>
    </w:p>
    <w:p w14:paraId="61353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2745A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"name": "admin-portal",</w:t>
      </w:r>
    </w:p>
    <w:p w14:paraId="54BD78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"version": "0.0.0",</w:t>
      </w:r>
    </w:p>
    <w:p w14:paraId="03D46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lockfileVersion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14:paraId="073738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"requires": true,</w:t>
      </w:r>
    </w:p>
    <w:p w14:paraId="6C7917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"dependencies": {</w:t>
      </w:r>
    </w:p>
    <w:p w14:paraId="7C97D3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"@angular-devkit/architect": {</w:t>
      </w:r>
    </w:p>
    <w:p w14:paraId="679553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"0.901.11",</w:t>
      </w:r>
    </w:p>
    <w:p w14:paraId="66A5F4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"https://registry.npmjs.org/@angular-devkit/architect/-/architect-0.901.11.tgz",</w:t>
      </w:r>
    </w:p>
    <w:p w14:paraId="07ACCF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"sha512-RmYOq1VEJdQLzwMno+C56WtgscAtoR/7i4tX5b5VxRa2RmQKTxowllYWwgrF5445VGUqzap9H6zJFXvlY2FA0w==",</w:t>
      </w:r>
    </w:p>
    <w:p w14:paraId="0BAA3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10FD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FD4E5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15781D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</w:t>
      </w:r>
    </w:p>
    <w:p w14:paraId="3C1E32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D76C2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0149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0D48B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64FBC2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296BFF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2F3FFA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46FCF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07A22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388861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3126A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8812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339F3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41D7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"@angular-devkit/build-angular": {</w:t>
      </w:r>
    </w:p>
    <w:p w14:paraId="35EE2F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"0.901.11",</w:t>
      </w:r>
    </w:p>
    <w:p w14:paraId="0DAF48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"https://registry.npmjs.org/@angular-devkit/build-angular/-/build-angular-0.901.11.tgz",</w:t>
      </w:r>
    </w:p>
    <w:p w14:paraId="188292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"sha512-QVtOmNNOx0lHjF+BBppdA/TygY7F4B8K6Xnk70CoKLm6Y3IQLVmITaT9jYxtPtFXGSM0UnkuvtErOlxYjPPFnA==",</w:t>
      </w:r>
    </w:p>
    <w:p w14:paraId="642C81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A66A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F88F5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"@angular-devkit/architect": "0.901.11",</w:t>
      </w:r>
    </w:p>
    <w:p w14:paraId="744953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"@angular-devkit/build-optimizer": "0.901.11",</w:t>
      </w:r>
    </w:p>
    <w:p w14:paraId="3C215D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"@angular-devkit/build-webpack": "0.901.11",</w:t>
      </w:r>
    </w:p>
    <w:p w14:paraId="67036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08DA05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"@babel/core": "7.9.0",</w:t>
      </w:r>
    </w:p>
    <w:p w14:paraId="2F0B3F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"@babel/generator": "7.9.3",</w:t>
      </w:r>
    </w:p>
    <w:p w14:paraId="5D97D4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"@babel/preset-env": "7.9.0",</w:t>
      </w:r>
    </w:p>
    <w:p w14:paraId="24C2F2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"7.8.6",</w:t>
      </w:r>
    </w:p>
    <w:p w14:paraId="65E6B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jsdevtools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/coverage-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"3.0.3",</w:t>
      </w:r>
    </w:p>
    <w:p w14:paraId="5EDDC4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ngtools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/webpack": "9.1.11",</w:t>
      </w:r>
    </w:p>
    <w:p w14:paraId="7CD68A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"6.12.0",</w:t>
      </w:r>
    </w:p>
    <w:p w14:paraId="4D84D6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autoprefixer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"9.7.4",</w:t>
      </w:r>
    </w:p>
    <w:p w14:paraId="7C2EC2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babel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"8.0.6",</w:t>
      </w:r>
    </w:p>
    <w:p w14:paraId="28EDC6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"^4.9.1",</w:t>
      </w:r>
    </w:p>
    <w:p w14:paraId="44F71D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"15.0.0",</w:t>
      </w:r>
    </w:p>
    <w:p w14:paraId="573AE3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"^1.0.30001032",</w:t>
      </w:r>
    </w:p>
    <w:p w14:paraId="094884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circular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-dependency-plugin": "5.2.0",</w:t>
      </w:r>
    </w:p>
    <w:p w14:paraId="3E16A3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"6.0.3",</w:t>
      </w:r>
    </w:p>
    <w:p w14:paraId="05924B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"3.6.4",</w:t>
      </w:r>
    </w:p>
    <w:p w14:paraId="58601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"3.5.1",</w:t>
      </w:r>
    </w:p>
    <w:p w14:paraId="790432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"4.1.10",</w:t>
      </w:r>
    </w:p>
    <w:p w14:paraId="311D42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"6.0.0",</w:t>
      </w:r>
    </w:p>
    <w:p w14:paraId="4A7DCD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"3.3.1",</w:t>
      </w:r>
    </w:p>
    <w:p w14:paraId="5747D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"7.1.6",</w:t>
      </w:r>
    </w:p>
    <w:p w14:paraId="799D6E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jest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-worker": "25.1.0",</w:t>
      </w:r>
    </w:p>
    <w:p w14:paraId="27A31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karma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-source-map-support": "1.4.0",</w:t>
      </w:r>
    </w:p>
    <w:p w14:paraId="3709C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"less": "3.11.3",</w:t>
      </w:r>
    </w:p>
    <w:p w14:paraId="0D1730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"5.0.0",</w:t>
      </w:r>
    </w:p>
    <w:p w14:paraId="4D9E9A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"2.1.4",</w:t>
      </w:r>
    </w:p>
    <w:p w14:paraId="5895A2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"2.0.0",</w:t>
      </w:r>
    </w:p>
    <w:p w14:paraId="7F870C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-extract-plugin": "0.9.0",</w:t>
      </w:r>
    </w:p>
    <w:p w14:paraId="7AF166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"3.0.4",</w:t>
      </w:r>
    </w:p>
    <w:p w14:paraId="19FB26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"open": "7.0.3",</w:t>
      </w:r>
    </w:p>
    <w:p w14:paraId="53049C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"parse5": "4.0.0",</w:t>
      </w:r>
    </w:p>
    <w:p w14:paraId="72E216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"7.0.27",</w:t>
      </w:r>
    </w:p>
    <w:p w14:paraId="668701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-import": "12.0.1",</w:t>
      </w:r>
    </w:p>
    <w:p w14:paraId="644018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"3.0.0",</w:t>
      </w:r>
    </w:p>
    <w:p w14:paraId="09FDA8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"4.0.0",</w:t>
      </w:r>
    </w:p>
    <w:p w14:paraId="632B03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-runtime": "0.13.5",</w:t>
      </w:r>
    </w:p>
    <w:p w14:paraId="0437BD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"3.0.2",</w:t>
      </w:r>
    </w:p>
    <w:p w14:paraId="69710B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"rollup": "2.1.0",</w:t>
      </w:r>
    </w:p>
    <w:p w14:paraId="30E11E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"6.5.4",</w:t>
      </w:r>
    </w:p>
    <w:p w14:paraId="475A74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"sass": "1.26.3",</w:t>
      </w:r>
    </w:p>
    <w:p w14:paraId="74305D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"8.0.2",</w:t>
      </w:r>
    </w:p>
    <w:p w14:paraId="7E838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"7.1.3",</w:t>
      </w:r>
    </w:p>
    <w:p w14:paraId="17459C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"0.7.3",</w:t>
      </w:r>
    </w:p>
    <w:p w14:paraId="649653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-map-loader": "0.2.4",</w:t>
      </w:r>
    </w:p>
    <w:p w14:paraId="760C85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-measure-webpack-plugin": "1.3.1",</w:t>
      </w:r>
    </w:p>
    <w:p w14:paraId="595FAD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"1.1.3",</w:t>
      </w:r>
    </w:p>
    <w:p w14:paraId="46999B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"stylus": "0.54.7",</w:t>
      </w:r>
    </w:p>
    <w:p w14:paraId="0DDE4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stylus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"3.0.2",</w:t>
      </w:r>
    </w:p>
    <w:p w14:paraId="248AFC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"terser": "4.6.10",</w:t>
      </w:r>
    </w:p>
    <w:p w14:paraId="02F7AB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terser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"3.0.3",</w:t>
      </w:r>
    </w:p>
    <w:p w14:paraId="728780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-kill": "1.2.2",</w:t>
      </w:r>
    </w:p>
    <w:p w14:paraId="5361B5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"webpack": "4.42.0",</w:t>
      </w:r>
    </w:p>
    <w:p w14:paraId="6686DD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-dev-middleware": "3.7.2",</w:t>
      </w:r>
    </w:p>
    <w:p w14:paraId="5EDDBB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-dev-server": "3.11.0",</w:t>
      </w:r>
    </w:p>
    <w:p w14:paraId="7B7254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-merge": "4.2.2",</w:t>
      </w:r>
    </w:p>
    <w:p w14:paraId="6C28C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"1.4.3",</w:t>
      </w:r>
    </w:p>
    <w:p w14:paraId="737C22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subresource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-integrity": "1.4.0",</w:t>
      </w:r>
    </w:p>
    <w:p w14:paraId="7C4063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-plugin": "4.0.3"</w:t>
      </w:r>
    </w:p>
    <w:p w14:paraId="4D275B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9EB43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17F18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3CBBB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09F6C0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5A4403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7E485D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928D9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F389D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6A015C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13733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DC652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5FC1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A032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"@angular-devkit/build-optimizer": {</w:t>
      </w:r>
    </w:p>
    <w:p w14:paraId="6CC73D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"0.901.11",</w:t>
      </w:r>
    </w:p>
    <w:p w14:paraId="3293E9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"https://registry.npmjs.org/@angular-devkit/build-optimizer/-/build-optimizer-0.901.11.tgz",</w:t>
      </w:r>
    </w:p>
    <w:p w14:paraId="6F62A3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"sha512-V5ST7N1M7GPdnRXZ49UhGSGXZSzwX2wFSoKh5/fPBALjEsCgtGUkK0ODlCcG2o9aa5Ewwjp/zHCMAFAreRcb7w==",</w:t>
      </w:r>
    </w:p>
    <w:p w14:paraId="3633A8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D4F2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26CA4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"2.0.0",</w:t>
      </w:r>
    </w:p>
    <w:p w14:paraId="7CF7CA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"0.7.3",</w:t>
      </w:r>
    </w:p>
    <w:p w14:paraId="491269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"1.11.1",</w:t>
      </w:r>
    </w:p>
    <w:p w14:paraId="626229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"typescript": "3.6.5",</w:t>
      </w:r>
    </w:p>
    <w:p w14:paraId="6ACCA3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"1.4.3"</w:t>
      </w:r>
    </w:p>
    <w:p w14:paraId="479BA5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93177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9C667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B7D6C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"version": "1.11.1",</w:t>
      </w:r>
    </w:p>
    <w:p w14:paraId="65B62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/-/tslib-1.11.1.tgz",</w:t>
      </w:r>
    </w:p>
    <w:p w14:paraId="191649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"sha512-aZW88SY8kQbU7gpV19lN24LtXh/yD4ZZg6qieAJDDg+YBsJcSmLGK9QpnUjAKVG/xefmvJGd1WUmfpT/g6AJGA==",</w:t>
      </w:r>
    </w:p>
    <w:p w14:paraId="0704A1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7BA13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89595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"typescript": {</w:t>
      </w:r>
    </w:p>
    <w:p w14:paraId="3D87ED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"3.6.5",</w:t>
      </w:r>
    </w:p>
    <w:p w14:paraId="22B057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"https://registry.npmjs.org/typescript/-/typescript-3.6.5.tgz",</w:t>
      </w:r>
    </w:p>
    <w:p w14:paraId="621E20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"sha512-BEjlc0Z06ORZKbtcxGrIvvwYs5hAnuo6TKdNFL55frVDlB+na3z5bsLhFaIxmT+dPWgBIjMo6aNnTOgHHmHgiQ==",</w:t>
      </w:r>
    </w:p>
    <w:p w14:paraId="38DAD2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DC731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DD44A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443FA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DF39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"@angular-devkit/build-webpack": {</w:t>
      </w:r>
    </w:p>
    <w:p w14:paraId="04A7E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"0.901.11",</w:t>
      </w:r>
    </w:p>
    <w:p w14:paraId="39460C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"https://registry.npmjs.org/@angular-devkit/build-webpack/-/build-webpack-0.901.11.tgz",</w:t>
      </w:r>
    </w:p>
    <w:p w14:paraId="4F6484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"sha512-LyN4DECMBToAkia8306B6iVu+/4U70vklJWLaXT3AazxtsW6nJXmZVnNwJEkorsI/VVDHG6KTUPnwsZK2GzYOw==",</w:t>
      </w:r>
    </w:p>
    <w:p w14:paraId="5E3B5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54247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AC480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"@angular-devkit/architect": "0.901.11",</w:t>
      </w:r>
    </w:p>
    <w:p w14:paraId="5F6F7D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532042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</w:t>
      </w:r>
    </w:p>
    <w:p w14:paraId="179163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FB358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E4707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5F4CC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7B5E8C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754C8C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14A8D1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B73BA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1B7DD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55BE1C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96A0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2C4A5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19C4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9435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"@angular-devkit/core": {</w:t>
      </w:r>
    </w:p>
    <w:p w14:paraId="30CD7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"9.1.11",</w:t>
      </w:r>
    </w:p>
    <w:p w14:paraId="54D526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"https://registry.npmjs.org/@angular-devkit/core/-/core-9.1.11.tgz",</w:t>
      </w:r>
    </w:p>
    <w:p w14:paraId="102C58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"sha512-uiEkDvWfMgPHuO4jVgBEr9Kl/LuxHaWYGD2ZtKsOnnHYZyRGp61ot7UcDF+KNdXTiq01JJH84VTd3IttEewmhQ==",</w:t>
      </w:r>
    </w:p>
    <w:p w14:paraId="103DCE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E1DF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F4E51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"6.12.0",</w:t>
      </w:r>
    </w:p>
    <w:p w14:paraId="0A8B3A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-stable-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"2.1.0",</w:t>
      </w:r>
    </w:p>
    <w:p w14:paraId="1A606B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magic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"0.25.7",</w:t>
      </w:r>
    </w:p>
    <w:p w14:paraId="7FF844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"6.5.4",</w:t>
      </w:r>
    </w:p>
    <w:p w14:paraId="725FBD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"0.7.3"</w:t>
      </w:r>
    </w:p>
    <w:p w14:paraId="5DF28E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14:paraId="3D4292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E03B9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FE296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22B5D4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349E28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3292D4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5FD2B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C6898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73A911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8134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69DA9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8E39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4C5B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"@angular-devkit/schematics": {</w:t>
      </w:r>
    </w:p>
    <w:p w14:paraId="6C6C36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"9.1.11",</w:t>
      </w:r>
    </w:p>
    <w:p w14:paraId="0E6ED0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"https://registry.npmjs.org/@angular-devkit/schematics/-/schematics-9.1.11.tgz",</w:t>
      </w:r>
    </w:p>
    <w:p w14:paraId="4C4561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"sha512-1A3Oryhl8hpibJK2J5j2FYNzjfvBJcR4wuNRKzl27kBvVsdRXLQzMD3aAgqFvlMgUWhloQs4tZwuinu0E2VP1A==",</w:t>
      </w:r>
    </w:p>
    <w:p w14:paraId="1CBE8A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4CD2D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E62E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140F8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ora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"4.0.3",</w:t>
      </w:r>
    </w:p>
    <w:p w14:paraId="337CBF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</w:t>
      </w:r>
    </w:p>
    <w:p w14:paraId="53C266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3EE8A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14FF3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34AC5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6676F2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7C53ED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3ABC33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120B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FDFE3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0B1C78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E52C5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821D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2C1FA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A40F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"@angular/animations": {</w:t>
      </w:r>
    </w:p>
    <w:p w14:paraId="5EF98E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26ECED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"https://registry.npmjs.org/@angular/animations/-/animations-9.1.12.tgz",</w:t>
      </w:r>
    </w:p>
    <w:p w14:paraId="6A5A1B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"sha512-tphpf9QHnOPoL2Jl7KpR+R5aHNW3oifLEmRUTajJYJGvo1uzdUDE82+V9OGOinxJsYseCth9gYJhN24aYTB9NA=="</w:t>
      </w:r>
    </w:p>
    <w:p w14:paraId="1DD3DD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F5E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"@angular/cli": {</w:t>
      </w:r>
    </w:p>
    <w:p w14:paraId="6CA2FD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"9.1.11",</w:t>
      </w:r>
    </w:p>
    <w:p w14:paraId="43D70A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"https://registry.npmjs.org/@angular/cli/-/cli-9.1.11.tgz",</w:t>
      </w:r>
    </w:p>
    <w:p w14:paraId="2BB7CD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"sha512-EGDd9ZCGitn6F/x5sK7M1PmdfBg+8LoZ6nrfYEhWY8c2CMCVfVrLPLHq6r8uFiflcvd/nlcrVZQ52zt4a2vDaQ==",</w:t>
      </w:r>
    </w:p>
    <w:p w14:paraId="45498E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1F083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30247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"@angular-devkit/architect": "0.901.11",</w:t>
      </w:r>
    </w:p>
    <w:p w14:paraId="397B3E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"@angular-devkit/core": "9.1.11",</w:t>
      </w:r>
    </w:p>
    <w:p w14:paraId="481877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"@angular-devkit/schematics": "9.1.11",</w:t>
      </w:r>
    </w:p>
    <w:p w14:paraId="6D9A53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"@schematics/angular": "9.1.11",</w:t>
      </w:r>
    </w:p>
    <w:p w14:paraId="547E81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"@schematics/update": "0.901.11",</w:t>
      </w:r>
    </w:p>
    <w:p w14:paraId="144607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yarnpkg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lockfile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"1.1.0",</w:t>
      </w:r>
    </w:p>
    <w:p w14:paraId="5D9914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-colors": "4.1.1",</w:t>
      </w:r>
    </w:p>
    <w:p w14:paraId="54C6B6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"4.1.1",</w:t>
      </w:r>
    </w:p>
    <w:p w14:paraId="6649AF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"1.3.5",</w:t>
      </w:r>
    </w:p>
    <w:p w14:paraId="33D059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"inquirer": "7.1.0",</w:t>
      </w:r>
    </w:p>
    <w:p w14:paraId="5B0985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"8.0.1",</w:t>
      </w:r>
    </w:p>
    <w:p w14:paraId="175C9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-pick-manifest": "6.0.0",</w:t>
      </w:r>
    </w:p>
    <w:p w14:paraId="5532C7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"open": "7.0.3",</w:t>
      </w:r>
    </w:p>
    <w:p w14:paraId="181E2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pacote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"9.5.12",</w:t>
      </w:r>
    </w:p>
    <w:p w14:paraId="570923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-package-tree": "5.3.1",</w:t>
      </w:r>
    </w:p>
    <w:p w14:paraId="14B000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"3.0.2",</w:t>
      </w:r>
    </w:p>
    <w:p w14:paraId="3F0218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"7.1.3",</w:t>
      </w:r>
    </w:p>
    <w:p w14:paraId="4E667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-observable": "1.2.0",</w:t>
      </w:r>
    </w:p>
    <w:p w14:paraId="4B2C98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universal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-analytics": "0.4.20",</w:t>
      </w:r>
    </w:p>
    <w:p w14:paraId="08F31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"7.0.2"</w:t>
      </w:r>
    </w:p>
    <w:p w14:paraId="70874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0D9A9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9590D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-colors": {</w:t>
      </w:r>
    </w:p>
    <w:p w14:paraId="386482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"4.1.1",</w:t>
      </w:r>
    </w:p>
    <w:p w14:paraId="02E7F2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"https://registry.npmjs.org/ansi-colors/-/ansi-colors-4.1.1.tgz",</w:t>
      </w:r>
    </w:p>
    <w:p w14:paraId="1753F3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"sha512-JoX0apGbHaUJBNl6yF+p6JAFYZ666/hhCGKN5t9QFjbJQKUU/g8MNbFDbvfrgKXvI1QpZplPOnwIo99lX/AAmA==",</w:t>
      </w:r>
    </w:p>
    <w:p w14:paraId="0ABE41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FE08D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495A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BAEA5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"7.0.2",</w:t>
      </w:r>
    </w:p>
    <w:p w14:paraId="16004E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/-/uuid-7.0.2.tgz",</w:t>
      </w:r>
    </w:p>
    <w:p w14:paraId="24D63A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"sha512-vy9V/+pKG+5ZTYKf+VcphF5Oc6EFiu3W8Nv3P3zIh0EqVI80ZxOzuPfe9EHjkFNvf8+xuTHVeei4Drydlx4zjw==",</w:t>
      </w:r>
    </w:p>
    <w:p w14:paraId="4996E3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CA87C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C967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79439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C6E86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"@angular/common": {</w:t>
      </w:r>
    </w:p>
    <w:p w14:paraId="271C03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78C297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"https://registry.npmjs.org/@angular/common/-/common-9.1.12.tgz",</w:t>
      </w:r>
    </w:p>
    <w:p w14:paraId="5C450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"sha512-XSIqkbM6VV1yixF9zuzeE5eqN1VsiXS517K2VU0XgCRSAzhVhLOeKsdYjeLf7PdSu/HgW/Tr81H+isi9A9I0YA=="</w:t>
      </w:r>
    </w:p>
    <w:p w14:paraId="5E3EDC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CAB6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"@angular/compiler": {</w:t>
      </w:r>
    </w:p>
    <w:p w14:paraId="46366D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311F0A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"https://registry.npmjs.org/@angular/compiler/-/compiler-9.1.12.tgz",</w:t>
      </w:r>
    </w:p>
    <w:p w14:paraId="0EDF86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"sha512-suefk0OFkaJpUUKnV+phbL4T8fmVGHvzkereY5eqybQlumOez8NPL1PJcygAylh/E6OIAYm8SWookYwM6ZY9dg=="</w:t>
      </w:r>
    </w:p>
    <w:p w14:paraId="30380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B20B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"@angular/compiler-cli": {</w:t>
      </w:r>
    </w:p>
    <w:p w14:paraId="796288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540912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"https://registry.npmjs.org/@angular/compiler-cli/-/compiler-cli-9.1.12.tgz",</w:t>
      </w:r>
    </w:p>
    <w:p w14:paraId="7B09BF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"sha512-bbqJ+fbY+aQejSYuHUjE1qYJCXkZBM5Hru9eN7m/j376u83MQ5jWdC290uYx+ipsXcPTa/YRZ44jpL+5cCzIrg==",</w:t>
      </w:r>
    </w:p>
    <w:p w14:paraId="3FFDC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F8DA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E465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canonical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"1.0.0",</w:t>
      </w:r>
    </w:p>
    <w:p w14:paraId="2A2908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0328B6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-source-map": "^1.5.1",</w:t>
      </w:r>
    </w:p>
    <w:p w14:paraId="4BFF32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-graph": "^0.7.2",</w:t>
      </w:r>
    </w:p>
    <w:p w14:paraId="18343D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-extra": "4.0.2",</w:t>
      </w:r>
    </w:p>
    <w:p w14:paraId="272219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magic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"^0.25.0",</w:t>
      </w:r>
    </w:p>
    <w:p w14:paraId="62358C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3B640B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-metadata": "^0.1.2",</w:t>
      </w:r>
    </w:p>
    <w:p w14:paraId="0818B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"^6.3.0",</w:t>
      </w:r>
    </w:p>
    <w:p w14:paraId="3813E0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"^0.6.1",</w:t>
      </w:r>
    </w:p>
    <w:p w14:paraId="6D9C69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sourcemap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-codec": "^1.4.8",</w:t>
      </w:r>
    </w:p>
    <w:p w14:paraId="2482BA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"15.3.0"</w:t>
      </w:r>
    </w:p>
    <w:p w14:paraId="462A3C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D63D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99E1A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216662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6FCCD8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-regex/-/ansi-regex-5.0.0.tgz",</w:t>
      </w:r>
    </w:p>
    <w:p w14:paraId="2098AF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"sha512-bY6fj56OUQ0hU1KjFNDQuJFezqKdrAyFdIevADiqrWHwSlbmBNMHp5ak2f40Pm8JTFyM2mqxkG6ngkHO11f/lg==",</w:t>
      </w:r>
    </w:p>
    <w:p w14:paraId="1C8E1D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31DB0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5038E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248E8A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"4.2.1",</w:t>
      </w:r>
    </w:p>
    <w:p w14:paraId="0B64A5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"https://registry.npmjs.org/ansi-styles/-/ansi-styles-4.2.1.tgz",</w:t>
      </w:r>
    </w:p>
    <w:p w14:paraId="2F3A48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"sha512-9VGjrMsG1vePxcSweQsN20KY/c4zN0h9fLjqAbwbPfahM3t+NL+M9HC8xeXG2I8pX5NoamTGNuomEUFI7fcUjA==",</w:t>
      </w:r>
    </w:p>
    <w:p w14:paraId="69EEB1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52F55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3EE5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"@types/color-name": "^1.1.1",</w:t>
      </w:r>
    </w:p>
    <w:p w14:paraId="689FC1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"^2.0.1"</w:t>
      </w:r>
    </w:p>
    <w:p w14:paraId="53C9D9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1A1B0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3091F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01BF8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4C1E43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/-/cliui-6.0.0.tgz",</w:t>
      </w:r>
    </w:p>
    <w:p w14:paraId="4002AD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"sha512-t6wbgtoCXvAzst7QgXxJYqPt0usEfbgQdftEPbLL/cvv6HPE5VgvqCuAIDR0NgU52ds6rFwqrgakNLrHEjCbrQ==",</w:t>
      </w:r>
    </w:p>
    <w:p w14:paraId="41D77E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32DCA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EC160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"^4.2.0",</w:t>
      </w:r>
    </w:p>
    <w:p w14:paraId="2B95E1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2FEB49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"^6.2.0"</w:t>
      </w:r>
    </w:p>
    <w:p w14:paraId="7065B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880B6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E81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{</w:t>
      </w:r>
    </w:p>
    <w:p w14:paraId="7DCE9B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7A25E2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"https://registry.npmjs.org/color-convert/-/color-convert-2.0.1.tgz",</w:t>
      </w:r>
    </w:p>
    <w:p w14:paraId="1A7E81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02492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C4267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A7FA3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"~1.1.4"</w:t>
      </w:r>
    </w:p>
    <w:p w14:paraId="7DA869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0D345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40F02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{</w:t>
      </w:r>
    </w:p>
    <w:p w14:paraId="4EF07A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"1.1.4",</w:t>
      </w:r>
    </w:p>
    <w:p w14:paraId="7AA299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"https://registry.npmjs.org/color-name/-/color-name-1.1.4.tgz",</w:t>
      </w:r>
    </w:p>
    <w:p w14:paraId="4ADF1E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6C926E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8AF11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F391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4C582A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"8.0.0",</w:t>
      </w:r>
    </w:p>
    <w:p w14:paraId="6D55FD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"https://registry.npmjs.org/emoji-regex/-/emoji-regex-8.0.0.tgz",</w:t>
      </w:r>
    </w:p>
    <w:p w14:paraId="16EEB1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"sha512-MSjYzcWNOA0ewAHpz0MxpYFvwg6yjy1NG3xteoqz644VCo/RPgnr1/GGt+ic3iJTzQ8Eu3TdM14SawnVUmGE6A==",</w:t>
      </w:r>
    </w:p>
    <w:p w14:paraId="5E298E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B5069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6E5D5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{</w:t>
      </w:r>
    </w:p>
    <w:p w14:paraId="4A3667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24281E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"https://registry.npmjs.org/find-up/-/find-up-4.1.0.tgz",</w:t>
      </w:r>
    </w:p>
    <w:p w14:paraId="323335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"sha512-PpOwAdQ/YlXQ2vj8a3h8IipDuYRi3wceVQQGYWxNINccq40Anw7BlsEXCMbt1Zt+OLA6Fq9suIpIWD0OsnISlw==",</w:t>
      </w:r>
    </w:p>
    <w:p w14:paraId="7195A0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43417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D7ED5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"^5.0.0",</w:t>
      </w:r>
    </w:p>
    <w:p w14:paraId="75BEFF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"^4.0.0"</w:t>
      </w:r>
    </w:p>
    <w:p w14:paraId="3B522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9F49E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8655D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{</w:t>
      </w:r>
    </w:p>
    <w:p w14:paraId="03B245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6917A4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"https://registry.npmjs.org/is-fullwidth-code-point/-/is-fullwidth-code-point-3.0.0.tgz",</w:t>
      </w:r>
    </w:p>
    <w:p w14:paraId="4AFCA3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"sha512-zymm5+u+sCsSWyD9qNaejV3DFvhCKclKdizYaJUuHA83RLjb7nSuGnddCHGv0hk+KY7BMAlsWeK4Ueg6EV6XQg==",</w:t>
      </w:r>
    </w:p>
    <w:p w14:paraId="59170C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443A9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2D9DE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4B3EAC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3E7C7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"https://registry.npmjs.org/locate-path/-/locate-path-5.0.0.tgz",</w:t>
      </w:r>
    </w:p>
    <w:p w14:paraId="473FF0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"sha512-t7hw9pI+WvuwNJXwk5zVHpyhIqzg2qTlklJOf0mVxGSbe3Fp2VieZcduNYjaLDoy6p9uGpQEGWG87WpMKlNq8g==",</w:t>
      </w:r>
    </w:p>
    <w:p w14:paraId="7AF89F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F0455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447FB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"p-locate": "^4.1.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879EA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81D25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12B97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"p-locate": {</w:t>
      </w:r>
    </w:p>
    <w:p w14:paraId="005F84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6B7B75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"https://registry.npmjs.org/p-locate/-/p-locate-4.1.0.tgz",</w:t>
      </w:r>
    </w:p>
    <w:p w14:paraId="7A4D24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"sha512-R79ZZ/0wAxKGu3oYMlz8jy/kbhsNrS7SKZ7PxEHBgJ5+F2mtFW2fK2cOtBh1cHYkQsbzFV7I+EoRKe6Yt0oK7A==",</w:t>
      </w:r>
    </w:p>
    <w:p w14:paraId="7C7C0C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E0595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750E9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"p-limit": "^2.2.0"</w:t>
      </w:r>
    </w:p>
    <w:p w14:paraId="762877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98087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2D10F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{</w:t>
      </w:r>
    </w:p>
    <w:p w14:paraId="49500B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1ECE04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"https://registry.npmjs.org/path-exists/-/path-exists-4.0.0.tgz",</w:t>
      </w:r>
    </w:p>
    <w:p w14:paraId="6085FA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"sha512-ak9Qy5Q7jYb2Wwcey5Fpvg2KoAc/ZIhLSLOSBmRmygPsGwkVVt0fZa0qrtMz+m6tJTAHfZQ8FnmB4MG4LWy7/w==",</w:t>
      </w:r>
    </w:p>
    <w:p w14:paraId="0EE5B0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CA449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5AEF6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4405B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34086B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42160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619194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8F614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3747C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26D52D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5B2CFC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67D018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54539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BA8B2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1D202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{</w:t>
      </w:r>
    </w:p>
    <w:p w14:paraId="00B0E8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"4.2.0",</w:t>
      </w:r>
    </w:p>
    <w:p w14:paraId="1DDDC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"https://registry.npmjs.org/string-width/-/string-width-4.2.0.tgz",</w:t>
      </w:r>
    </w:p>
    <w:p w14:paraId="613909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"sha512-zUz5JD+tgqtuDjMhwIg5uFVV3dtqZ9yQJlZVfq4I01/K5Paj5UHj7VyrQOJvzawSVlKpObApbfD0Ed6yJc+1eg==",</w:t>
      </w:r>
    </w:p>
    <w:p w14:paraId="642E46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E4470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2A806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"^8.0.0",</w:t>
      </w:r>
    </w:p>
    <w:p w14:paraId="0314AF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"^3.0.0",</w:t>
      </w:r>
    </w:p>
    <w:p w14:paraId="4BA46C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7DEBBC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7B542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FC81B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ACF3C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1B5088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7BA321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"sha512-AuvKTrTfQNYNIctbR1K/YGTR1756GycPsg7b9bdV9Duqur4gv6aKqHXah67Z8ImS7WEz5QVcOtlfW2rZEugt6w==",</w:t>
      </w:r>
    </w:p>
    <w:p w14:paraId="3C4462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6772D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51535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59ADEB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032A9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29FC0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59FF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"6.2.0",</w:t>
      </w:r>
    </w:p>
    <w:p w14:paraId="53FDF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"https://registry.npmjs.org/wrap-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/-/wrap-ansi-6.2.0.tgz",</w:t>
      </w:r>
    </w:p>
    <w:p w14:paraId="5070C7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"sha512-r6lPcBGxZXlIcymEu7InxDMhdW0KDxpLgoFLcguasxCaJ/SOIZwINatK9KY/tf+ZrlywOKU0UDj3ATXUBfxJXA==",</w:t>
      </w:r>
    </w:p>
    <w:p w14:paraId="119FC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A775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075B6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"^4.0.0",</w:t>
      </w:r>
    </w:p>
    <w:p w14:paraId="0EF97E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"^4.1.0",</w:t>
      </w:r>
    </w:p>
    <w:p w14:paraId="146460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69D900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4E7A6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5EA1C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14D17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"15.3.0",</w:t>
      </w:r>
    </w:p>
    <w:p w14:paraId="058306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/-/yargs-15.3.0.tgz",</w:t>
      </w:r>
    </w:p>
    <w:p w14:paraId="0E99E1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"sha512-g/QCnmjgOl1YJjGsnUg2SatC7NUYEiLXJqxNOQU9qSpjzGtGXda9b+OKccr1kLTy8BN9yqEyqfq5lxlwdc13TA==",</w:t>
      </w:r>
    </w:p>
    <w:p w14:paraId="406D04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15C80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4C6A5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13B59B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391BE3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"^4.1.0",</w:t>
      </w:r>
    </w:p>
    <w:p w14:paraId="7DF784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-caller-file": "^2.0.1",</w:t>
      </w:r>
    </w:p>
    <w:p w14:paraId="1B96AE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"^2.1.1",</w:t>
      </w:r>
    </w:p>
    <w:p w14:paraId="7EB163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-main-filename": "^2.0.0",</w:t>
      </w:r>
    </w:p>
    <w:p w14:paraId="765460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-blocking": "^2.0.0",</w:t>
      </w:r>
    </w:p>
    <w:p w14:paraId="1E015F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"^4.2.0",</w:t>
      </w:r>
    </w:p>
    <w:p w14:paraId="35B1B1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-module": "^2.0.0",</w:t>
      </w:r>
    </w:p>
    <w:p w14:paraId="7CE667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"y18n": "^4.0.0",</w:t>
      </w:r>
    </w:p>
    <w:p w14:paraId="2E2A2C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"^18.1.0"</w:t>
      </w:r>
    </w:p>
    <w:p w14:paraId="22F8EC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297F2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A32AC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650E7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"18.1.3",</w:t>
      </w:r>
    </w:p>
    <w:p w14:paraId="768B7E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"https://registry.npmjs.org/yargs-parser/-/yargs-parser-18.1.3.tgz",</w:t>
      </w:r>
    </w:p>
    <w:p w14:paraId="608FF8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"sha512-o50j0JeToy/4K6OZcaQmW6lyXXKhq7csREXcDwk2omFPJEwUNOVtJKvmDr9EI1fAJZUyZcRF7kxGBWmRXudrCQ==",</w:t>
      </w:r>
    </w:p>
    <w:p w14:paraId="0E4C64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3A522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13016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7CCAA3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05016A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262E2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9137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18C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D4EF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"@angular/core": {</w:t>
      </w:r>
    </w:p>
    <w:p w14:paraId="08E81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"9.1.12",</w:t>
      </w:r>
    </w:p>
    <w:p w14:paraId="4AF29E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"https://registry.npmjs.org/@angular/core/-/core-9.1.12.tgz",</w:t>
      </w:r>
    </w:p>
    <w:p w14:paraId="58C2FF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"sha512-WVA/eh3fzjx0apOzkKot4YRRUsGkHj50zFQWrAOMgivGaj1YVrvhf+m3hpglj5fn/BkLiFDl8RT0wAE8z9X+gQ=="</w:t>
      </w:r>
    </w:p>
    <w:p w14:paraId="4BC27A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F437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"@angular/forms": {</w:t>
      </w:r>
    </w:p>
    <w:p w14:paraId="7A0B17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1695C6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"https://registry.npmjs.org/@angular/forms/-/forms-9.1.12.tgz",</w:t>
      </w:r>
    </w:p>
    <w:p w14:paraId="0AF33F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"sha512-LhjnZlC4WEsEsAJfOZLte+Lks3WBAFVeRv2lzoQNFVr/IMzBNDVfjEaaSqKF1cei3cjY39Df2nYDMJM7HfqbJA=="</w:t>
      </w:r>
    </w:p>
    <w:p w14:paraId="30D7D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B46E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"@angular/platform-browser": {</w:t>
      </w:r>
    </w:p>
    <w:p w14:paraId="78EF45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0E59DD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"https://registry.npmjs.org/@angular/platform-browser/-/platform-browser-9.1.12.tgz",</w:t>
      </w:r>
    </w:p>
    <w:p w14:paraId="288ABA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"sha512-rPa/hJcLfdId6bYB0b6pFUo3QIgjZlvUlmtKMGdrLNLYR8XQxPa2Y/UdN/5YeZ12htGw6GXrX9U8U7nTbUSpkw=="</w:t>
      </w:r>
    </w:p>
    <w:p w14:paraId="6D1B9B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3246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"@angular/platform-browser-dynamic": {</w:t>
      </w:r>
    </w:p>
    <w:p w14:paraId="3EB44B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25C48E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"https://registry.npmjs.org/@angular/platform-browser-dynamic/-/platform-browser-dynamic-9.1.12.tgz",</w:t>
      </w:r>
    </w:p>
    <w:p w14:paraId="00945E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"sha512-NmwUZaQeMnA6f+vP9Fp9P+qjL72H8dKlxLS76ujlKHVf75pP5oahWS8wfl7KXel1tKW3FQWMMffmKf5/NHRiSw=="</w:t>
      </w:r>
    </w:p>
    <w:p w14:paraId="56EF44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3486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"@angular/router": {</w:t>
      </w:r>
    </w:p>
    <w:p w14:paraId="5E1F77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"9.1.12",</w:t>
      </w:r>
    </w:p>
    <w:p w14:paraId="784510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"https://registry.npmjs.org/@angular/router/-/router-9.1.12.tgz",</w:t>
      </w:r>
    </w:p>
    <w:p w14:paraId="0C8A7A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"sha512-+qCaXa9y0nsRhzjAYBqmGoQ2YkrdXgftZwuFDf6t4qEi30EXa0oS97KrlFq0M5GKdLIDGrbUm9PcdHSTOI+ZhA=="</w:t>
      </w:r>
    </w:p>
    <w:p w14:paraId="37892B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5B97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"@babel/code-frame": {</w:t>
      </w:r>
    </w:p>
    <w:p w14:paraId="68D99F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FD844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"https://registry.npmjs.org/@babel/code-frame/-/code-frame-7.10.4.tgz",</w:t>
      </w:r>
    </w:p>
    <w:p w14:paraId="26BA45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"sha512-vG6SvB6oYEhvgisZNFRmRCUkLz11c7rp+tbNTynGqc6mS1d5ATd/sGyV6W0KZZnXRKMTzZDRgQT3Ou9jhpAfUg==",</w:t>
      </w:r>
    </w:p>
    <w:p w14:paraId="531B9D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79FA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38FE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"@babel/highlight": "^7.10.4"</w:t>
      </w:r>
    </w:p>
    <w:p w14:paraId="12C7C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63B0F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DC8F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{</w:t>
      </w:r>
    </w:p>
    <w:p w14:paraId="127E5D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14CEB9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"https://registry.npmjs.org/@babel/compat-data/-/compat-data-7.10.5.tgz",</w:t>
      </w:r>
    </w:p>
    <w:p w14:paraId="59BBC5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"sha512-mPVoWNzIpYJHbWje0if7Ck36bpbtTvIxOi9+6WSK9wjGEXearAqlwBoTQvVjsAY2VIwgcs8V940geY3okzRCEw==",</w:t>
      </w:r>
    </w:p>
    <w:p w14:paraId="13A1C2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AC3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4D1DE0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"^4.12.0",</w:t>
      </w:r>
    </w:p>
    <w:p w14:paraId="0E4C0F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"invariant": "^2.2.4",</w:t>
      </w:r>
    </w:p>
    <w:p w14:paraId="16FB0B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"^5.5.0"</w:t>
      </w:r>
    </w:p>
    <w:p w14:paraId="37EB4B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8C5D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832EC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4B971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294C0C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6588DC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4E869F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DA4DC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8AF4E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87455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FA79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"@babel/core": {</w:t>
      </w:r>
    </w:p>
    <w:p w14:paraId="010BF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"7.9.0",</w:t>
      </w:r>
    </w:p>
    <w:p w14:paraId="43EE1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"https://registry.npmjs.org/@babel/core/-/core-7.9.0.tgz",</w:t>
      </w:r>
    </w:p>
    <w:p w14:paraId="1F83FD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"sha512-kWc7L0fw1xwvI0zi8OKVBuxRVefwGOrKSQMvrQ3dW+bIIavBY3/NpXmpjMy7bQnLgwgzWQZ8TlM57YHpHNHz4w==",</w:t>
      </w:r>
    </w:p>
    <w:p w14:paraId="259EFD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6FA7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66E8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"@babel/code-frame": "^7.8.3",</w:t>
      </w:r>
    </w:p>
    <w:p w14:paraId="5BF4F1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"@babel/generator": "^7.9.0",</w:t>
      </w:r>
    </w:p>
    <w:p w14:paraId="5EE721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"@babel/helper-module-transforms": "^7.9.0",</w:t>
      </w:r>
    </w:p>
    <w:p w14:paraId="63EFC9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"@babel/helpers": "^7.9.0",</w:t>
      </w:r>
    </w:p>
    <w:p w14:paraId="011903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"@babel/parser": "^7.9.0",</w:t>
      </w:r>
    </w:p>
    <w:p w14:paraId="37A2B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"^7.8.6",</w:t>
      </w:r>
    </w:p>
    <w:p w14:paraId="775ABE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"@babel/traverse": "^7.9.0",</w:t>
      </w:r>
    </w:p>
    <w:p w14:paraId="6F578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"^7.9.0",</w:t>
      </w:r>
    </w:p>
    <w:p w14:paraId="0C0F48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-source-map": "^1.7.0",</w:t>
      </w:r>
    </w:p>
    <w:p w14:paraId="41673F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"^4.1.0",</w:t>
      </w:r>
    </w:p>
    <w:p w14:paraId="31066E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gensync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"^1.0.0-beta.1",</w:t>
      </w:r>
    </w:p>
    <w:p w14:paraId="5EBA36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"^2.1.2",</w:t>
      </w:r>
    </w:p>
    <w:p w14:paraId="28B89E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"^4.17.13",</w:t>
      </w:r>
    </w:p>
    <w:p w14:paraId="4DB06D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"resolve": "^1.3.2",</w:t>
      </w:r>
    </w:p>
    <w:p w14:paraId="0472D5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"^5.4.1",</w:t>
      </w:r>
    </w:p>
    <w:p w14:paraId="447E2D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"^0.5.0"</w:t>
      </w:r>
    </w:p>
    <w:p w14:paraId="37AD9E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AA486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4B99B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FA12A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74ECF2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410F94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0DBB05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AC57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36D0E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69D1C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"0.5.7",</w:t>
      </w:r>
    </w:p>
    <w:p w14:paraId="30F32A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"https://registry.npmjs.org/source-map/-/source-map-0.5.7.tgz",</w:t>
      </w:r>
    </w:p>
    <w:p w14:paraId="7BBBE8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"sha1-igOdLRAh0i0eoUyA2OpGi6LvP8w=",</w:t>
      </w:r>
    </w:p>
    <w:p w14:paraId="72CFC3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795CB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AEFD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5114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8534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"@babel/generator": {</w:t>
      </w:r>
    </w:p>
    <w:p w14:paraId="3A3735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"7.9.3",</w:t>
      </w:r>
    </w:p>
    <w:p w14:paraId="7310DA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"https://registry.npmjs.org/@babel/generator/-/generator-7.9.3.tgz",</w:t>
      </w:r>
    </w:p>
    <w:p w14:paraId="688ABF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"sha512-RpxM252EYsz9qLUIq6F7YJyK1sv0wWDBFuztfDGWaQKzHjqDHysxSiRUpA/X9jmfqo+WzkAVKFaUily5h+gDCQ==",</w:t>
      </w:r>
    </w:p>
    <w:p w14:paraId="2DD03F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2A5D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408D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"^7.9.0",</w:t>
      </w:r>
    </w:p>
    <w:p w14:paraId="1C7A55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"^2.5.1",</w:t>
      </w:r>
    </w:p>
    <w:p w14:paraId="1C23CA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"^4.17.13",</w:t>
      </w:r>
    </w:p>
    <w:p w14:paraId="242E31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"^0.5.0"</w:t>
      </w:r>
    </w:p>
    <w:p w14:paraId="1B1ECE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7EB6B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D8C12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31A794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"0.5.7",</w:t>
      </w:r>
    </w:p>
    <w:p w14:paraId="04FF9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"https://registry.npmjs.org/source-map/-/source-map-0.5.7.tgz",</w:t>
      </w:r>
    </w:p>
    <w:p w14:paraId="5C38BF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"sha1-igOdLRAh0i0eoUyA2OpGi6LvP8w=",</w:t>
      </w:r>
    </w:p>
    <w:p w14:paraId="0814E8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51550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C495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9B95F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8BAB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"@babel/helper-annotate-as-pure": {</w:t>
      </w:r>
    </w:p>
    <w:p w14:paraId="64403D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0F9185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"https://registry.npmjs.org/@babel/helper-annotate-as-pure/-/helper-annotate-as-pure-7.10.4.tgz",</w:t>
      </w:r>
    </w:p>
    <w:p w14:paraId="5CBE26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"sha512-XQlqKQP4vXFB7BN8fEEerrmYvHp3fK/rBkRFz9jaJbzK0B1DSfej9Kc7ZzE8Z/OnId1jpJdNAZ3BFQjWG68rcA==",</w:t>
      </w:r>
    </w:p>
    <w:p w14:paraId="05E279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C6E7C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A2B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1E718D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55C03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0778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"@babel/helper-builder-binary-assignment-operator-visitor": {</w:t>
      </w:r>
    </w:p>
    <w:p w14:paraId="57AD15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261556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"https://registry.npmjs.org/@babel/helper-builder-binary-assignment-operator-visitor/-/helper-builder-binary-assignment-operator-visitor-7.10.4.tgz",</w:t>
      </w:r>
    </w:p>
    <w:p w14:paraId="1B9E78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"sha512-L0zGlFrGWZK4PbT8AszSfLTM5sDU1+Az/En9VrdT8/LmEiJt4zXt+Jve9DCAnQcbqDhCI+29y/L93mrDzddCcg==",</w:t>
      </w:r>
    </w:p>
    <w:p w14:paraId="29768E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43EF6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8DBD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"@babel/helper-explode-assignable-expression": "^7.10.4",</w:t>
      </w:r>
    </w:p>
    <w:p w14:paraId="5EB0B0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3B5F49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881F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234E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"@babel/helper-compilation-targets": {</w:t>
      </w:r>
    </w:p>
    <w:p w14:paraId="5B8F77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29D547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"https://registry.npmjs.org/@babel/helper-compilation-targets/-/helper-compilation-targets-7.10.4.tgz",</w:t>
      </w:r>
    </w:p>
    <w:p w14:paraId="7635B5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"sha512-a3rYhlsGV0UHNDvrtOXBg8/OpfV0OKTkxKPzIplS1zpx7CygDcWWxckxZeDd3gzPzC4kUT0A4nVFDK0wGMh4MQ==",</w:t>
      </w:r>
    </w:p>
    <w:p w14:paraId="0583B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2146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8D74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"@babel/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"^7.10.4",</w:t>
      </w:r>
    </w:p>
    <w:p w14:paraId="22C4CC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"^4.12.0",</w:t>
      </w:r>
    </w:p>
    <w:p w14:paraId="72D7FA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"invariant": "^2.2.4",</w:t>
      </w:r>
    </w:p>
    <w:p w14:paraId="62BCC0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levenary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7E43BC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"^5.5.0"</w:t>
      </w:r>
    </w:p>
    <w:p w14:paraId="07AC8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09A21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3F773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7187E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41AD7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360136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6798BC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983DB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28D8F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BCBA2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1F22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"@babel/helper-create-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-features-plugin": {</w:t>
      </w:r>
    </w:p>
    <w:p w14:paraId="2B80F2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0CDAFF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"https://registry.npmjs.org/@babel/helper-create-regexp-features-plugin/-/helper-create-regexp-features-plugin-7.10.4.tgz",</w:t>
      </w:r>
    </w:p>
    <w:p w14:paraId="488C47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"sha512-2/hu58IEPKeoLF45DBwx3XFqsbCXmkdAay4spVr2x0jYgRxrSNp+ePwvSsy9g6YSaNDcKIQVPXk1Ov8S2edk2g==",</w:t>
      </w:r>
    </w:p>
    <w:p w14:paraId="48902F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E89D0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80768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"@babel/helper-annotate-as-pure": "^7.10.4",</w:t>
      </w:r>
    </w:p>
    <w:p w14:paraId="7F2F2F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"@babel/helper-regex": "^7.10.4",</w:t>
      </w:r>
    </w:p>
    <w:p w14:paraId="5037B8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"^4.7.0"</w:t>
      </w:r>
    </w:p>
    <w:p w14:paraId="04B5AF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2340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685E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"@babel/helper-define-map": {</w:t>
      </w:r>
    </w:p>
    <w:p w14:paraId="070377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2B1C51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"https://registry.npmjs.org/@babel/helper-define-map/-/helper-define-map-7.10.5.tgz",</w:t>
      </w:r>
    </w:p>
    <w:p w14:paraId="785C7D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"sha512-fMw4kgFB720aQFXSVaXr79pjjcW5puTCM16+rECJ/plGS+zByelE8l9nCpV1GibxTnFVmUuYG9U8wYfQHdzOEQ==",</w:t>
      </w:r>
    </w:p>
    <w:p w14:paraId="0F34BA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4DAF5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10F8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"@babel/helper-function-name": "^7.10.4",</w:t>
      </w:r>
    </w:p>
    <w:p w14:paraId="19114E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"^7.10.5",</w:t>
      </w:r>
    </w:p>
    <w:p w14:paraId="480CB3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"^4.17.19"</w:t>
      </w:r>
    </w:p>
    <w:p w14:paraId="2A532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389F8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0979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"@babel/helper-explode-assignable-expression": {</w:t>
      </w:r>
    </w:p>
    <w:p w14:paraId="598BBC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60C3B3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"https://registry.npmjs.org/@babel/helper-explode-assignable-expression/-/helper-explode-assignable-expression-7.10.4.tgz",</w:t>
      </w:r>
    </w:p>
    <w:p w14:paraId="4EC68A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"sha512-4K71RyRQNPRrR85sr5QY4X3VwG4wtVoXZB9+L3r1Gp38DhELyHCtovqydRi7c1Ovb17eRGiQ/FD5s8JdU0Uy5A==",</w:t>
      </w:r>
    </w:p>
    <w:p w14:paraId="31AA01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21934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FBE9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"@babel/traverse": "^7.10.4",</w:t>
      </w:r>
    </w:p>
    <w:p w14:paraId="0A2F04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48BC3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834F5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BBC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"@babel/helper-function-name": {</w:t>
      </w:r>
    </w:p>
    <w:p w14:paraId="17CDA4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"7.10.4",</w:t>
      </w:r>
    </w:p>
    <w:p w14:paraId="472E16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"https://registry.npmjs.org/@babel/helper-function-name/-/helper-function-name-7.10.4.tgz",</w:t>
      </w:r>
    </w:p>
    <w:p w14:paraId="4E10DB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"sha512-YdaSyz1n8gY44EmN7x44zBn9zQ1Ry2Y+3GTA+3vH6Mizke1Vw0aWDM66FOYEPw8//qKkmqOckrGgTYa+6sceqQ==",</w:t>
      </w:r>
    </w:p>
    <w:p w14:paraId="77BBA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59C8F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37DD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"@babel/helper-get-function-arity": "^7.10.4",</w:t>
      </w:r>
    </w:p>
    <w:p w14:paraId="0448F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"^7.10.4",</w:t>
      </w:r>
    </w:p>
    <w:p w14:paraId="7D4D11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1096AD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F77B1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DE6B5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{</w:t>
      </w:r>
    </w:p>
    <w:p w14:paraId="06DB14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"7.10.4",</w:t>
      </w:r>
    </w:p>
    <w:p w14:paraId="1DB16E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"https://registry.npmjs.org/@babel/template/-/template-7.10.4.tgz",</w:t>
      </w:r>
    </w:p>
    <w:p w14:paraId="3AE12F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"sha512-ZCjD27cGJFUB6nmCB1Enki3r+L5kJveX9pq1SvAUKoICy6CZ9yD8xO086YXdYhvNjBdnekm4ZnaP5yC8Cs/1tA==",</w:t>
      </w:r>
    </w:p>
    <w:p w14:paraId="6BD8DB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97ADB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943E9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"@babel/code-frame": "^7.10.4",</w:t>
      </w:r>
    </w:p>
    <w:p w14:paraId="3D54A9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"^7.10.4",</w:t>
      </w:r>
    </w:p>
    <w:p w14:paraId="73E92B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"^7.10.4"</w:t>
      </w:r>
    </w:p>
    <w:p w14:paraId="533F8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87046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65D41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2AE16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A0B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"@babel/helper-get-function-arity": {</w:t>
      </w:r>
    </w:p>
    <w:p w14:paraId="1F27B1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50C531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"https://registry.npmjs.org/@babel/helper-get-function-arity/-/helper-get-function-arity-7.10.4.tgz",</w:t>
      </w:r>
    </w:p>
    <w:p w14:paraId="3815CF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"sha512-EkN3YDB+SRDgiIUnNgcmiD361ti+AVbL3f3Henf6dqqUyr5dMsorno0lJWJuLhDhkI5sYEpgj6y9kB8AOU1I2A==",</w:t>
      </w:r>
    </w:p>
    <w:p w14:paraId="37D215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197B4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4065D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0338BF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32047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74CE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"@babel/helper-hoist-variables": {</w:t>
      </w:r>
    </w:p>
    <w:p w14:paraId="3429C9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22F4F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"https://registry.npmjs.org/@babel/helper-hoist-variables/-/helper-hoist-variables-7.10.4.tgz",</w:t>
      </w:r>
    </w:p>
    <w:p w14:paraId="2C1665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"sha512-wljroF5PgCk2juF69kanHVs6vrLwIPNp6DLD+Lrl3hoQ3PpPPikaDRNFA+0t81NOoMt2DL6WW/mdU8k4k6ZzuA==",</w:t>
      </w:r>
    </w:p>
    <w:p w14:paraId="7231CE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BDECE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DAD71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71DA35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B356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FDE8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"@babel/helper-member-expression-to-functions": {</w:t>
      </w:r>
    </w:p>
    <w:p w14:paraId="46D7D1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6084EA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"https://registry.npmjs.org/@babel/helper-member-expression-to-functions/-/helper-member-expression-to-functions-7.10.5.tgz",</w:t>
      </w:r>
    </w:p>
    <w:p w14:paraId="6617FE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"sha512-HiqJpYD5+WopCXIAbQDG0zye5XYVvcO9w/DHp5GsaGkRUaamLj2bEtu6i8rnGGprAhHM3qidCMgp71HF4endhA==",</w:t>
      </w:r>
    </w:p>
    <w:p w14:paraId="4187E1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F519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EE68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"^7.10.5"</w:t>
      </w:r>
    </w:p>
    <w:p w14:paraId="6A3E77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8498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EC95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"@babel/helper-module-imports": {</w:t>
      </w:r>
    </w:p>
    <w:p w14:paraId="053C5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5E3C6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"https://registry.npmjs.org/@babel/helper-module-imports/-/helper-module-imports-7.10.4.tgz",</w:t>
      </w:r>
    </w:p>
    <w:p w14:paraId="3E4C41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"sha512-nEQJHqYavI217oD9+s5MUBzk6x1IlvoS9WTPfgG43CbMEeStE0v+r+TucWdx8KFGowPGvyOkDT9+7DHedIDnVw==",</w:t>
      </w:r>
    </w:p>
    <w:p w14:paraId="0E754F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6C48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212D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21CCB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4D9D0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327B4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"@babel/helper-module-transforms": {</w:t>
      </w:r>
    </w:p>
    <w:p w14:paraId="554CED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0338A9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"https://registry.npmjs.org/@babel/helper-module-transforms/-/helper-module-transforms-7.10.5.tgz",</w:t>
      </w:r>
    </w:p>
    <w:p w14:paraId="2FDB7B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"sha512-4P+CWMJ6/j1W915ITJaUkadLObmCRRSC234uctJfn/vHrsLNxsR8dwlcXv9ZhJWzl77awf+mWXSZEKt5t0OnlA==",</w:t>
      </w:r>
    </w:p>
    <w:p w14:paraId="12191E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8AEDC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756D0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"@babel/helper-module-imports": "^7.10.4",</w:t>
      </w:r>
    </w:p>
    <w:p w14:paraId="789A93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"@babel/helper-replace-supers": "^7.10.4",</w:t>
      </w:r>
    </w:p>
    <w:p w14:paraId="5D2043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"@babel/helper-simple-access": "^7.10.4",</w:t>
      </w:r>
    </w:p>
    <w:p w14:paraId="39D58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"@babel/helper-split-export-declaration": "^7.10.4",</w:t>
      </w:r>
    </w:p>
    <w:p w14:paraId="4F4D21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"^7.10.4",</w:t>
      </w:r>
    </w:p>
    <w:p w14:paraId="5D0CDF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"^7.10.5",</w:t>
      </w:r>
    </w:p>
    <w:p w14:paraId="51EC39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"^4.17.19"</w:t>
      </w:r>
    </w:p>
    <w:p w14:paraId="6E6C49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B3C71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8E701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{</w:t>
      </w:r>
    </w:p>
    <w:p w14:paraId="0135E8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"7.10.4",</w:t>
      </w:r>
    </w:p>
    <w:p w14:paraId="0C1463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"https://registry.npmjs.org/@babel/template/-/template-7.10.4.tgz",</w:t>
      </w:r>
    </w:p>
    <w:p w14:paraId="052FE2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"sha512-ZCjD27cGJFUB6nmCB1Enki3r+L5kJveX9pq1SvAUKoICy6CZ9yD8xO086YXdYhvNjBdnekm4ZnaP5yC8Cs/1tA==",</w:t>
      </w:r>
    </w:p>
    <w:p w14:paraId="19055E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E0C53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9EADF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"@babel/code-frame": "^7.10.4",</w:t>
      </w:r>
    </w:p>
    <w:p w14:paraId="029D4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"^7.10.4",</w:t>
      </w:r>
    </w:p>
    <w:p w14:paraId="65DF9F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"^7.10.4"</w:t>
      </w:r>
    </w:p>
    <w:p w14:paraId="4EF44B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CFF81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12075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53DA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F3EC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optimise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-call-expression": {</w:t>
      </w:r>
    </w:p>
    <w:p w14:paraId="40CE69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9BEA9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"https://registry.npmjs.org/@babel/helper-optimise-call-expression/-/helper-optimise-call-expression-7.10.4.tgz",</w:t>
      </w:r>
    </w:p>
    <w:p w14:paraId="326768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"sha512-n3UGKY4VXwXThEiKrgRAoVPBMqeoPgHVqiHZOanAJCG9nQUL2pLRQirUzl0ioKclHGpGqRgIOkgcIJaIWLpygg==",</w:t>
      </w:r>
    </w:p>
    <w:p w14:paraId="4421ED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4B2FE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1D22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35A48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45861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9B00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"@babel/helper-plugin-utils": {</w:t>
      </w:r>
    </w:p>
    <w:p w14:paraId="4E7E5D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60D70C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"https://registry.npmjs.org/@babel/helper-plugin-utils/-/helper-plugin-utils-7.10.4.tgz",</w:t>
      </w:r>
    </w:p>
    <w:p w14:paraId="350408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"sha512-O4KCvQA6lLiMU9l2eawBPMf1xPP8xPfB3iEQw150hOVTqj/rfXz0ThTb4HEzqQfs2Bmo5Ay8BzxfzVtBrr9dVg==",</w:t>
      </w:r>
    </w:p>
    <w:p w14:paraId="76C57B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1CA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6FD2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"@babel/helper-regex": {</w:t>
      </w:r>
    </w:p>
    <w:p w14:paraId="20E884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131CDD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"https://registry.npmjs.org/@babel/helper-regex/-/helper-regex-7.10.5.tgz",</w:t>
      </w:r>
    </w:p>
    <w:p w14:paraId="555BE8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"sha512-68kdUAzDrljqBrio7DYAEgCoJHxppJOERHOgOrDN7WjOzP0ZQ1LsSDRXcemzVZaLvjaJsJEESb6qt+znNuENDg==",</w:t>
      </w:r>
    </w:p>
    <w:p w14:paraId="41EF47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39222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8357B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"^4.17.19"</w:t>
      </w:r>
    </w:p>
    <w:p w14:paraId="66CFB9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1DF1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D035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"@babel/helper-remap-async-to-generator": {</w:t>
      </w:r>
    </w:p>
    <w:p w14:paraId="439BBF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90A6F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"https://registry.npmjs.org/@babel/helper-remap-async-to-generator/-/helper-remap-async-to-generator-7.10.4.tgz",</w:t>
      </w:r>
    </w:p>
    <w:p w14:paraId="306C9A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"sha512-86Lsr6NNw3qTNl+TBcF1oRZMaVzJtbWTyTko+CQL/tvNvcGYEFKbLXDPxtW0HKk3McNOk4KzY55itGWCAGK5tg==",</w:t>
      </w:r>
    </w:p>
    <w:p w14:paraId="51624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37F05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AF1BC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"@babel/helper-annotate-as-pure": "^7.10.4",</w:t>
      </w:r>
    </w:p>
    <w:p w14:paraId="26D6B9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"@babel/helper-wrap-function": "^7.10.4",</w:t>
      </w:r>
    </w:p>
    <w:p w14:paraId="169EFE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"^7.10.4",</w:t>
      </w:r>
    </w:p>
    <w:p w14:paraId="6C84A2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"@babel/traverse": "^7.10.4",</w:t>
      </w:r>
    </w:p>
    <w:p w14:paraId="376251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51CCE1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BEA39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3AEC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{</w:t>
      </w:r>
    </w:p>
    <w:p w14:paraId="02F801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"7.10.4",</w:t>
      </w:r>
    </w:p>
    <w:p w14:paraId="7F5309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"https://registry.npmjs.org/@babel/template/-/template-7.10.4.tgz",</w:t>
      </w:r>
    </w:p>
    <w:p w14:paraId="2F8FE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"sha512-ZCjD27cGJFUB6nmCB1Enki3r+L5kJveX9pq1SvAUKoICy6CZ9yD8xO086YXdYhvNjBdnekm4ZnaP5yC8Cs/1tA==",</w:t>
      </w:r>
    </w:p>
    <w:p w14:paraId="3EC198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3F368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BF4C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"@babel/code-frame": "^7.10.4",</w:t>
      </w:r>
    </w:p>
    <w:p w14:paraId="0989F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"^7.10.4",</w:t>
      </w:r>
    </w:p>
    <w:p w14:paraId="0DF1D0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"^7.10.4"</w:t>
      </w:r>
    </w:p>
    <w:p w14:paraId="10D0B8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23EC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DF68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65C80D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C8E7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"@babel/helper-replace-supers": {</w:t>
      </w:r>
    </w:p>
    <w:p w14:paraId="24752B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E1C9D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"https://registry.npmjs.org/@babel/helper-replace-supers/-/helper-replace-supers-7.10.4.tgz",</w:t>
      </w:r>
    </w:p>
    <w:p w14:paraId="6AC2B5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"sha512-sPxZfFXocEymYTdVK1UNmFPBN+Hv5mJkLPsYWwGBxZAxaWfFu+xqp7b6qWD0yjNuNL2VKc6L5M18tOXUP7NU0A==",</w:t>
      </w:r>
    </w:p>
    <w:p w14:paraId="4AB7C4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6FC7C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F3705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"@babel/helper-member-expression-to-functions": "^7.10.4",</w:t>
      </w:r>
    </w:p>
    <w:p w14:paraId="1CD25B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optimise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-call-expression": "^7.10.4",</w:t>
      </w:r>
    </w:p>
    <w:p w14:paraId="4D1957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"@babel/traverse": "^7.10.4",</w:t>
      </w:r>
    </w:p>
    <w:p w14:paraId="6048B0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5FB478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7DBF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837B8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"@babel/helper-simple-access": {</w:t>
      </w:r>
    </w:p>
    <w:p w14:paraId="6CAE71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B3B81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"https://registry.npmjs.org/@babel/helper-simple-access/-/helper-simple-access-7.10.4.tgz",</w:t>
      </w:r>
    </w:p>
    <w:p w14:paraId="34D6E4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"sha512-0fMy72ej/VEvF8ULmX6yb5MtHG4uH4Dbd6I/aHDb/JVg0bbivwt9Wg+h3uMvX+QSFtwr5MeItvazbrc4jtRAXw==",</w:t>
      </w:r>
    </w:p>
    <w:p w14:paraId="33117D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10962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00A6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"^7.10.4",</w:t>
      </w:r>
    </w:p>
    <w:p w14:paraId="4A579B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1DFBA6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A2393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1CD0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{</w:t>
      </w:r>
    </w:p>
    <w:p w14:paraId="5188FA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"7.10.4",</w:t>
      </w:r>
    </w:p>
    <w:p w14:paraId="0EF7FE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"https://registry.npmjs.org/@babel/template/-/template-7.10.4.tgz",</w:t>
      </w:r>
    </w:p>
    <w:p w14:paraId="5AE464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"sha512-ZCjD27cGJFUB6nmCB1Enki3r+L5kJveX9pq1SvAUKoICy6CZ9yD8xO086YXdYhvNjBdnekm4ZnaP5yC8Cs/1tA==",</w:t>
      </w:r>
    </w:p>
    <w:p w14:paraId="06E340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73227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A1934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"@babel/code-frame": "^7.10.4",</w:t>
      </w:r>
    </w:p>
    <w:p w14:paraId="7410E8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"^7.10.4",</w:t>
      </w:r>
    </w:p>
    <w:p w14:paraId="47A8E6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"^7.10.4"</w:t>
      </w:r>
    </w:p>
    <w:p w14:paraId="35AE5D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D5017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492ED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3A781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2DC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"@babel/helper-split-export-declaration": {</w:t>
      </w:r>
    </w:p>
    <w:p w14:paraId="232B37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BF3AE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"https://registry.npmjs.org/@babel/helper-split-export-declaration/-/helper-split-export-declaration-7.10.4.tgz",</w:t>
      </w:r>
    </w:p>
    <w:p w14:paraId="5E6AEE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"sha512-pySBTeoUff56fL5CBU2hWm9TesA4r/rOkI9DyJLvvgz09MB9YtfIYe3iBriVaYNaPe+Alua0vBIOVOLs2buWhg==",</w:t>
      </w:r>
    </w:p>
    <w:p w14:paraId="473CCF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2F552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871F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67A62A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CC7A5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27B5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"@babel/helper-validator-identifier": {</w:t>
      </w:r>
    </w:p>
    <w:p w14:paraId="0877F7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"7.10.4",</w:t>
      </w:r>
    </w:p>
    <w:p w14:paraId="7D53A0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"https://registry.npmjs.org/@babel/helper-validator-identifier/-/helper-validator-identifier-7.10.4.tgz",</w:t>
      </w:r>
    </w:p>
    <w:p w14:paraId="0C5409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"sha512-3U9y+43hz7ZM+rzG24Qe2mufW5KhvFg/NhnNph+i9mgCtdTCtMJuI1TMkrIUiK7Ix4PYlRF9I5dhqaLYA/ADXw==",</w:t>
      </w:r>
    </w:p>
    <w:p w14:paraId="0F0F0C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F60F2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4CDF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"@babel/helper-wrap-function": {</w:t>
      </w:r>
    </w:p>
    <w:p w14:paraId="012CDC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120EF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"https://registry.npmjs.org/@babel/helper-wrap-function/-/helper-wrap-function-7.10.4.tgz",</w:t>
      </w:r>
    </w:p>
    <w:p w14:paraId="578D57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"sha512-6py45WvEF0MhiLrdxtRjKjufwLL1/ob2qDJgg5JgNdojBAZSAKnAjkyOCNug6n+OBl4VW76XjvgSFTdaMcW0Ug==",</w:t>
      </w:r>
    </w:p>
    <w:p w14:paraId="646966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91B6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306B7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"@babel/helper-function-name": "^7.10.4",</w:t>
      </w:r>
    </w:p>
    <w:p w14:paraId="33C75E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"^7.10.4",</w:t>
      </w:r>
    </w:p>
    <w:p w14:paraId="027822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"@babel/traverse": "^7.10.4",</w:t>
      </w:r>
    </w:p>
    <w:p w14:paraId="55C346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3F6156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438B2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E30FC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{</w:t>
      </w:r>
    </w:p>
    <w:p w14:paraId="18620E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"7.10.4",</w:t>
      </w:r>
    </w:p>
    <w:p w14:paraId="04CE02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"https://registry.npmjs.org/@babel/template/-/template-7.10.4.tgz",</w:t>
      </w:r>
    </w:p>
    <w:p w14:paraId="6E4A12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"sha512-ZCjD27cGJFUB6nmCB1Enki3r+L5kJveX9pq1SvAUKoICy6CZ9yD8xO086YXdYhvNjBdnekm4ZnaP5yC8Cs/1tA==",</w:t>
      </w:r>
    </w:p>
    <w:p w14:paraId="2AABD6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D4A38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36DD8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"@babel/code-frame": "^7.10.4",</w:t>
      </w:r>
    </w:p>
    <w:p w14:paraId="682636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"^7.10.4",</w:t>
      </w:r>
    </w:p>
    <w:p w14:paraId="1CFB77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"^7.10.4"</w:t>
      </w:r>
    </w:p>
    <w:p w14:paraId="761ED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90DC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03214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C4747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58593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"@babel/helpers": {</w:t>
      </w:r>
    </w:p>
    <w:p w14:paraId="608238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EC6AA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"https://registry.npmjs.org/@babel/helpers/-/helpers-7.10.4.tgz",</w:t>
      </w:r>
    </w:p>
    <w:p w14:paraId="2674ED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"sha512-L2gX/XeUONeEbI78dXSrJzGdz4GQ+ZTA/aazfUsFaWjSe95kiCuOZ5HsXvkiw3iwF+mFHSRUfJU8t6YavocdXA==",</w:t>
      </w:r>
    </w:p>
    <w:p w14:paraId="6EBFEC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3DB0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3FE9F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"^7.10.4",</w:t>
      </w:r>
    </w:p>
    <w:p w14:paraId="2A2BE4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"@babel/traverse": "^7.10.4",</w:t>
      </w:r>
    </w:p>
    <w:p w14:paraId="70E8B8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"^7.10.4"</w:t>
      </w:r>
    </w:p>
    <w:p w14:paraId="2B08FE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312BD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0FCCC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"@babel/template": {</w:t>
      </w:r>
    </w:p>
    <w:p w14:paraId="0D3F99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"7.10.4",</w:t>
      </w:r>
    </w:p>
    <w:p w14:paraId="5BEA2B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"https://registry.npmjs.org/@babel/template/-/template-7.10.4.tgz",</w:t>
      </w:r>
    </w:p>
    <w:p w14:paraId="419363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"sha512-ZCjD27cGJFUB6nmCB1Enki3r+L5kJveX9pq1SvAUKoICy6CZ9yD8xO086YXdYhvNjBdnekm4ZnaP5yC8Cs/1tA==",</w:t>
      </w:r>
    </w:p>
    <w:p w14:paraId="4E6C7A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2AAE5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13681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"@babel/code-frame": "^7.10.4",</w:t>
      </w:r>
    </w:p>
    <w:p w14:paraId="031EC5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"^7.10.4",</w:t>
      </w:r>
    </w:p>
    <w:p w14:paraId="4E908C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"^7.10.4"</w:t>
      </w:r>
    </w:p>
    <w:p w14:paraId="1A7484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314E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3200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D45D2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B1DE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"@babel/highlight": {</w:t>
      </w:r>
    </w:p>
    <w:p w14:paraId="34A7E4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280795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"https://registry.npmjs.org/@babel/highlight/-/highlight-7.10.4.tgz",</w:t>
      </w:r>
    </w:p>
    <w:p w14:paraId="4600F0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"sha512-i6rgnR/YgPEQzZZnbTHHuZdlE8qyoBNalD6F+q4vAFlcMEcqmkoG+mPqJYJCo63qPf74+Y1UZsl3l6f7/RIkmA==",</w:t>
      </w:r>
    </w:p>
    <w:p w14:paraId="2D070F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2E697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35360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"@babel/helper-validator-identifier": "^7.10.4",</w:t>
      </w:r>
    </w:p>
    <w:p w14:paraId="10B8D2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"^2.0.0",</w:t>
      </w:r>
    </w:p>
    <w:p w14:paraId="1D635C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-tokens": "^4.0.0"</w:t>
      </w:r>
    </w:p>
    <w:p w14:paraId="07E9A3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2FE5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7C2D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"@babel/parser": {</w:t>
      </w:r>
    </w:p>
    <w:p w14:paraId="0FE6F3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2A2023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"https://registry.npmjs.org/@babel/parser/-/parser-7.10.5.tgz",</w:t>
      </w:r>
    </w:p>
    <w:p w14:paraId="2DEE4B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"sha512-wfryxy4bE1UivvQKSQDU4/X6dr+i8bctjUjj8Zyt3DQy7NtPizJXT8M52nqpNKL+nq2PW8lxk4ZqLj0fD4B4hQ==",</w:t>
      </w:r>
    </w:p>
    <w:p w14:paraId="29E083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519CE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1ABB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"@babel/plugin-proposal-async-generator-functions": {</w:t>
      </w:r>
    </w:p>
    <w:p w14:paraId="1E946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3E7D1A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"https://registry.npmjs.org/@babel/plugin-proposal-async-generator-functions/-/plugin-proposal-async-generator-functions-7.10.5.tgz",</w:t>
      </w:r>
    </w:p>
    <w:p w14:paraId="60643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"sha512-cNMCVezQbrRGvXJwm9fu/1sJj9bHdGAgKodZdLqOQIpfoH3raqmRPBM17+lh7CzhiKRRBrGtZL9WcjxSoGYUSg==",</w:t>
      </w:r>
    </w:p>
    <w:p w14:paraId="00B1F7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776B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E6714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03945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"@babel/helper-remap-async-to-generator": "^7.10.4",</w:t>
      </w:r>
    </w:p>
    <w:p w14:paraId="6CABA4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"@babel/plugin-syntax-async-generators": "^7.8.0"</w:t>
      </w:r>
    </w:p>
    <w:p w14:paraId="0FD2FA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BE78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D70C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"@babel/plugin-proposal-dynamic-import": {</w:t>
      </w:r>
    </w:p>
    <w:p w14:paraId="33FE84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628C0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"https://registry.npmjs.org/@babel/plugin-proposal-dynamic-import/-/plugin-proposal-dynamic-import-7.10.4.tgz",</w:t>
      </w:r>
    </w:p>
    <w:p w14:paraId="24782F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"sha512-up6oID1LeidOOASNXgv/CFbgBqTuKJ0cJjz6An5tWD+NVBNlp3VNSBxv2ZdU7SYl3NxJC7agAQDApZusV6uFwQ==",</w:t>
      </w:r>
    </w:p>
    <w:p w14:paraId="31BDEE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E8318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45D3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1FDBFC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"@babel/plugin-syntax-dynamic-import": "^7.8.0"</w:t>
      </w:r>
    </w:p>
    <w:p w14:paraId="556713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E5E7A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86B9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-strings": {</w:t>
      </w:r>
    </w:p>
    <w:p w14:paraId="008977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4C76B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"https://registry.npmjs.org/@babel/plugin-proposal-json-strings/-/plugin-proposal-json-strings-7.10.4.tgz",</w:t>
      </w:r>
    </w:p>
    <w:p w14:paraId="61775C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"sha512-fCL7QF0Jo83uy1K0P2YXrfX11tj3lkpN7l4dMv9Y9VkowkhkQDwFHFd8IiwyK5MZjE8UpbgokkgtcReH88Abaw==",</w:t>
      </w:r>
    </w:p>
    <w:p w14:paraId="3B2BD9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C4A2B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46EA2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035BAF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-strings": "^7.8.0"</w:t>
      </w:r>
    </w:p>
    <w:p w14:paraId="6F7A26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1423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9992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nullish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-coalescing-operator": {</w:t>
      </w:r>
    </w:p>
    <w:p w14:paraId="7D8A14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550B7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"https://registry.npmjs.org/@babel/plugin-proposal-nullish-coalescing-operator/-/plugin-proposal-nullish-coalescing-operator-7.10.4.tgz",</w:t>
      </w:r>
    </w:p>
    <w:p w14:paraId="74935A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"sha512-wq5n1M3ZUlHl9sqT2ok1T2/MTt6AXE0e1Lz4WzWBr95LsAZ5qDXe4KnFuauYyEyLiohvXFMdbsOTMyLZs91Zlw==",</w:t>
      </w:r>
    </w:p>
    <w:p w14:paraId="541640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4BA14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1A83B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4E0E3C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nullish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-coalescing-operator": "^7.8.0"</w:t>
      </w:r>
    </w:p>
    <w:p w14:paraId="133497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3B72D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5D80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"@babel/plugin-proposal-numeric-separator": {</w:t>
      </w:r>
    </w:p>
    <w:p w14:paraId="6F1F5A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20E843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"https://registry.npmjs.org/@babel/plugin-proposal-numeric-separator/-/plugin-proposal-numeric-separator-7.10.4.tgz",</w:t>
      </w:r>
    </w:p>
    <w:p w14:paraId="0965D2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"sha512-73/G7QoRoeNkLZFxsoCCvlg4ezE4eM+57PnOqgaPOozd5myfj7p0muD1mRVJvbUWbOzD+q3No2bWbaKy+DJ8DA==",</w:t>
      </w:r>
    </w:p>
    <w:p w14:paraId="224607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3A4F3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A2019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5C85D7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"@babel/plugin-syntax-numeric-separator": "^7.10.4"</w:t>
      </w:r>
    </w:p>
    <w:p w14:paraId="159D48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DEE28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9939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"@babel/plugin-proposal-object-rest-spread": {</w:t>
      </w:r>
    </w:p>
    <w:p w14:paraId="454DFF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5C45E8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"https://registry.npmjs.org/@babel/plugin-proposal-object-rest-spread/-/plugin-proposal-object-rest-spread-7.10.4.tgz",</w:t>
      </w:r>
    </w:p>
    <w:p w14:paraId="00F773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"sha512-6vh4SqRuLLarjgeOf4EaROJAHjvu9Gl+/346PbDH9yWbJyfnJ/ah3jmYKYtswEyCoWZiidvVHjHshd4WgjB9BA==",</w:t>
      </w:r>
    </w:p>
    <w:p w14:paraId="3009FB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A0092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2F73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7142D5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"@babel/plugin-syntax-object-rest-spread": "^7.8.0",</w:t>
      </w:r>
    </w:p>
    <w:p w14:paraId="2C1113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"@babel/plugin-transform-parameters": "^7.10.4"</w:t>
      </w:r>
    </w:p>
    <w:p w14:paraId="2612FF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D45E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2DD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"@babel/plugin-proposal-optional-catch-binding": {</w:t>
      </w:r>
    </w:p>
    <w:p w14:paraId="786CA0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A563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"https://registry.npmjs.org/@babel/plugin-proposal-optional-catch-binding/-/plugin-proposal-optional-catch-binding-7.10.4.tgz",</w:t>
      </w:r>
    </w:p>
    <w:p w14:paraId="57D1D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"sha512-LflT6nPh+GK2MnFiKDyLiqSqVHkQnVf7hdoAvyTnnKj9xB3docGRsdPuxp6qqqW19ifK3xgc9U5/FwrSaCNX5g==",</w:t>
      </w:r>
    </w:p>
    <w:p w14:paraId="277CED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EB7A1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5C805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4588D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"@babel/plugin-syntax-optional-catch-binding": "^7.8.0"</w:t>
      </w:r>
    </w:p>
    <w:p w14:paraId="2DF3B7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CAEC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D9C5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"@babel/plugin-proposal-optional-chaining": {</w:t>
      </w:r>
    </w:p>
    <w:p w14:paraId="558388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20B05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"https://registry.npmjs.org/@babel/plugin-proposal-optional-chaining/-/plugin-proposal-optional-chaining-7.10.4.tgz",</w:t>
      </w:r>
    </w:p>
    <w:p w14:paraId="6BD83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"sha512-ZIhQIEeavTgouyMSdZRap4VPPHqJJ3NEs2cuHs5p0erH+iz6khB0qfgU8g7UuJkG88+fBMy23ZiU+nuHvekJeQ==",</w:t>
      </w:r>
    </w:p>
    <w:p w14:paraId="605348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15D5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B606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681EC8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"@babel/plugin-syntax-optional-chaining": "^7.8.0"</w:t>
      </w:r>
    </w:p>
    <w:p w14:paraId="000158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9A56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E852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-property-regex": {</w:t>
      </w:r>
    </w:p>
    <w:p w14:paraId="18AD92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55D85A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"https://registry.npmjs.org/@babel/plugin-proposal-unicode-property-regex/-/plugin-proposal-unicode-property-regex-7.10.4.tgz",</w:t>
      </w:r>
    </w:p>
    <w:p w14:paraId="68265B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"sha512-H+3fOgPnEXFL9zGYtKQe4IDOPKYlZdF1kqFDQRRb8PK4B8af1vAGK04tF5iQAAsui+mHNBQSAtd2/ndEDe9wuA==",</w:t>
      </w:r>
    </w:p>
    <w:p w14:paraId="22969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76B6A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D8FC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"@babel/helper-create-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-features-plugin": "^7.10.4",</w:t>
      </w:r>
    </w:p>
    <w:p w14:paraId="256C40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44E6F9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BEB8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F8E6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"@babel/plugin-syntax-async-generators": {</w:t>
      </w:r>
    </w:p>
    <w:p w14:paraId="1BB62D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"7.8.4",</w:t>
      </w:r>
    </w:p>
    <w:p w14:paraId="36F979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"https://registry.npmjs.org/@babel/plugin-syntax-async-generators/-/plugin-syntax-async-generators-7.8.4.tgz",</w:t>
      </w:r>
    </w:p>
    <w:p w14:paraId="1BB23C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"sha512-tycmZxkGfZaxhMRbXlPXuVFpdWlXpir2W4AMhSJgRKzk/eDlIXOhb2LHWoLpDF7TEHylV5zNhykX6KAgHJmTNw==",</w:t>
      </w:r>
    </w:p>
    <w:p w14:paraId="1FC238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096D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A8A8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"^7.8.0"</w:t>
      </w:r>
    </w:p>
    <w:p w14:paraId="5666F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7F73B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C3DC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"@babel/plugin-syntax-dynamic-import": {</w:t>
      </w:r>
    </w:p>
    <w:p w14:paraId="5EF6AF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"7.8.3",</w:t>
      </w:r>
    </w:p>
    <w:p w14:paraId="38C2E6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"https://registry.npmjs.org/@babel/plugin-syntax-dynamic-import/-/plugin-syntax-dynamic-import-7.8.3.tgz",</w:t>
      </w:r>
    </w:p>
    <w:p w14:paraId="281DEB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"sha512-5gdGbFon+PszYzqs83S3E5mpi7/y/8M9eC90MRTZfduQOYW76ig6SOSPNe41IG5LoP3FGBn2N0RjVDSQiS94kQ==",</w:t>
      </w:r>
    </w:p>
    <w:p w14:paraId="1EE3E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762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5AB53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"^7.8.0"</w:t>
      </w:r>
    </w:p>
    <w:p w14:paraId="08A64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6E28AC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6493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-strings": {</w:t>
      </w:r>
    </w:p>
    <w:p w14:paraId="126C18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"7.8.3",</w:t>
      </w:r>
    </w:p>
    <w:p w14:paraId="57F4A7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"https://registry.npmjs.org/@babel/plugin-syntax-json-strings/-/plugin-syntax-json-strings-7.8.3.tgz",</w:t>
      </w:r>
    </w:p>
    <w:p w14:paraId="5FDD65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"sha512-lY6kdGpWHvjoe2vk4WrAapEuBR69EMxZl+RoGRhrFGNYVK8mOPAW8VfbT/ZgrFbXlDNiiaxQnAtgVCZ6jv30EA==",</w:t>
      </w:r>
    </w:p>
    <w:p w14:paraId="4B845D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0C23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CB6E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"^7.8.0"</w:t>
      </w:r>
    </w:p>
    <w:p w14:paraId="7080F8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EDB8E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F845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nullish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-coalescing-operator": {</w:t>
      </w:r>
    </w:p>
    <w:p w14:paraId="3A9066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"7.8.3",</w:t>
      </w:r>
    </w:p>
    <w:p w14:paraId="50C650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"https://registry.npmjs.org/@babel/plugin-syntax-nullish-coalescing-operator/-/plugin-syntax-nullish-coalescing-operator-7.8.3.tgz",</w:t>
      </w:r>
    </w:p>
    <w:p w14:paraId="6310C4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"sha512-aSff4zPII1u2QD7y+F8oDsz19ew4IGEJg9SVW+bqwpwtfFleiQDMdzA/R+UlWDzfnHFCxxleFT0PMIrR36XLNQ==",</w:t>
      </w:r>
    </w:p>
    <w:p w14:paraId="15502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3A8F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49197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"^7.8.0"</w:t>
      </w:r>
    </w:p>
    <w:p w14:paraId="205F2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8AAB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D98A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"@babel/plugin-syntax-numeric-separator": {</w:t>
      </w:r>
    </w:p>
    <w:p w14:paraId="2A9A84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04D48A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"https://registry.npmjs.org/@babel/plugin-syntax-numeric-separator/-/plugin-syntax-numeric-separator-7.10.4.tgz",</w:t>
      </w:r>
    </w:p>
    <w:p w14:paraId="68D8CC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"sha512-9H6YdfkcK/uOnY/K7/aA2xpzaAgkQn37yzWUMRK7OaPOqOpGS1+n0H5hxT9AUw9EsSjPW8SVyMJwYRtWs3X3ug==",</w:t>
      </w:r>
    </w:p>
    <w:p w14:paraId="603349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A4E5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3126B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44AF49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3AD23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44C7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"@babel/plugin-syntax-object-rest-spread": {</w:t>
      </w:r>
    </w:p>
    <w:p w14:paraId="0DB29F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"7.8.3",</w:t>
      </w:r>
    </w:p>
    <w:p w14:paraId="189EC8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"https://registry.npmjs.org/@babel/plugin-syntax-object-rest-spread/-/plugin-syntax-object-rest-spread-7.8.3.tgz",</w:t>
      </w:r>
    </w:p>
    <w:p w14:paraId="1E8265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"sha512-XoqMijGZb9y3y2XskN+P1wUGiVwWZ5JmoDRwx5+3GmEplNyVM2s2Dg8ILFQm8rWM48orGy5YpI5Bl8U1y7ydlA==",</w:t>
      </w:r>
    </w:p>
    <w:p w14:paraId="0B6F85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06619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7F2DC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"^7.8.0"</w:t>
      </w:r>
    </w:p>
    <w:p w14:paraId="3B1278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9E9D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1E94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"@babel/plugin-syntax-optional-catch-binding": {</w:t>
      </w:r>
    </w:p>
    <w:p w14:paraId="4E2EEE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"7.8.3",</w:t>
      </w:r>
    </w:p>
    <w:p w14:paraId="79839D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"https://registry.npmjs.org/@babel/plugin-syntax-optional-catch-binding/-/plugin-syntax-optional-catch-binding-7.8.3.tgz",</w:t>
      </w:r>
    </w:p>
    <w:p w14:paraId="493C1E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"sha512-6VPD0Pc1lpTqw0aKoeRTMiB+kWhAoT24PA+ksWSBrFtl5SIRVpZlwN3NNPQjehA2E/91FV3RjLWoVTglWcSV3Q==",</w:t>
      </w:r>
    </w:p>
    <w:p w14:paraId="225866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454CD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4632C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"@babel/helper-plugin-utils": "^7.8.0"</w:t>
      </w:r>
    </w:p>
    <w:p w14:paraId="5BC074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15315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68A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"@babel/plugin-syntax-optional-chaining": {</w:t>
      </w:r>
    </w:p>
    <w:p w14:paraId="28E8CB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"7.8.3",</w:t>
      </w:r>
    </w:p>
    <w:p w14:paraId="05C5DF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"https://registry.npmjs.org/@babel/plugin-syntax-optional-chaining/-/plugin-syntax-optional-chaining-7.8.3.tgz",</w:t>
      </w:r>
    </w:p>
    <w:p w14:paraId="132D25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"sha512-KoK9ErH1MBlCPxV0VANkXW2/dw4vlbGDrFgz8bmUsBGYkFRcbRwMh6cIJubdPrkxRwuGdtCk0v/wPTKbQgBjkg==",</w:t>
      </w:r>
    </w:p>
    <w:p w14:paraId="460EF5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DE78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FB1A4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"^7.8.0"</w:t>
      </w:r>
    </w:p>
    <w:p w14:paraId="3D1210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2286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C8B55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"@babel/plugin-syntax-top-level-await": {</w:t>
      </w:r>
    </w:p>
    <w:p w14:paraId="4859AE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3785A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"https://registry.npmjs.org/@babel/plugin-syntax-top-level-await/-/plugin-syntax-top-level-await-7.10.4.tgz",</w:t>
      </w:r>
    </w:p>
    <w:p w14:paraId="2B2B6E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"sha512-ni1brg4lXEmWyafKr0ccFWkJG0CeMt4WV1oyeBW6EFObF4oOHclbkj5cARxAPQyAQ2UTuplJyK4nfkXIMMFvsQ==",</w:t>
      </w:r>
    </w:p>
    <w:p w14:paraId="3C4538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91D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4784F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769BE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6264C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5D41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"@babel/plugin-transform-arrow-functions": {</w:t>
      </w:r>
    </w:p>
    <w:p w14:paraId="12A663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1448DD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"https://registry.npmjs.org/@babel/plugin-transform-arrow-functions/-/plugin-transform-arrow-functions-7.10.4.tgz",</w:t>
      </w:r>
    </w:p>
    <w:p w14:paraId="4A6DD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"sha512-9J/oD1jV0ZCBcgnoFWFq1vJd4msoKb/TCpGNFyyLt0zABdcvgK3aYikZ8HjzB14c26bc7E3Q1yugpwGy2aTPNA==",</w:t>
      </w:r>
    </w:p>
    <w:p w14:paraId="72E0AC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457D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4DDB5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789256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FB04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8F84B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"@babel/plugin-transform-async-to-generator": {</w:t>
      </w:r>
    </w:p>
    <w:p w14:paraId="487B9D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95A5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"https://registry.npmjs.org/@babel/plugin-transform-async-to-generator/-/plugin-transform-async-to-generator-7.10.4.tgz",</w:t>
      </w:r>
    </w:p>
    <w:p w14:paraId="29AB69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"sha512-F6nREOan7J5UXTLsDsZG3DXmZSVofr2tGNwfdrVwkDWHfQckbQXnXSPfD7iO+c/2HGqycwyLST3DnZ16n+cBJQ==",</w:t>
      </w:r>
    </w:p>
    <w:p w14:paraId="300BAE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B2E37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72173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"@babel/helper-module-imports": "^7.10.4",</w:t>
      </w:r>
    </w:p>
    <w:p w14:paraId="6967FF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55D0B6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"@babel/helper-remap-async-to-generator": "^7.10.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2FC02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9092B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CDC2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"@babel/plugin-transform-block-scoped-functions": {</w:t>
      </w:r>
    </w:p>
    <w:p w14:paraId="23AB4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BC707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"https://registry.npmjs.org/@babel/plugin-transform-block-scoped-functions/-/plugin-transform-block-scoped-functions-7.10.4.tgz",</w:t>
      </w:r>
    </w:p>
    <w:p w14:paraId="1D7B7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"sha512-WzXDarQXYYfjaV1szJvN3AD7rZgZzC1JtjJZ8dMHUyiK8mxPRahynp14zzNjU3VkPqPsO38CzxiWO1c9ARZ8JA==",</w:t>
      </w:r>
    </w:p>
    <w:p w14:paraId="248ACC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BC5E6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24E4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0C513A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33D4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062C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"@babel/plugin-transform-block-scoping": {</w:t>
      </w:r>
    </w:p>
    <w:p w14:paraId="41E707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5709D0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"https://registry.npmjs.org/@babel/plugin-transform-block-scoping/-/plugin-transform-block-scoping-7.10.5.tgz",</w:t>
      </w:r>
    </w:p>
    <w:p w14:paraId="2E93F9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"sha512-6Ycw3hjpQti0qssQcA6AMSFDHeNJ++R6dIMnpRqUjFeBBTmTDPa8zgF90OVfTvAo11mXZTlVUViY1g8ffrURLg==",</w:t>
      </w:r>
    </w:p>
    <w:p w14:paraId="7DD8DD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3C7A3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CDEC2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28DE0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C6BA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E2D0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"@babel/plugin-transform-classes": {</w:t>
      </w:r>
    </w:p>
    <w:p w14:paraId="115C4C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1CF41E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"https://registry.npmjs.org/@babel/plugin-transform-classes/-/plugin-transform-classes-7.10.4.tgz",</w:t>
      </w:r>
    </w:p>
    <w:p w14:paraId="5C4954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"sha512-2oZ9qLjt161dn1ZE0Ms66xBncQH4In8Sqw1YWgBUZuGVJJS5c0OFZXL6dP2MRHrkU/eKhWg8CzFJhRQl50rQxA==",</w:t>
      </w:r>
    </w:p>
    <w:p w14:paraId="044405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09177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9F4C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"@babel/helper-annotate-as-pure": "^7.10.4",</w:t>
      </w:r>
    </w:p>
    <w:p w14:paraId="25596F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"@babel/helper-define-map": "^7.10.4",</w:t>
      </w:r>
    </w:p>
    <w:p w14:paraId="730B3F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"@babel/helper-function-name": "^7.10.4",</w:t>
      </w:r>
    </w:p>
    <w:p w14:paraId="119AB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optimise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-call-expression": "^7.10.4",</w:t>
      </w:r>
    </w:p>
    <w:p w14:paraId="7662A4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4141E8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"@babel/helper-replace-supers": "^7.10.4",</w:t>
      </w:r>
    </w:p>
    <w:p w14:paraId="187ADA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"@babel/helper-split-export-declaration": "^7.10.4",</w:t>
      </w:r>
    </w:p>
    <w:p w14:paraId="3C1E11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"^11.1.0"</w:t>
      </w:r>
    </w:p>
    <w:p w14:paraId="689C1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789C9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C110E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"@babel/plugin-transform-computed-properties": {</w:t>
      </w:r>
    </w:p>
    <w:p w14:paraId="055CA2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DD63F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"https://registry.npmjs.org/@babel/plugin-transform-computed-properties/-/plugin-transform-computed-properties-7.10.4.tgz",</w:t>
      </w:r>
    </w:p>
    <w:p w14:paraId="2F516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"sha512-JFwVDXcP/hM/TbyzGq3l/XWGut7p46Z3QvqFMXTfk6/09m7xZHJUN9xHfsv7vqqD4YnfI5ueYdSJtXqqBLyjBw==",</w:t>
      </w:r>
    </w:p>
    <w:p w14:paraId="60E1D1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22D99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A75D3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555162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E3042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C6391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destructuring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2D915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D1621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"https://registry.npmjs.org/@babel/plugin-transform-destructuring/-/plugin-transform-destructuring-7.10.4.tgz",</w:t>
      </w:r>
    </w:p>
    <w:p w14:paraId="1510F2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"sha512-+WmfvyfsyF603iPa6825mq6Qrb7uLjTOsa3XOFzlYcYDHSS4QmpOWOL0NNBY5qMbvrcf3tq0Cw+v4lxswOBpgA==",</w:t>
      </w:r>
    </w:p>
    <w:p w14:paraId="462513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76E0F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745C4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145121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788AA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1405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dotall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182B65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53DF69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"https://registry.npmjs.org/@babel/plugin-transform-dotall-regex/-/plugin-transform-dotall-regex-7.10.4.tgz",</w:t>
      </w:r>
    </w:p>
    <w:p w14:paraId="3CDE6D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"sha512-ZEAVvUTCMlMFAbASYSVQoxIbHm2OkG2MseW6bV2JjIygOjdVv8tuxrCTzj1+Rynh7ODb8GivUy7dzEXzEhuPaA==",</w:t>
      </w:r>
    </w:p>
    <w:p w14:paraId="3C27F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6820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B950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"@babel/helper-create-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-features-plugin": "^7.10.4",</w:t>
      </w:r>
    </w:p>
    <w:p w14:paraId="6E4000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2862CD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1799B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3FF6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"@babel/plugin-transform-duplicate-keys": {</w:t>
      </w:r>
    </w:p>
    <w:p w14:paraId="6DED20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D10F1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"https://registry.npmjs.org/@babel/plugin-transform-duplicate-keys/-/plugin-transform-duplicate-keys-7.10.4.tgz",</w:t>
      </w:r>
    </w:p>
    <w:p w14:paraId="4E004F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"sha512-GL0/fJnmgMclHiBTTWXNlYjYsA7rDrtsazHG6mglaGSTh0KsrW04qml+Bbz9FL0LcJIRwBWL5ZqlNHKTkU3xAA==",</w:t>
      </w:r>
    </w:p>
    <w:p w14:paraId="7CF664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38B7F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A2F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2B5D82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D5FA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3641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"@babel/plugin-transform-exponentiation-operator": {</w:t>
      </w:r>
    </w:p>
    <w:p w14:paraId="2E8069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0F49D3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"https://registry.npmjs.org/@babel/plugin-transform-exponentiation-operator/-/plugin-transform-exponentiation-operator-7.10.4.tgz",</w:t>
      </w:r>
    </w:p>
    <w:p w14:paraId="1E34C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"sha512-S5HgLVgkBcRdyQAHbKj+7KyuWx8C6t5oETmUuwz1pt3WTWJhsUV0WIIXuVvfXMxl/QQyHKlSCNNtaIamG8fysw==",</w:t>
      </w:r>
    </w:p>
    <w:p w14:paraId="68EC32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6ABC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1C439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"@babel/helper-builder-binary-assignment-operator-visitor": "^7.10.4",</w:t>
      </w:r>
    </w:p>
    <w:p w14:paraId="1FE22F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435810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8A11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C27A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"@babel/plugin-transform-for-of": {</w:t>
      </w:r>
    </w:p>
    <w:p w14:paraId="42F13A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B5DE0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"https://registry.npmjs.org/@babel/plugin-transform-for-of/-/plugin-transform-for-of-7.10.4.tgz",</w:t>
      </w:r>
    </w:p>
    <w:p w14:paraId="1B7751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"sha512-ItdQfAzu9AlEqmusA/65TqJ79eRcgGmpPPFvBnGILXZH975G0LNjP1yjHvGgfuCxqrPPueXOPe+FsvxmxKiHHQ==",</w:t>
      </w:r>
    </w:p>
    <w:p w14:paraId="4B74B8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7DE8A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7680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502C34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F513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F409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"@babel/plugin-transform-function-name": {</w:t>
      </w:r>
    </w:p>
    <w:p w14:paraId="4B2FDB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06016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"https://registry.npmjs.org/@babel/plugin-transform-function-name/-/plugin-transform-function-name-7.10.4.tgz",</w:t>
      </w:r>
    </w:p>
    <w:p w14:paraId="7FD8EB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"sha512-OcDCq2y5+E0dVD5MagT5X+yTRbcvFjDI2ZVAottGH6tzqjx/LKpgkUepu3hp/u4tZBzxxpNGwLsAvGBvQ2mJzg==",</w:t>
      </w:r>
    </w:p>
    <w:p w14:paraId="3FD9DC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3F3B9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817D0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"@babel/helper-function-name": "^7.10.4",</w:t>
      </w:r>
    </w:p>
    <w:p w14:paraId="249C2F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16D4C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7808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F8A1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"@babel/plugin-transform-literals": {</w:t>
      </w:r>
    </w:p>
    <w:p w14:paraId="14608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567B56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"https://registry.npmjs.org/@babel/plugin-transform-literals/-/plugin-transform-literals-7.10.4.tgz",</w:t>
      </w:r>
    </w:p>
    <w:p w14:paraId="54BE77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"sha512-Xd/dFSTEVuUWnyZiMu76/InZxLTYilOSr1UlHV+p115Z/Le2Fi1KXkJUYz0b42DfndostYlPub3m8ZTQlMaiqQ==",</w:t>
      </w:r>
    </w:p>
    <w:p w14:paraId="29EBFE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D9CEC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8223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02AC43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5A254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9C37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"@babel/plugin-transform-member-expression-literals": {</w:t>
      </w:r>
    </w:p>
    <w:p w14:paraId="0718A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5836E9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"https://registry.npmjs.org/@babel/plugin-transform-member-expression-literals/-/plugin-transform-member-expression-literals-7.10.4.tgz",</w:t>
      </w:r>
    </w:p>
    <w:p w14:paraId="4D9582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"sha512-0bFOvPyAoTBhtcJLr9VcwZqKmSjFml1iVxvPL0ReomGU53CX53HsM4h2SzckNdkQcHox1bpAqzxBI1Y09LlBSw==",</w:t>
      </w:r>
    </w:p>
    <w:p w14:paraId="7BB9C9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176B9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2B4B7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49F49E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87D3B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5E72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amd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D6931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57A54A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"https://registry.npmjs.org/@babel/plugin-transform-modules-amd/-/plugin-transform-modules-amd-7.10.5.tgz",</w:t>
      </w:r>
    </w:p>
    <w:p w14:paraId="7B3502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"sha512-elm5uruNio7CTLFItVC/rIzKLfQ17+fX7EVz5W0TMgIHFo1zY0Ozzx+lgwhL4plzl8OzVn6Qasx5DeEFyoNiRw==",</w:t>
      </w:r>
    </w:p>
    <w:p w14:paraId="3BB2C3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3F8D2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BB436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"@babel/helper-module-transforms": "^7.10.5",</w:t>
      </w:r>
    </w:p>
    <w:p w14:paraId="1BA78D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05E75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babel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-plugin-dynamic-import-node": "^2.3.3"</w:t>
      </w:r>
    </w:p>
    <w:p w14:paraId="18124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05CC9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297D0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51F08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2A3FF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"https://registry.npmjs.org/@babel/plugin-transform-modules-commonjs/-/plugin-transform-modules-commonjs-7.10.4.tgz",</w:t>
      </w:r>
    </w:p>
    <w:p w14:paraId="589CC6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"sha512-Xj7Uq5o80HDLlW64rVfDBhao6OX89HKUmb+9vWYaLXBZOma4gA6tw4Ni1O5qVDoZWUV0fxMYA0aYzOawz0l+1w==",</w:t>
      </w:r>
    </w:p>
    <w:p w14:paraId="117687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B3E72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5AFDD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"@babel/helper-module-transforms": "^7.10.4",</w:t>
      </w:r>
    </w:p>
    <w:p w14:paraId="76C8C2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0EEC2D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"@babel/helper-simple-access": "^7.10.4",</w:t>
      </w:r>
    </w:p>
    <w:p w14:paraId="158797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babel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-plugin-dynamic-import-node": "^2.3.3"</w:t>
      </w:r>
    </w:p>
    <w:p w14:paraId="0DC206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7F7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3201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systemjs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70A3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314420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"https://registry.npmjs.org/@babel/plugin-transform-modules-systemjs/-/plugin-transform-modules-systemjs-7.10.5.tgz",</w:t>
      </w:r>
    </w:p>
    <w:p w14:paraId="1DA67E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"sha512-f4RLO/OL14/FP1AEbcsWMzpbUz6tssRaeQg11RH1BP/XnPpRoVwgeYViMFacnkaw4k4wjRSjn3ip1Uw9TaXuMw==",</w:t>
      </w:r>
    </w:p>
    <w:p w14:paraId="1744D7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F8FE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511C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"@babel/helper-hoist-variables": "^7.10.4",</w:t>
      </w:r>
    </w:p>
    <w:p w14:paraId="17C71E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"@babel/helper-module-transforms": "^7.10.5",</w:t>
      </w:r>
    </w:p>
    <w:p w14:paraId="4CE056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5565BF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babel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-plugin-dynamic-import-node": "^2.3.3"</w:t>
      </w:r>
    </w:p>
    <w:p w14:paraId="3B810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F77B5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7FC5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umd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D7A4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29DFF8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"https://registry.npmjs.org/@babel/plugin-transform-modules-umd/-/plugin-transform-modules-umd-7.10.4.tgz",</w:t>
      </w:r>
    </w:p>
    <w:p w14:paraId="1049B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"sha512-mohW5q3uAEt8T45YT7Qc5ws6mWgJAaL/8BfWD9Dodo1A3RKWli8wTS+WiQ/knF+tXlPirW/1/MqzzGfCExKECA==",</w:t>
      </w:r>
    </w:p>
    <w:p w14:paraId="7611A9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E98EB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B9269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"@babel/helper-module-transforms": "^7.10.4",</w:t>
      </w:r>
    </w:p>
    <w:p w14:paraId="6ADE95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78136F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CB45B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E306D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"@babel/plugin-transform-named-capturing-groups-regex": {</w:t>
      </w:r>
    </w:p>
    <w:p w14:paraId="32DC19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0C36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"https://registry.npmjs.org/@babel/plugin-transform-named-capturing-groups-regex/-/plugin-transform-named-capturing-groups-regex-7.10.4.tgz",</w:t>
      </w:r>
    </w:p>
    <w:p w14:paraId="240A6B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"sha512-V6LuOnD31kTkxQPhKiVYzYC/Jgdq53irJC/xBSmqcNcqFGV+PER4l6rU5SH2Vl7bH9mLDHcc0+l9HUOe4RNGKA==",</w:t>
      </w:r>
    </w:p>
    <w:p w14:paraId="3ED3FF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F294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6333E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"@babel/helper-create-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-features-plugin": "^7.10.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6EA13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D083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99B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"@babel/plugin-transform-new-target": {</w:t>
      </w:r>
    </w:p>
    <w:p w14:paraId="38150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1AD6D7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"https://registry.npmjs.org/@babel/plugin-transform-new-target/-/plugin-transform-new-target-7.10.4.tgz",</w:t>
      </w:r>
    </w:p>
    <w:p w14:paraId="3F16C9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"sha512-YXwWUDAH/J6dlfwqlWsztI2Puz1NtUAubXhOPLQ5gjR/qmQ5U96DY4FQO8At33JN4XPBhrjB8I4eMmLROjjLjw==",</w:t>
      </w:r>
    </w:p>
    <w:p w14:paraId="682CF4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FA17D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51E4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0DC41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68AAD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3281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"@babel/plugin-transform-object-super": {</w:t>
      </w:r>
    </w:p>
    <w:p w14:paraId="099B16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1DB8FE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"https://registry.npmjs.org/@babel/plugin-transform-object-super/-/plugin-transform-object-super-7.10.4.tgz",</w:t>
      </w:r>
    </w:p>
    <w:p w14:paraId="5D1915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"sha512-5iTw0JkdRdJvr7sY0vHqTpnruUpTea32JHmq/atIWqsnNussbRzjEDyWep8UNztt1B5IusBYg8Irb0bLbiEBCQ==",</w:t>
      </w:r>
    </w:p>
    <w:p w14:paraId="2651AC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4A13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2ED3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61D35C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"@babel/helper-replace-supers": "^7.10.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4846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87D6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4F74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"@babel/plugin-transform-parameters": {</w:t>
      </w:r>
    </w:p>
    <w:p w14:paraId="40236C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29F67A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"https://registry.npmjs.org/@babel/plugin-transform-parameters/-/plugin-transform-parameters-7.10.5.tgz",</w:t>
      </w:r>
    </w:p>
    <w:p w14:paraId="6FCB6F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"sha512-xPHwUj5RdFV8l1wuYiu5S9fqWGM2DrYc24TMvUiRrPVm+SM3XeqU9BcokQX/kEUe+p2RBwy+yoiR1w/Blq6ubw==",</w:t>
      </w:r>
    </w:p>
    <w:p w14:paraId="6A7787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6A63F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ED57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"@babel/helper-get-function-arity": "^7.10.4",</w:t>
      </w:r>
    </w:p>
    <w:p w14:paraId="564B75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27DD19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81B84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B422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"@babel/plugin-transform-property-literals": {</w:t>
      </w:r>
    </w:p>
    <w:p w14:paraId="539AF3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A6AAF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"https://registry.npmjs.org/@babel/plugin-transform-property-literals/-/plugin-transform-property-literals-7.10.4.tgz",</w:t>
      </w:r>
    </w:p>
    <w:p w14:paraId="69D171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"sha512-ofsAcKiUxQ8TY4sScgsGeR2vJIsfrzqvFb9GvJ5UdXDzl+MyYCaBj/FGzXuv7qE0aJcjWMILny1epqelnFlz8g==",</w:t>
      </w:r>
    </w:p>
    <w:p w14:paraId="22EED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8C5A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668BE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7B55C4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57CD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73B5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"@babel/plugin-transform-regenerator": {</w:t>
      </w:r>
    </w:p>
    <w:p w14:paraId="0D065E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85B39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"https://registry.npmjs.org/@babel/plugin-transform-regenerator/-/plugin-transform-regenerator-7.10.4.tgz",</w:t>
      </w:r>
    </w:p>
    <w:p w14:paraId="6EA9C7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"sha512-3thAHwtor39A7C04XucbMg17RcZ3Qppfxr22wYzZNcVIkPHfpM9J0SO8zuCV6SZa265kxBJSrfKTvDCYqBFXGw==",</w:t>
      </w:r>
    </w:p>
    <w:p w14:paraId="025470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C6E7D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5D1A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-transform": "^0.14.2"</w:t>
      </w:r>
    </w:p>
    <w:p w14:paraId="46B84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61EF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394C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"@babel/plugin-transform-reserved-words": {</w:t>
      </w:r>
    </w:p>
    <w:p w14:paraId="2F41AA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05297C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"https://registry.npmjs.org/@babel/plugin-transform-reserved-words/-/plugin-transform-reserved-words-7.10.4.tgz",</w:t>
      </w:r>
    </w:p>
    <w:p w14:paraId="239BF3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"sha512-hGsw1O6Rew1fkFbDImZIEqA8GoidwTAilwCyWqLBM9f+e/u/sQMQu7uX6dyokfOayRuuVfKOW4O7HvaBWM+JlQ==",</w:t>
      </w:r>
    </w:p>
    <w:p w14:paraId="30DF43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03FC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9B8BA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"@babel/helper-plugin-utils": "^7.10.4"</w:t>
      </w:r>
    </w:p>
    <w:p w14:paraId="2ED39E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7689C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4637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"@babel/plugin-transform-shorthand-properties": {</w:t>
      </w:r>
    </w:p>
    <w:p w14:paraId="47DE29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30F05E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"https://registry.npmjs.org/@babel/plugin-transform-shorthand-properties/-/plugin-transform-shorthand-properties-7.10.4.tgz",</w:t>
      </w:r>
    </w:p>
    <w:p w14:paraId="1070EF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"sha512-AC2K/t7o07KeTIxMoHneyX90v3zkm5cjHJEokrPEAGEy3UCp8sLKfnfOIGdZ194fyN4wfX/zZUWT9trJZ0qc+Q==",</w:t>
      </w:r>
    </w:p>
    <w:p w14:paraId="57958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A321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63B74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0201F5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38DE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B069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"@babel/plugin-transform-spread": {</w:t>
      </w:r>
    </w:p>
    <w:p w14:paraId="4ACC1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125C5D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"https://registry.npmjs.org/@babel/plugin-transform-spread/-/plugin-transform-spread-7.10.4.tgz",</w:t>
      </w:r>
    </w:p>
    <w:p w14:paraId="7C820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"sha512-1e/51G/Ni+7uH5gktbWv+eCED9pP8ZpRhZB3jOaI3mmzfvJTWHkuyYTv0Z5PYtyM+Tr2Ccr9kUdQxn60fI5WuQ==",</w:t>
      </w:r>
    </w:p>
    <w:p w14:paraId="22E6D5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C961D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5FC30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66DCF4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59597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D750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"@babel/plugin-transform-sticky-regex": {</w:t>
      </w:r>
    </w:p>
    <w:p w14:paraId="5D3FF1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793086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"https://registry.npmjs.org/@babel/plugin-transform-sticky-regex/-/plugin-transform-sticky-regex-7.10.4.tgz",</w:t>
      </w:r>
    </w:p>
    <w:p w14:paraId="55AE97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"sha512-Ddy3QZfIbEV0VYcVtFDCjeE4xwVTJWTmUtorAJkn6u/92Z/nWJNV+mILyqHKrUxXYKA2EoCilgoPePymKL4DvQ==",</w:t>
      </w:r>
    </w:p>
    <w:p w14:paraId="26012B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F153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0C4A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"^7.10.4",</w:t>
      </w:r>
    </w:p>
    <w:p w14:paraId="008697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"@babel/helper-regex": "^7.10.4"</w:t>
      </w:r>
    </w:p>
    <w:p w14:paraId="466E42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EFBA7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61A9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"@babel/plugin-transform-template-literals": {</w:t>
      </w:r>
    </w:p>
    <w:p w14:paraId="28A81D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547BCD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"https://registry.npmjs.org/@babel/plugin-transform-template-literals/-/plugin-transform-template-literals-7.10.5.tgz",</w:t>
      </w:r>
    </w:p>
    <w:p w14:paraId="2C7962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"sha512-V/lnPGIb+KT12OQikDvgSuesRX14ck5FfJXt6+tXhdkJ+Vsd0lDCVtF6jcB4rNClYFzaB2jusZ+lNISDk2mMMw==",</w:t>
      </w:r>
    </w:p>
    <w:p w14:paraId="47BED7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F6714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080A3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"@babel/helper-annotate-as-pure": "^7.10.4",</w:t>
      </w:r>
    </w:p>
    <w:p w14:paraId="521243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21AD16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83791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6D902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-symbol": {</w:t>
      </w:r>
    </w:p>
    <w:p w14:paraId="5E5148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6F6409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"https://registry.npmjs.org/@babel/plugin-transform-typeof-symbol/-/plugin-transform-typeof-symbol-7.10.4.tgz",</w:t>
      </w:r>
    </w:p>
    <w:p w14:paraId="6BC63E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"sha512-QqNgYwuuW0y0H+kUE/GWSR45t/ccRhe14Fs/4ZRouNNQsyd4o3PG4OtHiIrepbM2WKUBDAXKCAK/Lk4VhzTaGA==",</w:t>
      </w:r>
    </w:p>
    <w:p w14:paraId="2F5942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E68F9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C3F46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52826D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0BD54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5733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6E583F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"7.10.4",</w:t>
      </w:r>
    </w:p>
    <w:p w14:paraId="4A996C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"https://registry.npmjs.org/@babel/plugin-transform-unicode-regex/-/plugin-transform-unicode-regex-7.10.4.tgz",</w:t>
      </w:r>
    </w:p>
    <w:p w14:paraId="7ADD5E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"sha512-wNfsc4s8N2qnIwpO/WP2ZiSyjfpTamT2C9V9FDH/Ljub9zw6P3SjkXcFmc0RQUt96k2fmIvtla2MMjgTwIAC+A==",</w:t>
      </w:r>
    </w:p>
    <w:p w14:paraId="1970F7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DD39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AF85D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"@babel/helper-create-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-features-plugin": "^7.10.4",</w:t>
      </w:r>
    </w:p>
    <w:p w14:paraId="352528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"^7.10.4"</w:t>
      </w:r>
    </w:p>
    <w:p w14:paraId="6D911F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36BD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AEB8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"@babel/preset-env": {</w:t>
      </w:r>
    </w:p>
    <w:p w14:paraId="48D72C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"7.9.0",</w:t>
      </w:r>
    </w:p>
    <w:p w14:paraId="01E54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"https://registry.npmjs.org/@babel/preset-env/-/preset-env-7.9.0.tgz",</w:t>
      </w:r>
    </w:p>
    <w:p w14:paraId="5416E8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"sha512-712DeRXT6dyKAM/FMbQTV/FvRCms2hPCx+3weRjZ8iQVQWZejWWk1wwG6ViWMyqb/ouBbGOl5b6aCk0+j1NmsQ==",</w:t>
      </w:r>
    </w:p>
    <w:p w14:paraId="0DDFEE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2D8FE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9A26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"^7.9.0",</w:t>
      </w:r>
    </w:p>
    <w:p w14:paraId="267A20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"@babel/helper-compilation-targets": "^7.8.7",</w:t>
      </w:r>
    </w:p>
    <w:p w14:paraId="36333A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"@babel/helper-module-imports": "^7.8.3",</w:t>
      </w:r>
    </w:p>
    <w:p w14:paraId="664C63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"^7.8.3",</w:t>
      </w:r>
    </w:p>
    <w:p w14:paraId="1BA2A4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"@babel/plugin-proposal-async-generator-functions": "^7.8.3",</w:t>
      </w:r>
    </w:p>
    <w:p w14:paraId="498E03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"@babel/plugin-proposal-dynamic-import": "^7.8.3",</w:t>
      </w:r>
    </w:p>
    <w:p w14:paraId="6829B5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-strings": "^7.8.3",</w:t>
      </w:r>
    </w:p>
    <w:p w14:paraId="23191B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nullish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-coalescing-operator": "^7.8.3",</w:t>
      </w:r>
    </w:p>
    <w:p w14:paraId="1545A8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"@babel/plugin-proposal-numeric-separator": "^7.8.3",</w:t>
      </w:r>
    </w:p>
    <w:p w14:paraId="2C5E65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"@babel/plugin-proposal-object-rest-spread": "^7.9.0",</w:t>
      </w:r>
    </w:p>
    <w:p w14:paraId="3C7577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"@babel/plugin-proposal-optional-catch-binding": "^7.8.3",</w:t>
      </w:r>
    </w:p>
    <w:p w14:paraId="017E9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"@babel/plugin-proposal-optional-chaining": "^7.9.0",</w:t>
      </w:r>
    </w:p>
    <w:p w14:paraId="6F9DFC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-property-regex": "^7.8.3",</w:t>
      </w:r>
    </w:p>
    <w:p w14:paraId="1AF28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"@babel/plugin-syntax-async-generators": "^7.8.0",</w:t>
      </w:r>
    </w:p>
    <w:p w14:paraId="665B39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"@babel/plugin-syntax-dynamic-import": "^7.8.0",</w:t>
      </w:r>
    </w:p>
    <w:p w14:paraId="54B36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-strings": "^7.8.0",</w:t>
      </w:r>
    </w:p>
    <w:p w14:paraId="026BC9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nullish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-coalescing-operator": "^7.8.0",</w:t>
      </w:r>
    </w:p>
    <w:p w14:paraId="7C2FE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"@babel/plugin-syntax-numeric-separator": "^7.8.0",</w:t>
      </w:r>
    </w:p>
    <w:p w14:paraId="5524E0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"@babel/plugin-syntax-object-rest-spread": "^7.8.0",</w:t>
      </w:r>
    </w:p>
    <w:p w14:paraId="02C29E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"@babel/plugin-syntax-optional-catch-binding": "^7.8.0",</w:t>
      </w:r>
    </w:p>
    <w:p w14:paraId="7F38F4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"@babel/plugin-syntax-optional-chaining": "^7.8.0",</w:t>
      </w:r>
    </w:p>
    <w:p w14:paraId="46F5E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"@babel/plugin-syntax-top-level-await": "^7.8.3",</w:t>
      </w:r>
    </w:p>
    <w:p w14:paraId="63C707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"@babel/plugin-transform-arrow-functions": "^7.8.3",</w:t>
      </w:r>
    </w:p>
    <w:p w14:paraId="6578D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"@babel/plugin-transform-async-to-generator": "^7.8.3",</w:t>
      </w:r>
    </w:p>
    <w:p w14:paraId="67AD3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"@babel/plugin-transform-block-scoped-functions": "^7.8.3",</w:t>
      </w:r>
    </w:p>
    <w:p w14:paraId="7AF556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"@babel/plugin-transform-block-scoping": "^7.8.3",</w:t>
      </w:r>
    </w:p>
    <w:p w14:paraId="310C2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"@babel/plugin-transform-classes": "^7.9.0",</w:t>
      </w:r>
    </w:p>
    <w:p w14:paraId="3B1FA6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"@babel/plugin-transform-computed-properties": "^7.8.3",</w:t>
      </w:r>
    </w:p>
    <w:p w14:paraId="4846BA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destructuring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"^7.8.3",</w:t>
      </w:r>
    </w:p>
    <w:p w14:paraId="5C7A5E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dotall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"^7.8.3",</w:t>
      </w:r>
    </w:p>
    <w:p w14:paraId="5D7F04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"@babel/plugin-transform-duplicate-keys": "^7.8.3",</w:t>
      </w:r>
    </w:p>
    <w:p w14:paraId="6CEA41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"@babel/plugin-transform-exponentiation-operator": "^7.8.3",</w:t>
      </w:r>
    </w:p>
    <w:p w14:paraId="71E22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"@babel/plugin-transform-for-of": "^7.9.0",</w:t>
      </w:r>
    </w:p>
    <w:p w14:paraId="0B5C20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"@babel/plugin-transform-function-name": "^7.8.3",</w:t>
      </w:r>
    </w:p>
    <w:p w14:paraId="684E24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"@babel/plugin-transform-literals": "^7.8.3",</w:t>
      </w:r>
    </w:p>
    <w:p w14:paraId="18E94E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"@babel/plugin-transform-member-expression-literals": "^7.8.3",</w:t>
      </w:r>
    </w:p>
    <w:p w14:paraId="498426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amd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"^7.9.0",</w:t>
      </w:r>
    </w:p>
    <w:p w14:paraId="6DB53E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"^7.9.0",</w:t>
      </w:r>
    </w:p>
    <w:p w14:paraId="5D2E9C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systemjs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"^7.9.0",</w:t>
      </w:r>
    </w:p>
    <w:p w14:paraId="6045AA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"@babel/plugin-transform-modules-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umd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"^7.9.0",</w:t>
      </w:r>
    </w:p>
    <w:p w14:paraId="6BB16C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"@babel/plugin-transform-named-capturing-groups-regex": "^7.8.3",</w:t>
      </w:r>
    </w:p>
    <w:p w14:paraId="108E6A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"@babel/plugin-transform-new-target": "^7.8.3",</w:t>
      </w:r>
    </w:p>
    <w:p w14:paraId="42A736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"@babel/plugin-transform-object-super": "^7.8.3",</w:t>
      </w:r>
    </w:p>
    <w:p w14:paraId="23EDE9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"@babel/plugin-transform-parameters": "^7.8.7",</w:t>
      </w:r>
    </w:p>
    <w:p w14:paraId="792998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"@babel/plugin-transform-property-literals": "^7.8.3",</w:t>
      </w:r>
    </w:p>
    <w:p w14:paraId="4BD37C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"@babel/plugin-transform-regenerator": "^7.8.7",</w:t>
      </w:r>
    </w:p>
    <w:p w14:paraId="0B673E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"@babel/plugin-transform-reserved-words": "^7.8.3",</w:t>
      </w:r>
    </w:p>
    <w:p w14:paraId="12C65A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"@babel/plugin-transform-shorthand-properties": "^7.8.3",</w:t>
      </w:r>
    </w:p>
    <w:p w14:paraId="5E95CE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"@babel/plugin-transform-spread": "^7.8.3",</w:t>
      </w:r>
    </w:p>
    <w:p w14:paraId="340F8E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"@babel/plugin-transform-sticky-regex": "^7.8.3",</w:t>
      </w:r>
    </w:p>
    <w:p w14:paraId="53E688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"@babel/plugin-transform-template-literals": "^7.8.3",</w:t>
      </w:r>
    </w:p>
    <w:p w14:paraId="4E04B1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-symbol": "^7.8.4",</w:t>
      </w:r>
    </w:p>
    <w:p w14:paraId="250EB7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"^7.8.3",</w:t>
      </w:r>
    </w:p>
    <w:p w14:paraId="40AB88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preset-modules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"^0.1.3",</w:t>
      </w:r>
    </w:p>
    <w:p w14:paraId="0FA840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"^7.9.0",</w:t>
      </w:r>
    </w:p>
    <w:p w14:paraId="44B88F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"^4.9.1",</w:t>
      </w:r>
    </w:p>
    <w:p w14:paraId="775EBD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"^3.6.2",</w:t>
      </w:r>
    </w:p>
    <w:p w14:paraId="08A2C9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"invariant": "^2.2.2",</w:t>
      </w:r>
    </w:p>
    <w:p w14:paraId="681A9B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levenary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5FDDE4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"^5.5.0"</w:t>
      </w:r>
    </w:p>
    <w:p w14:paraId="5E8ACB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DAE2D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E01D6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79998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3A883B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17636D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5C60E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B8C61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38EAF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002B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95B3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preset-modules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17C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"0.1.3",</w:t>
      </w:r>
    </w:p>
    <w:p w14:paraId="3AA1BF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"https://registry.npmjs.org/@babel/preset-modules/-/preset-modules-0.1.3.tgz",</w:t>
      </w:r>
    </w:p>
    <w:p w14:paraId="6A2B4C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"sha512-Ra3JXOHBq2xd56xSF7lMKXdjBn3T772Y1Wet3yWnkDly9zHvJki029tAFzvAAK5cf4YV3yoxuP61crYRol6SVg==",</w:t>
      </w:r>
    </w:p>
    <w:p w14:paraId="1A24E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BC48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63AE7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"@babel/helper-plugin-utils": "^7.0.0",</w:t>
      </w:r>
    </w:p>
    <w:p w14:paraId="6CDEA7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"@babel/plugin-proposal-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-property-regex": "^7.4.4",</w:t>
      </w:r>
    </w:p>
    <w:p w14:paraId="34BBE2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"@babel/plugin-transform-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dotall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"^7.4.4",</w:t>
      </w:r>
    </w:p>
    <w:p w14:paraId="26DE29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"^7.4.4",</w:t>
      </w:r>
    </w:p>
    <w:p w14:paraId="33DDCD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"^2.0.2"</w:t>
      </w:r>
    </w:p>
    <w:p w14:paraId="5F1AFB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347A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D3FE1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"@babel/runtime": {</w:t>
      </w:r>
    </w:p>
    <w:p w14:paraId="76C053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4B5DB5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"https://registry.npmjs.org/@babel/runtime/-/runtime-7.10.5.tgz",</w:t>
      </w:r>
    </w:p>
    <w:p w14:paraId="64F697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"sha512-otddXKhdNn7d0ptoFRHtMLa8LqDxLYwTjB4nYgM1yy5N6gU/MUf8zqyyLltCH3yAVitBzmwK4us+DD0l/MauAg==",</w:t>
      </w:r>
    </w:p>
    <w:p w14:paraId="631EC7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EDFA2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456A5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-runtime": "^0.13.4"</w:t>
      </w:r>
    </w:p>
    <w:p w14:paraId="1B1909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A8D7A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A3E0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"@babel/template": {</w:t>
      </w:r>
    </w:p>
    <w:p w14:paraId="79D7F2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"7.8.6",</w:t>
      </w:r>
    </w:p>
    <w:p w14:paraId="6C886B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"https://registry.npmjs.org/@babel/template/-/template-7.8.6.tgz",</w:t>
      </w:r>
    </w:p>
    <w:p w14:paraId="48A0E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"sha512-zbMsPMy/v0PWFZEhQJ66bqjhH+z0JgMoBWuikXybgG3Gkd/3t5oQ1Rw2WQhnSrsOmsKXnZOx15tkC4qON/+JPg==",</w:t>
      </w:r>
    </w:p>
    <w:p w14:paraId="605D22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0081D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24DF7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"@babel/code-frame": "^7.8.3",</w:t>
      </w:r>
    </w:p>
    <w:p w14:paraId="042DE2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"@babel/parser": "^7.8.6",</w:t>
      </w:r>
    </w:p>
    <w:p w14:paraId="6F56E4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"^7.8.6"</w:t>
      </w:r>
    </w:p>
    <w:p w14:paraId="739B16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FAF16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F224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"@babel/traverse": {</w:t>
      </w:r>
    </w:p>
    <w:p w14:paraId="566745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52E92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"https://registry.npmjs.org/@babel/traverse/-/traverse-7.10.5.tgz",</w:t>
      </w:r>
    </w:p>
    <w:p w14:paraId="56B376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"sha512-yc/fyv2gUjPqzTz0WHeRJH2pv7jA9kA7mBX2tXl/x5iOE81uaVPuGPtaYk7wmkx4b67mQ7NqI8rmT2pF47KYKQ==",</w:t>
      </w:r>
    </w:p>
    <w:p w14:paraId="3DCF7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BAEFD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345C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"@babel/code-frame": "^7.10.4",</w:t>
      </w:r>
    </w:p>
    <w:p w14:paraId="071C94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"@babel/generator": "^7.10.5",</w:t>
      </w:r>
    </w:p>
    <w:p w14:paraId="6E6F4B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"@babel/helper-function-name": "^7.10.4",</w:t>
      </w:r>
    </w:p>
    <w:p w14:paraId="3EC017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"@babel/helper-split-export-declaration": "^7.10.4",</w:t>
      </w:r>
    </w:p>
    <w:p w14:paraId="6A51FB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"@babel/parser": "^7.10.5",</w:t>
      </w:r>
    </w:p>
    <w:p w14:paraId="662405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"@babel/types": "^7.10.5",</w:t>
      </w:r>
    </w:p>
    <w:p w14:paraId="0EFEA6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"^4.1.0",</w:t>
      </w:r>
    </w:p>
    <w:p w14:paraId="5A574A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"^11.1.0",</w:t>
      </w:r>
    </w:p>
    <w:p w14:paraId="61DFB5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"^4.17.19"</w:t>
      </w:r>
    </w:p>
    <w:p w14:paraId="5E450E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A4695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0DC9B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"@babel/generator": {</w:t>
      </w:r>
    </w:p>
    <w:p w14:paraId="4A3DB6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"7.10.5",</w:t>
      </w:r>
    </w:p>
    <w:p w14:paraId="3C98D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"https://registry.npmjs.org/@babel/generator/-/generator-7.10.5.tgz",</w:t>
      </w:r>
    </w:p>
    <w:p w14:paraId="4EFB09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"sha512-3vXxr3FEW7E7lJZiWQ3bM4+v/Vyr9C+hpolQ8BGFr9Y8Ri2tFLWTixmwKBafDujO1WVah4fhZBeU1bieKdghig==",</w:t>
      </w:r>
    </w:p>
    <w:p w14:paraId="0FBB4F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FE7E5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E510E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"^7.10.5",</w:t>
      </w:r>
    </w:p>
    <w:p w14:paraId="269E76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"^2.5.1",</w:t>
      </w:r>
    </w:p>
    <w:p w14:paraId="2846B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"^0.5.0"</w:t>
      </w:r>
    </w:p>
    <w:p w14:paraId="3BED09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F8C34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10D879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5BB98C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"0.5.7",</w:t>
      </w:r>
    </w:p>
    <w:p w14:paraId="784167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"https://registry.npmjs.org/source-map/-/source-map-0.5.7.tgz",</w:t>
      </w:r>
    </w:p>
    <w:p w14:paraId="0033B0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"sha1-igOdLRAh0i0eoUyA2OpGi6LvP8w=",</w:t>
      </w:r>
    </w:p>
    <w:p w14:paraId="5A02C4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728B4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B15D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24CD3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6B41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"@babel/types": {</w:t>
      </w:r>
    </w:p>
    <w:p w14:paraId="65BBD4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"7.10.5",</w:t>
      </w:r>
    </w:p>
    <w:p w14:paraId="71CED4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"https://registry.npmjs.org/@babel/types/-/types-7.10.5.tgz",</w:t>
      </w:r>
    </w:p>
    <w:p w14:paraId="26CCF8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"sha512-ixV66KWfCI6GKoA/2H9v6bQdbfXEwwpOdQ8cRvb4F+eyvhlaHxWFMQB4+3d9QFJXZsiiiqVrewNV0DFEQpyT4Q==",</w:t>
      </w:r>
    </w:p>
    <w:p w14:paraId="2057A8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DF2F3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C7800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"@babel/helper-validator-identifier": "^7.10.4",</w:t>
      </w:r>
    </w:p>
    <w:p w14:paraId="32B76E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"^4.17.19",</w:t>
      </w:r>
    </w:p>
    <w:p w14:paraId="4228AC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-fast-properties": "^2.0.0"</w:t>
      </w:r>
    </w:p>
    <w:p w14:paraId="2D5B9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EC90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3402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/schema": {</w:t>
      </w:r>
    </w:p>
    <w:p w14:paraId="504C94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24D90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"https://registry.npmjs.org/@istanbuljs/schema/-/schema-0.1.2.tgz",</w:t>
      </w:r>
    </w:p>
    <w:p w14:paraId="35C6DF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"sha512-tsAQNx32a8CoFhjhijUIhI4kccIAgmGhy8LZMZgGfmXcpMbPRUqn5LWmgRttILi6yeGmBJd2xsPkFMs0PzgPCw==",</w:t>
      </w:r>
    </w:p>
    <w:p w14:paraId="298558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BAF5E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BD6F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jsdevtools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/coverage-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2B6457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"3.0.3",</w:t>
      </w:r>
    </w:p>
    <w:p w14:paraId="437C0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"https://registry.npmjs.org/@jsdevtools/coverage-istanbul-loader/-/coverage-istanbul-loader-3.0.3.tgz",</w:t>
      </w:r>
    </w:p>
    <w:p w14:paraId="07FD7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"sha512-TAdNkeGB5Fe4Og+ZkAr1Kvn9by2sfL44IAHFtxlh1BA1XJ5cLpO9iSNki5opWESv3l3vSHsZ9BNKuqFKbEbFaA==",</w:t>
      </w:r>
    </w:p>
    <w:p w14:paraId="228200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055F5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CBD4A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-source-map": "^1.7.0",</w:t>
      </w:r>
    </w:p>
    <w:p w14:paraId="74F22D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-lib-instrument": "^4.0.1",</w:t>
      </w:r>
    </w:p>
    <w:p w14:paraId="09D657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"^1.4.0",</w:t>
      </w:r>
    </w:p>
    <w:p w14:paraId="7EE19F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-source-map": "^1.1.0",</w:t>
      </w:r>
    </w:p>
    <w:p w14:paraId="30B8F3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"^2.6.4"</w:t>
      </w:r>
    </w:p>
    <w:p w14:paraId="4268A5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3B49D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30EC3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686A6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550DF4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13714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7AE800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179BB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622B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1CB637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5876D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0787FE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073402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715D48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22B6D7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5B6E3D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F3EF3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D19D1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027FA5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75F39B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1DA0BA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A317B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5271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0DA7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2559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ngtools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/webpack": {</w:t>
      </w:r>
    </w:p>
    <w:p w14:paraId="7BD760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"9.1.11",</w:t>
      </w:r>
    </w:p>
    <w:p w14:paraId="109C3C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"https://registry.npmjs.org/@ngtools/webpack/-/webpack-9.1.11.tgz",</w:t>
      </w:r>
    </w:p>
    <w:p w14:paraId="54CCA5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"sha512-CcPJbCF5tiWJ4sBpC+gPPEyHK0acaouC7CzjT4EmqtiJPIJxCnfT7wOGyA+nItXViOdqydCxKOLt4FFNxfMz6Q==",</w:t>
      </w:r>
    </w:p>
    <w:p w14:paraId="49FF82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A2FFB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DCFB9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350D8F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enhanced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-resolve": "4.1.1",</w:t>
      </w:r>
    </w:p>
    <w:p w14:paraId="6443BC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"6.5.4",</w:t>
      </w:r>
    </w:p>
    <w:p w14:paraId="15AD43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"1.4.3"</w:t>
      </w:r>
    </w:p>
    <w:p w14:paraId="3310F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D3444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939D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BC96E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09A6D3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600FEF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5E74D1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28AC4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096ED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191FD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4C854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46E8C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0005A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8EFB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fs.scandir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5286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"2.1.3",</w:t>
      </w:r>
    </w:p>
    <w:p w14:paraId="290A86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"https://registry.npmjs.org/@nodelib/fs.scandir/-/fs.scandir-2.1.3.tgz",</w:t>
      </w:r>
    </w:p>
    <w:p w14:paraId="13E8B4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"sha512-eGmwYQn3gxo4r7jdQnkrrN6bY478C3P+a/y72IJukF8LjB6ZHeB3c+Ehacj3sYeSmUXGlnA67/PmbM9CVwL7Dw==",</w:t>
      </w:r>
    </w:p>
    <w:p w14:paraId="6171EA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A3740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4A4F5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fs.stat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"2.0.3",</w:t>
      </w:r>
    </w:p>
    <w:p w14:paraId="276662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-parallel": "^1.1.9"</w:t>
      </w:r>
    </w:p>
    <w:p w14:paraId="1DE0A7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879E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3E28B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fs.stat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51F3B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"2.0.3",</w:t>
      </w:r>
    </w:p>
    <w:p w14:paraId="7A4011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"https://registry.npmjs.org/@nodelib/fs.stat/-/fs.stat-2.0.3.tgz",</w:t>
      </w:r>
    </w:p>
    <w:p w14:paraId="06E80B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"sha512-bQBFruR2TAwoevBEd/NWMoAAtNGzTRgdrqnYCc7dhzfoNvqPzLyqlEQnzZ3kVnNrSp25iyxE00/3h2fqGAGArA==",</w:t>
      </w:r>
    </w:p>
    <w:p w14:paraId="0EFF0C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9580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77F82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fs.walk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1CAAF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"1.2.4",</w:t>
      </w:r>
    </w:p>
    <w:p w14:paraId="37AD03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"https://registry.npmjs.org/@nodelib/fs.walk/-/fs.walk-1.2.4.tgz",</w:t>
      </w:r>
    </w:p>
    <w:p w14:paraId="03631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"sha512-1V9XOY4rDW0rehzbrcqAmHnz8e7SKvX27gh8Gt2WgB0+pdzdiLV83p72kZPU+jvMbS1qU5mauP2iOvO8rhmurQ==",</w:t>
      </w:r>
    </w:p>
    <w:p w14:paraId="0C050E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91ADD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6C1F8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fs.scandir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"2.1.3",</w:t>
      </w:r>
    </w:p>
    <w:p w14:paraId="6A750F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"^1.6.0"</w:t>
      </w:r>
    </w:p>
    <w:p w14:paraId="27E44E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98F0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2595A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npmcli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/move-file": {</w:t>
      </w:r>
    </w:p>
    <w:p w14:paraId="08FD75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7E8A6E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"https://registry.npmjs.org/@npmcli/move-file/-/move-file-1.0.1.tgz",</w:t>
      </w:r>
    </w:p>
    <w:p w14:paraId="1FB0C4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"sha512-Uv6h1sT+0DrblvIrolFtbvM1FgWm+/sy4B3pvLp67Zys+thcukzS5ekn7HsZFGpWP4Q3fYJCljbWQE/XivMRLw==",</w:t>
      </w:r>
    </w:p>
    <w:p w14:paraId="5B62F5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E7E57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FE449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</w:t>
      </w:r>
    </w:p>
    <w:p w14:paraId="03EEE9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F7AF2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AC5F7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7AD9F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"1.0.4",</w:t>
      </w:r>
    </w:p>
    <w:p w14:paraId="2ABD05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/-/mkdirp-1.0.4.tgz",</w:t>
      </w:r>
    </w:p>
    <w:p w14:paraId="309573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"sha512-vVqVZQyf3WLx2Shd0qJ9xuvqgAyKPLAiqITEtqW0oIUjzo3PePDd6fW9iFz30ef7Ysp/oiWqbhszeGWW2T6Gzw==",</w:t>
      </w:r>
    </w:p>
    <w:p w14:paraId="7069B0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1B06E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81AB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19BF2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C0BA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"@schematics/angular": {</w:t>
      </w:r>
    </w:p>
    <w:p w14:paraId="2AC7BB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"9.1.11",</w:t>
      </w:r>
    </w:p>
    <w:p w14:paraId="4B6D05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"https://registry.npmjs.org/@schematics/angular/-/angular-9.1.11.tgz",</w:t>
      </w:r>
    </w:p>
    <w:p w14:paraId="307445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"sha512-nExcWmsQvcj9IrofXuHmXmvmehD36O93uFR/a2LisYxao7j6Pe31Qs4Xzk6K67Kxpbypicqr8wAN3LtCOuy20A==",</w:t>
      </w:r>
    </w:p>
    <w:p w14:paraId="779996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A402B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AC68F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5E6CEC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"@angular-devkit/schematics": "9.1.11"</w:t>
      </w:r>
    </w:p>
    <w:p w14:paraId="13B9E7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DFAD2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A602C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"@schematics/update": {</w:t>
      </w:r>
    </w:p>
    <w:p w14:paraId="569AE9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"0.901.11",</w:t>
      </w:r>
    </w:p>
    <w:p w14:paraId="0FE9B0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"https://registry.npmjs.org/@schematics/update/-/update-0.901.11.tgz",</w:t>
      </w:r>
    </w:p>
    <w:p w14:paraId="1333F9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"sha512-btqcX1dFL0R+KrTCDu/W+jF19gmoXEC73HWvbhJhU5CvpOF4RC51msjAs9u3J45KyWC2RoYdQCxuasKQZ962lw==",</w:t>
      </w:r>
    </w:p>
    <w:p w14:paraId="4BF32D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B2AF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A0F57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"@angular-devkit/core": "9.1.11",</w:t>
      </w:r>
    </w:p>
    <w:p w14:paraId="49A4DB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"@angular-devkit/schematics": "9.1.11",</w:t>
      </w:r>
    </w:p>
    <w:p w14:paraId="548782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yarnpkg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lockfile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"1.1.0",</w:t>
      </w:r>
    </w:p>
    <w:p w14:paraId="6DA326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"1.3.5",</w:t>
      </w:r>
    </w:p>
    <w:p w14:paraId="270F92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"^8.0.0",</w:t>
      </w:r>
    </w:p>
    <w:p w14:paraId="1B7779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pacote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"9.5.12",</w:t>
      </w:r>
    </w:p>
    <w:p w14:paraId="51758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"6.5.4",</w:t>
      </w:r>
    </w:p>
    <w:p w14:paraId="24A247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"7.1.3",</w:t>
      </w:r>
    </w:p>
    <w:p w14:paraId="009444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-intersect": "1.4.0"</w:t>
      </w:r>
    </w:p>
    <w:p w14:paraId="530B61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6B8CC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A7791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81A1E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"6.5.4",</w:t>
      </w:r>
    </w:p>
    <w:p w14:paraId="2D0000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/-/rxjs-6.5.4.tgz",</w:t>
      </w:r>
    </w:p>
    <w:p w14:paraId="74112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"sha512-naMQXcgEo3csAEGvw/NydRA0fuS2nDZJiw1YUWFKU7aPPAPGZEsD4Iimit96qwCieH6y614MCLYwdkrWx7z/7Q==",</w:t>
      </w:r>
    </w:p>
    <w:p w14:paraId="518A2C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CE47A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433C1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708684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3955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36462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28A1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D494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"@types/color-name": {</w:t>
      </w:r>
    </w:p>
    <w:p w14:paraId="68617B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7EC3E5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"https://registry.npmjs.org/@types/color-name/-/color-name-1.1.1.tgz",</w:t>
      </w:r>
    </w:p>
    <w:p w14:paraId="3C4775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"sha512-rr+OQyAjxze7GgWrSaJwydHStIhHq2lvY3BOC2Mj7KnzI7XK0Uw1TOOdI9lDoajEbSWLiYgoo4f1R51erQfhPQ==",</w:t>
      </w:r>
    </w:p>
    <w:p w14:paraId="1C72A2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4CD6E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22CA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"@types/glob": {</w:t>
      </w:r>
    </w:p>
    <w:p w14:paraId="39B251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"7.1.3",</w:t>
      </w:r>
    </w:p>
    <w:p w14:paraId="08EB78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"https://registry.npmjs.org/@types/glob/-/glob-7.1.3.tgz",</w:t>
      </w:r>
    </w:p>
    <w:p w14:paraId="4C74E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"sha512-SEYeGAIQIQX8NN6LDKprLjbrd5dARM5EXsd8GI/A5l0apYI1fGMWgPHSe4ZKL4eozlAyI+doUE9XbYS4xCkQ1w==",</w:t>
      </w:r>
    </w:p>
    <w:p w14:paraId="3C6015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D354C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0D442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"*",</w:t>
      </w:r>
    </w:p>
    <w:p w14:paraId="39FA1B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"@types/node": "*"</w:t>
      </w:r>
    </w:p>
    <w:p w14:paraId="4AEE54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2D1B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1943F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"@types/jasmine": {</w:t>
      </w:r>
    </w:p>
    <w:p w14:paraId="6F547E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"3.5.11",</w:t>
      </w:r>
    </w:p>
    <w:p w14:paraId="178D35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"https://registry.npmjs.org/@types/jasmine/-/jasmine-3.5.11.tgz",</w:t>
      </w:r>
    </w:p>
    <w:p w14:paraId="1F55C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"sha512-fg1rOd/DehQTIJTifGqGVY6q92lDgnLfs7C6t1ccSwQrMyoTGSoH6wWzhJDZb6ezhsdwAX4EIBLe8w5fXWmEng==",</w:t>
      </w:r>
    </w:p>
    <w:p w14:paraId="392886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</w:t>
      </w:r>
    </w:p>
    <w:p w14:paraId="62B494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B8C2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"@types/jasminewd2": {</w:t>
      </w:r>
    </w:p>
    <w:p w14:paraId="7EFF53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"2.0.8",</w:t>
      </w:r>
    </w:p>
    <w:p w14:paraId="243DE2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"https://registry.npmjs.org/@types/jasminewd2/-/jasminewd2-2.0.8.tgz",</w:t>
      </w:r>
    </w:p>
    <w:p w14:paraId="751597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"sha512-d9p31r7Nxk0ZH0U39PTH0hiDlJ+qNVGjlt1ucOoTUptxb2v+Y5VMnsxfwN+i3hK4yQnqBi3FMmoMFcd1JHDxdg==",</w:t>
      </w:r>
    </w:p>
    <w:p w14:paraId="585F7C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23A1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A626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"@types/jasmine": "*"</w:t>
      </w:r>
    </w:p>
    <w:p w14:paraId="260DE8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98CB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C497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-schema": {</w:t>
      </w:r>
    </w:p>
    <w:p w14:paraId="7F05BE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"7.0.5",</w:t>
      </w:r>
    </w:p>
    <w:p w14:paraId="1A62BA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"https://registry.npmjs.org/@types/json-schema/-/json-schema-7.0.5.tgz",</w:t>
      </w:r>
    </w:p>
    <w:p w14:paraId="589FB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"sha512-7+2BITlgjgDhH0vvwZU/HZJVyk+2XUlvxXe8dFMedNX/aMkaOq++rMAFXc0tM7ij15QaWlbdQASBR9dihi+bDQ==",</w:t>
      </w:r>
    </w:p>
    <w:p w14:paraId="023640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666AB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BC3C1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FD270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"3.0.3",</w:t>
      </w:r>
    </w:p>
    <w:p w14:paraId="473022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"https://registry.npmjs.org/@types/minimatch/-/minimatch-3.0.3.tgz",</w:t>
      </w:r>
    </w:p>
    <w:p w14:paraId="1C9CCA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"sha512-tHq6qdbT9U1IRSGf14CL0pUlULksvY9OZ+5eEgl1N7t+OA3tGvNpxJCzuKQlsNgCVwbAs670L1vcVQi8j9HjnA==",</w:t>
      </w:r>
    </w:p>
    <w:p w14:paraId="4608F8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12411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B5FF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"@types/node": {</w:t>
      </w:r>
    </w:p>
    <w:p w14:paraId="44109C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"12.12.50",</w:t>
      </w:r>
    </w:p>
    <w:p w14:paraId="4C4029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"https://registry.npmjs.org/@types/node/-/node-12.12.50.tgz",</w:t>
      </w:r>
    </w:p>
    <w:p w14:paraId="54896C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"sha512-5ImO01Fb8YsEOYpV+aeyGYztcYcjGsBvN4D7G5r1ef2cuQOpymjWNQi5V0rKHE6PC2ru3HkoUr/Br2/8GUA84w==",</w:t>
      </w:r>
    </w:p>
    <w:p w14:paraId="370FF1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9B365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4BA1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"@types/q": {</w:t>
      </w:r>
    </w:p>
    <w:p w14:paraId="5A73E6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"1.5.4",</w:t>
      </w:r>
    </w:p>
    <w:p w14:paraId="2B5A3B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"https://registry.npmjs.org/@types/q/-/q-1.5.4.tgz",</w:t>
      </w:r>
    </w:p>
    <w:p w14:paraId="3F9A5E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"sha512-1HcDas8SEj4z1Wc696tH56G8OlRaH/sqZOynNNB+HF0WOeXPaxTtbYzJY2oEfiUxjSKjhCKr+MvR7dCHcEelug==",</w:t>
      </w:r>
    </w:p>
    <w:p w14:paraId="201B45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14819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6005C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"@types/selenium-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6ED0C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"3.0.17",</w:t>
      </w:r>
    </w:p>
    <w:p w14:paraId="2EF56B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"https://registry.npmjs.org/@types/selenium-webdriver/-/selenium-webdriver-3.0.17.tgz",</w:t>
      </w:r>
    </w:p>
    <w:p w14:paraId="183580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"sha512-tGomyEuzSC1H28y2zlW6XPCaDaXFaD6soTdb4GNdmte2qfHtrKqhy0ZFs4r/1hpazCfEZqeTSRLvSasmEx89uw==",</w:t>
      </w:r>
    </w:p>
    <w:p w14:paraId="577F22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35211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68AA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"@types/source-list-map": {</w:t>
      </w:r>
    </w:p>
    <w:p w14:paraId="5052BC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"0.1.2",</w:t>
      </w:r>
    </w:p>
    <w:p w14:paraId="111E18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"https://registry.npmjs.org/@types/source-list-map/-/source-list-map-0.1.2.tgz",</w:t>
      </w:r>
    </w:p>
    <w:p w14:paraId="4AA3F7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"sha512-K5K+yml8LTo9bWJI/rECfIPrGgxdpeNbj+d53lwN4QjW1MCwlkhUms+gtdzigTeUyBr09+u8BwOIY3MXvHdcsA==",</w:t>
      </w:r>
    </w:p>
    <w:p w14:paraId="0F5A3A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38F5D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1282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"@types/webpack-sources": {</w:t>
      </w:r>
    </w:p>
    <w:p w14:paraId="272132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"0.1.8",</w:t>
      </w:r>
    </w:p>
    <w:p w14:paraId="3FA8F7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"https://registry.npmjs.org/@types/webpack-sources/-/webpack-sources-0.1.8.tgz",</w:t>
      </w:r>
    </w:p>
    <w:p w14:paraId="502E40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"sha512-JHB2/xZlXOjzjBB6fMOpH1eQAfsrpqVVIbneE0Rok16WXwFaznaI5vfg75U5WgGJm7V9W1c4xeRQDjX/zwvghA==",</w:t>
      </w:r>
    </w:p>
    <w:p w14:paraId="197706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631F3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463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"@types/node": "*",</w:t>
      </w:r>
    </w:p>
    <w:p w14:paraId="30DB99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"@types/source-list-map": "*",</w:t>
      </w:r>
    </w:p>
    <w:p w14:paraId="73A705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</w:t>
      </w:r>
    </w:p>
    <w:p w14:paraId="69902D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B365D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FA950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2D792E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1CF8B5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0C6209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2823AE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BE0AF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5B320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3FE3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AD9ED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5766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79E792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"https://registry.npmjs.org/@webassemblyjs/ast/-/ast-1.8.5.tgz",</w:t>
      </w:r>
    </w:p>
    <w:p w14:paraId="43F934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"sha512-aJMfngIZ65+t71C3y2nBBg5FFG0Okt9m0XEgWZ7Ywgn1oMAT8cNwx00Uv1cQyHtidq0Xn94R4TAywO+LCQ+ZAQ==",</w:t>
      </w:r>
    </w:p>
    <w:p w14:paraId="4A5DDA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D9229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5D1D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/helper-module-context": "1.8.5",</w:t>
      </w:r>
    </w:p>
    <w:p w14:paraId="7E3E37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-bytecode": "1.8.5",</w:t>
      </w:r>
    </w:p>
    <w:p w14:paraId="33DDB1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"1.8.5"</w:t>
      </w:r>
    </w:p>
    <w:p w14:paraId="5AE35B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F3168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7AD3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/floating-point-hex-parser": {</w:t>
      </w:r>
    </w:p>
    <w:p w14:paraId="5406F5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29F598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"https://registry.npmjs.org/@webassemblyjs/floating-point-hex-parser/-/floating-point-hex-parser-1.8.5.tgz",</w:t>
      </w:r>
    </w:p>
    <w:p w14:paraId="4DE546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"sha512-9p+79WHru1oqBh9ewP9zW95E3XAo+90oth7S5Re3eQnECGq59ly1Ri5tsIipKGpiStHsUYmY3zMLqtk3gTcOtQ==",</w:t>
      </w:r>
    </w:p>
    <w:p w14:paraId="6FE15D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3C759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B418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{</w:t>
      </w:r>
    </w:p>
    <w:p w14:paraId="752F8A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3BDBCD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"https://registry.npmjs.org/@webassemblyjs/helper-api-error/-/helper-api-error-1.8.5.tgz",</w:t>
      </w:r>
    </w:p>
    <w:p w14:paraId="7A5C36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"sha512-Za/tnzsvnqdaSPOUXHyKJ2XI7PDX64kWtURyGiJJZKVEdFOsdKUCPTNEVFZq3zJ2R0G5wc2PZ5gvdTRFgm81zA==",</w:t>
      </w:r>
    </w:p>
    <w:p w14:paraId="3E9C36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9D79F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216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/helper-buffer": {</w:t>
      </w:r>
    </w:p>
    <w:p w14:paraId="0CFF96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44312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"https://registry.npmjs.org/@webassemblyjs/helper-buffer/-/helper-buffer-1.8.5.tgz",</w:t>
      </w:r>
    </w:p>
    <w:p w14:paraId="2CF8C0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"sha512-Ri2R8nOS0U6G49Q86goFIPNgjyl6+oE1abW1pS84BuhP1Qcr5JqMwRFT3Ah3ADDDYGEgGs1iyb1DGX+kAi/c/Q==",</w:t>
      </w:r>
    </w:p>
    <w:p w14:paraId="5E0D67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3422D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C636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/helper-code-frame": {</w:t>
      </w:r>
    </w:p>
    <w:p w14:paraId="3B2FD3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34C419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"https://registry.npmjs.org/@webassemblyjs/helper-code-frame/-/helper-code-frame-1.8.5.tgz",</w:t>
      </w:r>
    </w:p>
    <w:p w14:paraId="620F01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"sha512-VQAadSubZIhNpH46IR3yWO4kZZjMxN1opDrzePLdVKAZ+DFjkGD/rf4v1jap744uPVU6yjL/smZbRIIJTOUnKQ==",</w:t>
      </w:r>
    </w:p>
    <w:p w14:paraId="74ADB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1C8C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4687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-printer": "1.8.5"</w:t>
      </w:r>
    </w:p>
    <w:p w14:paraId="4EBAD0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FD080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CD2E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2DD2B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69E21D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"https://registry.npmjs.org/@webassemblyjs/helper-fsm/-/helper-fsm-1.8.5.tgz",</w:t>
      </w:r>
    </w:p>
    <w:p w14:paraId="22A344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"sha512-kRuX/saORcg8se/ft6Q2UbRpZwP4y7YrWsLXPbbmtepKr22i8Z4O3V5QE9DbZK908dh5Xya4Un57SDIKwB9eow==",</w:t>
      </w:r>
    </w:p>
    <w:p w14:paraId="6C8B75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D1C1A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A36D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/helper-module-context": {</w:t>
      </w:r>
    </w:p>
    <w:p w14:paraId="259BE3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687D1C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"https://registry.npmjs.org/@webassemblyjs/helper-module-context/-/helper-module-context-1.8.5.tgz",</w:t>
      </w:r>
    </w:p>
    <w:p w14:paraId="22B2E6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"sha512-/O1B236mN7UNEU4t9X7Pj38i4VoU8CcMHyy3l2cV/kIF4U5KoHXDVqcDuOs1ltkac90IM4vZdHc52t1x8Yfs3g==",</w:t>
      </w:r>
    </w:p>
    <w:p w14:paraId="444934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76173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0AA71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25BE9F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mamacro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"^0.0.3"</w:t>
      </w:r>
    </w:p>
    <w:p w14:paraId="1D00F8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5302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91D6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-bytecode": {</w:t>
      </w:r>
    </w:p>
    <w:p w14:paraId="45D236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2C8CD7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"https://registry.npmjs.org/@webassemblyjs/helper-wasm-bytecode/-/helper-wasm-bytecode-1.8.5.tgz",</w:t>
      </w:r>
    </w:p>
    <w:p w14:paraId="322C58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"sha512-Cu4YMYG3Ddl72CbmpjU/wbP6SACcOPVbHN1dI4VJNJVgFwaKf1ppeFJrwydOG3NDHxVGuCfPlLZNyEdIYlQ6QQ==",</w:t>
      </w:r>
    </w:p>
    <w:p w14:paraId="6A4725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6797C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A17D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-section": {</w:t>
      </w:r>
    </w:p>
    <w:p w14:paraId="775DF2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6A2208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"https://registry.npmjs.org/@webassemblyjs/helper-wasm-section/-/helper-wasm-section-1.8.5.tgz",</w:t>
      </w:r>
    </w:p>
    <w:p w14:paraId="36AF5B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"sha512-VV083zwR+VTrIWWtgIUpqfvVdK4ff38loRmrdDBgBT8ADXYsEZ5mPQ4Nde90N3UYatHdYoDIFb7oHzMncI02tA==",</w:t>
      </w:r>
    </w:p>
    <w:p w14:paraId="00521E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973F0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FEB50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217E47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/helper-buffer": "1.8.5",</w:t>
      </w:r>
    </w:p>
    <w:p w14:paraId="04938D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-bytecode": "1.8.5",</w:t>
      </w:r>
    </w:p>
    <w:p w14:paraId="2BB117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-gen": "1.8.5"</w:t>
      </w:r>
    </w:p>
    <w:p w14:paraId="43EDB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19837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9BA5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/ieee754": {</w:t>
      </w:r>
    </w:p>
    <w:p w14:paraId="491719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164A29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"https://registry.npmjs.org/@webassemblyjs/ieee754/-/ieee754-1.8.5.tgz",</w:t>
      </w:r>
    </w:p>
    <w:p w14:paraId="362451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"sha512-aaCvQYrvKbY/n6wKHb/ylAJr27GglahUO89CcGXMItrOBqRarUMxWLJgxm9PJNuKULwN5n1csT9bYoMeZOGF3g==",</w:t>
      </w:r>
    </w:p>
    <w:p w14:paraId="2A6034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7CDA3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70167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xtuc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/ieee754": "^1.2.0"</w:t>
      </w:r>
    </w:p>
    <w:p w14:paraId="4BF239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A6EA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7205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/leb128": {</w:t>
      </w:r>
    </w:p>
    <w:p w14:paraId="6D4AF5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6FC065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"https://registry.npmjs.org/@webassemblyjs/leb128/-/leb128-1.8.5.tgz",</w:t>
      </w:r>
    </w:p>
    <w:p w14:paraId="4307EC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"sha512-plYUuUwleLIziknvlP8VpTgO4kqNaH57Y3JnNa6DLpu/sGcP6hbVdfdX5aHAV716pQBKrfuU26BJK29qY37J7A==",</w:t>
      </w:r>
    </w:p>
    <w:p w14:paraId="21F817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AB57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3E4D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xtuc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/long": "4.2.2"</w:t>
      </w:r>
    </w:p>
    <w:p w14:paraId="462929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21E8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D9CB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/utf8": {</w:t>
      </w:r>
    </w:p>
    <w:p w14:paraId="256C8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4F37A2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"https://registry.npmjs.org/@webassemblyjs/utf8/-/utf8-1.8.5.tgz",</w:t>
      </w:r>
    </w:p>
    <w:p w14:paraId="2461D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"sha512-U7zgftmQriw37tfD934UNInokz6yTmn29inT2cAetAsaU9YeVCveWEwhKL1Mg4yS7q//NGdzy79nlXh3bT8Kjw==",</w:t>
      </w:r>
    </w:p>
    <w:p w14:paraId="59717E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1FE5D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5A51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-edit": {</w:t>
      </w:r>
    </w:p>
    <w:p w14:paraId="11F5E3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212A9D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"https://registry.npmjs.org/@webassemblyjs/wasm-edit/-/wasm-edit-1.8.5.tgz",</w:t>
      </w:r>
    </w:p>
    <w:p w14:paraId="7AF8C8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"sha512-A41EMy8MWw5yvqj7MQzkDjU29K7UJq1VrX2vWLzfpRHt3ISftOXqrtojn7nlPsZ9Ijhp5NwuODuycSvfAO/26Q==",</w:t>
      </w:r>
    </w:p>
    <w:p w14:paraId="3526A8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257A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3E830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5DA611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/helper-buffer": "1.8.5",</w:t>
      </w:r>
    </w:p>
    <w:p w14:paraId="46EAF5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-bytecode": "1.8.5",</w:t>
      </w:r>
    </w:p>
    <w:p w14:paraId="3ED34E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-section": "1.8.5",</w:t>
      </w:r>
    </w:p>
    <w:p w14:paraId="4B7903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-gen": "1.8.5",</w:t>
      </w:r>
    </w:p>
    <w:p w14:paraId="7C99C9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-opt": "1.8.5",</w:t>
      </w:r>
    </w:p>
    <w:p w14:paraId="32D660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"1.8.5",</w:t>
      </w:r>
    </w:p>
    <w:p w14:paraId="6551F0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-printer": "1.8.5"</w:t>
      </w:r>
    </w:p>
    <w:p w14:paraId="137B3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08D2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7093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-gen": {</w:t>
      </w:r>
    </w:p>
    <w:p w14:paraId="5CE5B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72E491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"https://registry.npmjs.org/@webassemblyjs/wasm-gen/-/wasm-gen-1.8.5.tgz",</w:t>
      </w:r>
    </w:p>
    <w:p w14:paraId="45AF8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"sha512-BCZBT0LURC0CXDzj5FXSc2FPTsxwp3nWcqXQdOZE4U7h7i8FqtFK5Egia6f9raQLpEKT1VL7zr4r3+QX6zArWg==",</w:t>
      </w:r>
    </w:p>
    <w:p w14:paraId="7972F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A807F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9778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53EC4D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-bytecode": "1.8.5",</w:t>
      </w:r>
    </w:p>
    <w:p w14:paraId="2B566D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/ieee754": "1.8.5",</w:t>
      </w:r>
    </w:p>
    <w:p w14:paraId="2DB3D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/leb128": "1.8.5",</w:t>
      </w:r>
    </w:p>
    <w:p w14:paraId="67EF54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/utf8": "1.8.5"</w:t>
      </w:r>
    </w:p>
    <w:p w14:paraId="638232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4DE87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EF57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-opt": {</w:t>
      </w:r>
    </w:p>
    <w:p w14:paraId="740E3D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614FB1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"https://registry.npmjs.org/@webassemblyjs/wasm-opt/-/wasm-opt-1.8.5.tgz",</w:t>
      </w:r>
    </w:p>
    <w:p w14:paraId="494B6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"sha512-HKo2mO/Uh9A6ojzu7cjslGaHaUU14LdLbGEKqTR7PBKwT6LdPtLLh9fPY33rmr5wcOMrsWDbbdCHq4hQUdd37Q==",</w:t>
      </w:r>
    </w:p>
    <w:p w14:paraId="6CEB45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8DA0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EC26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041F82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/helper-buffer": "1.8.5",</w:t>
      </w:r>
    </w:p>
    <w:p w14:paraId="47E91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-gen": "1.8.5",</w:t>
      </w:r>
    </w:p>
    <w:p w14:paraId="53B0A8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"1.8.5"</w:t>
      </w:r>
    </w:p>
    <w:p w14:paraId="3B4B7C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9FA06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D2BC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1A8DED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51D280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"https://registry.npmjs.org/@webassemblyjs/wasm-parser/-/wasm-parser-1.8.5.tgz",</w:t>
      </w:r>
    </w:p>
    <w:p w14:paraId="1388F1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"sha512-pi0SYE9T6tfcMkthwcgCpL0cM9nRYr6/6fjgDtL6q/ZqKHdMWvxitRi5JcZ7RI4SNJJYnYNaWy5UUrHQy998lw==",</w:t>
      </w:r>
    </w:p>
    <w:p w14:paraId="07978C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BE5B6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68CBC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3029E2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"1.8.5",</w:t>
      </w:r>
    </w:p>
    <w:p w14:paraId="51E09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-bytecode": "1.8.5",</w:t>
      </w:r>
    </w:p>
    <w:p w14:paraId="2F07A5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/ieee754": "1.8.5",</w:t>
      </w:r>
    </w:p>
    <w:p w14:paraId="535C5E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/leb128": "1.8.5",</w:t>
      </w:r>
    </w:p>
    <w:p w14:paraId="19A5EA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/utf8": "1.8.5"</w:t>
      </w:r>
    </w:p>
    <w:p w14:paraId="0D167F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324E9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19C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39CD6B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188ED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"https://registry.npmjs.org/@webassemblyjs/wast-parser/-/wast-parser-1.8.5.tgz",</w:t>
      </w:r>
    </w:p>
    <w:p w14:paraId="3A8EB1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"sha512-daXC1FyKWHF1i11obK086QRlsMsY4+tIOKgBqI1lxAnkp9xe9YMcgOxm9kLe+ttjs5aWV2KKE1TWJCN57/Btsg==",</w:t>
      </w:r>
    </w:p>
    <w:p w14:paraId="0F2EEF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6A99C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3D409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788F3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/floating-point-hex-parser": "1.8.5",</w:t>
      </w:r>
    </w:p>
    <w:p w14:paraId="2A1EFF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"1.8.5",</w:t>
      </w:r>
    </w:p>
    <w:p w14:paraId="0235AB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/helper-code-frame": "1.8.5",</w:t>
      </w:r>
    </w:p>
    <w:p w14:paraId="5FF5CF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7425FA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xtuc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/long": "4.2.2"</w:t>
      </w:r>
    </w:p>
    <w:p w14:paraId="700051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744CE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B148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-printer": {</w:t>
      </w:r>
    </w:p>
    <w:p w14:paraId="7D3DFD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"1.8.5",</w:t>
      </w:r>
    </w:p>
    <w:p w14:paraId="4E30EE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"https://registry.npmjs.org/@webassemblyjs/wast-printer/-/wast-printer-1.8.5.tgz",</w:t>
      </w:r>
    </w:p>
    <w:p w14:paraId="462C6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"sha512-w0U0pD4EhlnvRyeJzBqaVSJAo9w/ce7/WPogeXLzGkO6hzhr4GnQIZ4W4uUt5b9ooAaXPtnXlj0gzsXEOUNYMg==",</w:t>
      </w:r>
    </w:p>
    <w:p w14:paraId="2FA8FC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0F921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098FA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37D70D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"1.8.5",</w:t>
      </w:r>
    </w:p>
    <w:p w14:paraId="502372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xtuc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/long": "4.2.2"</w:t>
      </w:r>
    </w:p>
    <w:p w14:paraId="7AE18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87A84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3034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xtuc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/ieee754": {</w:t>
      </w:r>
    </w:p>
    <w:p w14:paraId="075C48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7A62DD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"https://registry.npmjs.org/@xtuc/ieee754/-/ieee754-1.2.0.tgz",</w:t>
      </w:r>
    </w:p>
    <w:p w14:paraId="3DE329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"sha512-DX8nKgqcGwsc0eJSqYt5lwP4DH5FlHnmuWWBRy7X0NcaGR0ZtuyeESgMwTYVEtxmsNGY+qit4QYT/MIYTOTPeA==",</w:t>
      </w:r>
    </w:p>
    <w:p w14:paraId="4EC1F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12F13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1C33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xtuc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/long": {</w:t>
      </w:r>
    </w:p>
    <w:p w14:paraId="02ECDB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"4.2.2",</w:t>
      </w:r>
    </w:p>
    <w:p w14:paraId="539F1E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"https://registry.npmjs.org/@xtuc/long/-/long-4.2.2.tgz",</w:t>
      </w:r>
    </w:p>
    <w:p w14:paraId="1A5DD3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"sha512-NuHqBY1PB/D8xU6s/thBgOAiAP7HOYDQ32+BFZILJ8ivkUkAHQnWfn6WhL79Owj1qmUnoN/YPhktdIoucipkAQ==",</w:t>
      </w:r>
    </w:p>
    <w:p w14:paraId="1C7478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B4ED7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AAD98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yarnpkg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lockfile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0B782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2B0ED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"https://registry.npmjs.org/@yarnpkg/lockfile/-/lockfile-1.1.0.tgz",</w:t>
      </w:r>
    </w:p>
    <w:p w14:paraId="729F6B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"sha512-GpSwvyXOcOOlV70vbnzjj4fW5xW/FdUF6nQEt1ENy7m4ZCczi1+/buVUPAqmGfqznsORNFzUMjctTIp8a9tuCQ==",</w:t>
      </w:r>
    </w:p>
    <w:p w14:paraId="68FDB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437E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D4FEC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JSONStream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E41A5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"1.3.5",</w:t>
      </w:r>
    </w:p>
    <w:p w14:paraId="1769AD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JSONStream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/-/JSONStream-1.3.5.tgz",</w:t>
      </w:r>
    </w:p>
    <w:p w14:paraId="4C34A3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"sha512-E+iruNOY8VV9s4JEbe1aNEm6MiszPRr/UfcHMz0TQh1BXSxHK+ASV1R6W4HpjBhSeS+54PIsAMCBmwD06LLsqQ==",</w:t>
      </w:r>
    </w:p>
    <w:p w14:paraId="1A6456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64527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5FED0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4B8C2F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"through": "&gt;=2.2.7 &lt;3"</w:t>
      </w:r>
    </w:p>
    <w:p w14:paraId="5C0D69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8D48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C26F4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"accepts": {</w:t>
      </w:r>
    </w:p>
    <w:p w14:paraId="4D6E0B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"1.3.7",</w:t>
      </w:r>
    </w:p>
    <w:p w14:paraId="11CAE9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"https://registry.npmjs.org/accepts/-/accepts-1.3.7.tgz",</w:t>
      </w:r>
    </w:p>
    <w:p w14:paraId="307BB5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"sha512-Il80Qs2WjYlJIBNzNkK6KYqlVMTbZLXgHx2oT0pU/fjRHyEp+PEfEPY0R3WCwAGVOtauxh1hOxNgIf5bv7dQpA==",</w:t>
      </w:r>
    </w:p>
    <w:p w14:paraId="14E66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6720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04AB3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-types": "~2.1.24",</w:t>
      </w:r>
    </w:p>
    <w:p w14:paraId="0CD006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"negotiator": "0.6.2"</w:t>
      </w:r>
    </w:p>
    <w:p w14:paraId="23961E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28E1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6E90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"acorn": {</w:t>
      </w:r>
    </w:p>
    <w:p w14:paraId="34AAE3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"6.4.1",</w:t>
      </w:r>
    </w:p>
    <w:p w14:paraId="1AEB82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"https://registry.npmjs.org/acorn/-/acorn-6.4.1.tgz",</w:t>
      </w:r>
    </w:p>
    <w:p w14:paraId="580816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"sha512-ZVA9k326Nwrj3Cj9jlh3wGFutC2ZornPNARZwsNYqQYgN0EsV2d53w5RN/co65Ohn4sUAUtb1rSUAOD6XN9idA==",</w:t>
      </w:r>
    </w:p>
    <w:p w14:paraId="49645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94D61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A97C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adm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-zip": {</w:t>
      </w:r>
    </w:p>
    <w:p w14:paraId="391EB7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"0.4.16",</w:t>
      </w:r>
    </w:p>
    <w:p w14:paraId="6A80FD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adm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-zip/-/adm-zip-0.4.16.tgz",</w:t>
      </w:r>
    </w:p>
    <w:p w14:paraId="718D75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"sha512-TFi4HBKSGfIKsK5YCkKaaFG2m4PEDyViZmEwof3MTIgzimHLto6muaHVpbrljdIvIrFZzEq/p4nafOeLcYegrg==",</w:t>
      </w:r>
    </w:p>
    <w:p w14:paraId="5AD9F6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6E37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99BD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"after": {</w:t>
      </w:r>
    </w:p>
    <w:p w14:paraId="3B0B6E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"0.8.2",</w:t>
      </w:r>
    </w:p>
    <w:p w14:paraId="409FB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"https://registry.npmjs.org/after/-/after-0.8.2.tgz",</w:t>
      </w:r>
    </w:p>
    <w:p w14:paraId="49C9A0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"sha1-/ts5T58OAqqXaOcCvaI7UF+ufh8=",</w:t>
      </w:r>
    </w:p>
    <w:p w14:paraId="57174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3525A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5413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{</w:t>
      </w:r>
    </w:p>
    <w:p w14:paraId="2972BF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"4.3.0",</w:t>
      </w:r>
    </w:p>
    <w:p w14:paraId="321984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"https://registry.npmjs.org/agent-base/-/agent-base-4.3.0.tgz",</w:t>
      </w:r>
    </w:p>
    <w:p w14:paraId="17F0ED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"sha512-salcGninV0nPrwpGNn4VTXBb1SOuXQBiqbrNXoeizJsHrsL6ERFM2Ne3JUSBWRE6aeNJI2ROP/WEEIDUiDe3cg==",</w:t>
      </w:r>
    </w:p>
    <w:p w14:paraId="10C39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A6E3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F668E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"es6-promisify": "^5.0.0"</w:t>
      </w:r>
    </w:p>
    <w:p w14:paraId="0C7DDA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320EB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F640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agentkeepalive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21AE2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"3.5.2",</w:t>
      </w:r>
    </w:p>
    <w:p w14:paraId="0C8017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"https://registry.npmjs.org/agentkeepalive/-/agentkeepalive-3.5.2.tgz",</w:t>
      </w:r>
    </w:p>
    <w:p w14:paraId="29070A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"sha512-e0L/HNe6qkQ7H19kTlRRqUibEAwDK5AFk6y3PtMsuut2VAH6+Q4xZml1tNDJD7kSAyqmbG/K08K5WEJYtUrSlQ==",</w:t>
      </w:r>
    </w:p>
    <w:p w14:paraId="0E36E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B5A9D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E59B0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humanize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"^1.2.1"</w:t>
      </w:r>
    </w:p>
    <w:p w14:paraId="21CBD5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3DCB7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7008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{</w:t>
      </w:r>
    </w:p>
    <w:p w14:paraId="15FDD5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45EF3B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"https://registry.npmjs.org/aggregate-error/-/aggregate-error-3.0.1.tgz",</w:t>
      </w:r>
    </w:p>
    <w:p w14:paraId="05BB71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"sha512-quoaXsZ9/BLNae5yiNoUz+Nhkwz83GhWwtYFglcjEQB2NDHCIpApbqXxIFnm4Pq/Nvhrsq5sYJFyohrrxnTGAA==",</w:t>
      </w:r>
    </w:p>
    <w:p w14:paraId="02F824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9AFD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8F590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clean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-stack": "^2.0.0",</w:t>
      </w:r>
    </w:p>
    <w:p w14:paraId="0FB581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"^4.0.0"</w:t>
      </w:r>
    </w:p>
    <w:p w14:paraId="41377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6D5C2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A14B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3CA6A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"6.12.0",</w:t>
      </w:r>
    </w:p>
    <w:p w14:paraId="776B46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/-/ajv-6.12.0.tgz",</w:t>
      </w:r>
    </w:p>
    <w:p w14:paraId="698E3C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"sha512-D6gFiFA0RRLyUbvijN74DWAjXSFxWKaWP7mldxkVhyhAV3+SWA9HEJPHQ2c9soIeTFJqcSdFDGFgdqs1iUU2Hw==",</w:t>
      </w:r>
    </w:p>
    <w:p w14:paraId="10B70B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946D2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CFC86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-deep-equal": "^3.1.1",</w:t>
      </w:r>
    </w:p>
    <w:p w14:paraId="4ECBC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-stable-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7B8FB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-schema-traverse": "^0.4.1",</w:t>
      </w:r>
    </w:p>
    <w:p w14:paraId="53292D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"^4.2.2"</w:t>
      </w:r>
    </w:p>
    <w:p w14:paraId="6DC41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68F60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6FE5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{</w:t>
      </w:r>
    </w:p>
    <w:p w14:paraId="00C883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275AC9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-errors/-/ajv-errors-1.0.1.tgz",</w:t>
      </w:r>
    </w:p>
    <w:p w14:paraId="60F1F9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"sha512-DCRfO/4nQ+89p/RK43i8Ezd41EqdGIU4ld7nGF8OQ14oc/we5rEntLCUa7+jrn3nn83BosfwZA0wb4pon2o8iQ==",</w:t>
      </w:r>
    </w:p>
    <w:p w14:paraId="3DF568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AB80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F3F2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{</w:t>
      </w:r>
    </w:p>
    <w:p w14:paraId="39BCB4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"3.5.1",</w:t>
      </w:r>
    </w:p>
    <w:p w14:paraId="176F7E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"https://registry.npmjs.org/ajv-keywords/-/ajv-keywords-3.5.1.tgz",</w:t>
      </w:r>
    </w:p>
    <w:p w14:paraId="2B4835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"sha512-KWcq3xN8fDjSB+IMoh2VaXVhRI0BBGxoYp3rx7Pkb6z0cFjYR9Q9l4yZqqals0/zsioCmocC5H6UvsGD4MoIBA==",</w:t>
      </w:r>
    </w:p>
    <w:p w14:paraId="0C4A8E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34BD1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A855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alphanum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-sort": {</w:t>
      </w:r>
    </w:p>
    <w:p w14:paraId="0AEABE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AA40E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"https://registry.npmjs.org/alphanum-sort/-/alphanum-sort-1.0.2.tgz",</w:t>
      </w:r>
    </w:p>
    <w:p w14:paraId="32D42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"sha1-l6ERlkmyEa0zaR2fn0hqjsn74KM=",</w:t>
      </w:r>
    </w:p>
    <w:p w14:paraId="100EFB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9D877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7060E6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-colors": {</w:t>
      </w:r>
    </w:p>
    <w:p w14:paraId="5083C8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"3.2.4",</w:t>
      </w:r>
    </w:p>
    <w:p w14:paraId="6AA52C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"https://registry.npmjs.org/ansi-colors/-/ansi-colors-3.2.4.tgz",</w:t>
      </w:r>
    </w:p>
    <w:p w14:paraId="5DB8F0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"sha512-hHUXGagefjN2iRrID63xckIvotOXOojhQKWIPUZ4mNUZ9nLZW+7FMNoE1lOkEhNWYsx/7ysGIuJYCiMAA9FnrA==",</w:t>
      </w:r>
    </w:p>
    <w:p w14:paraId="1AF573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55F31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0B50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-escapes": {</w:t>
      </w:r>
    </w:p>
    <w:p w14:paraId="0D184A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"4.3.1",</w:t>
      </w:r>
    </w:p>
    <w:p w14:paraId="77E344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"https://registry.npmjs.org/ansi-escapes/-/ansi-escapes-4.3.1.tgz",</w:t>
      </w:r>
    </w:p>
    <w:p w14:paraId="64CD37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"sha512-JWF7ocqNrp8u9oqpgV+wH5ftbt+cfvv+PTjOvKLT3AdYly/LmORARfEVT1iyjwN+4MqE5UmVKoAdIBqeoCHgLA==",</w:t>
      </w:r>
    </w:p>
    <w:p w14:paraId="2FDD91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215A2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30486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-fest": "^0.11.0"</w:t>
      </w:r>
    </w:p>
    <w:p w14:paraId="0FB880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2C18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AC29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{</w:t>
      </w:r>
    </w:p>
    <w:p w14:paraId="59C38E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"0.0.7",</w:t>
      </w:r>
    </w:p>
    <w:p w14:paraId="3E38AA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-html/-/ansi-html-0.0.7.tgz",</w:t>
      </w:r>
    </w:p>
    <w:p w14:paraId="1EF867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"sha1-gTWEAhliqenm/QOflA0S9WynhZ4=",</w:t>
      </w:r>
    </w:p>
    <w:p w14:paraId="3A98D3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3F880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550C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3CC1D1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727EA9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-regex/-/ansi-regex-2.1.1.tgz",</w:t>
      </w:r>
    </w:p>
    <w:p w14:paraId="00471C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"sha1-w7M6te42DYbg5ijwRorn7yfWVN8=",</w:t>
      </w:r>
    </w:p>
    <w:p w14:paraId="43131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E4DF5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FD235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5E6ADF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"3.2.1",</w:t>
      </w:r>
    </w:p>
    <w:p w14:paraId="451299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"https://registry.npmjs.org/ansi-styles/-/ansi-styles-3.2.1.tgz",</w:t>
      </w:r>
    </w:p>
    <w:p w14:paraId="758584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"sha512-VT0ZI6kZRdTh8YyJw3SMbYm/u+NqfsAxEpWO0Pf9sq8/e94WxxOpPKx9FR1FlyCtOVDNOQ+8ntlqFxiRc+r5qA==",</w:t>
      </w:r>
    </w:p>
    <w:p w14:paraId="1E3700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1FD3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307FC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"^1.9.0"</w:t>
      </w:r>
    </w:p>
    <w:p w14:paraId="247EA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AC916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F755E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4C589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"3.1.1",</w:t>
      </w:r>
    </w:p>
    <w:p w14:paraId="39276A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/-/anymatch-3.1.1.tgz",</w:t>
      </w:r>
    </w:p>
    <w:p w14:paraId="383CD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"sha512-mM8522psRCqzV+6LhomX5wgp25YVibjh8Wj23I5RPkPppSVSjyKD2A2mBJmWGa+KN7f2D6LNh9jkBCeyLktzjg==",</w:t>
      </w:r>
    </w:p>
    <w:p w14:paraId="10DFB7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189EA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00FA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"^3.0.0",</w:t>
      </w:r>
    </w:p>
    <w:p w14:paraId="67A49B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picomatch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"^2.0.4"</w:t>
      </w:r>
    </w:p>
    <w:p w14:paraId="30F4C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AC86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35DBF0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-root-path": {</w:t>
      </w:r>
    </w:p>
    <w:p w14:paraId="51A69A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"2.2.1",</w:t>
      </w:r>
    </w:p>
    <w:p w14:paraId="7F708A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"https://registry.npmjs.org/app-root-path/-/app-root-path-2.2.1.tgz",</w:t>
      </w:r>
    </w:p>
    <w:p w14:paraId="1B8365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"sha512-91IFKeKk7FjfmezPKkwtaRvSpnUc4gDwPAjA1YZ9Gn0q0PPeW+vbeUsZuyDwjI7+QTHhcLen2v25fi/AmhvbJA==",</w:t>
      </w:r>
    </w:p>
    <w:p w14:paraId="1ADDD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B5F37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EB39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-transform": {</w:t>
      </w:r>
    </w:p>
    <w:p w14:paraId="410752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50EF50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"https://registry.npmjs.org/append-transform/-/append-transform-1.0.0.tgz",</w:t>
      </w:r>
    </w:p>
    <w:p w14:paraId="07F566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"sha512-P009oYkeHyU742iSZJzZZywj4QRJdnTWffaKuJQLablCZ1uz6/cW4yaRgcDaoQ+uwOxxnt0gRUcwfsNP2ri0gw==",</w:t>
      </w:r>
    </w:p>
    <w:p w14:paraId="6C66CB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E9008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6A11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-require-extensions": "^2.0.0"</w:t>
      </w:r>
    </w:p>
    <w:p w14:paraId="5D3939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603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0068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aproba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4BCCB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79D8DE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aproba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/-/aproba-1.2.0.tgz",</w:t>
      </w:r>
    </w:p>
    <w:p w14:paraId="0FE064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"sha512-Y9J6ZjXtoYh8RnXVCMOU/ttDmk1aBjunq9vO0ta5x85WDQiQfUF9sIPBITdbiiIVcBo03Hi3jMxigBtsddlXRw==",</w:t>
      </w:r>
    </w:p>
    <w:p w14:paraId="2E73E9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FDB9B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F7EF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0B9C5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"4.1.3",</w:t>
      </w:r>
    </w:p>
    <w:p w14:paraId="31C986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/-/arg-4.1.3.tgz",</w:t>
      </w:r>
    </w:p>
    <w:p w14:paraId="1B4427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"sha512-58S9QDqG0Xx27YwPSt9fJxivjYl432YCwfDMfZ+71RAqUrZef7LrKQZ3LHLOwCS4FLNBplP533Zx895SeOCHvA==",</w:t>
      </w:r>
    </w:p>
    <w:p w14:paraId="20B9D2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3D8DE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ED56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91111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"1.0.10",</w:t>
      </w:r>
    </w:p>
    <w:p w14:paraId="6EE700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/-/argparse-1.0.10.tgz",</w:t>
      </w:r>
    </w:p>
    <w:p w14:paraId="2F01E4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"sha512-o5Roy6tNG4SL/FOkCAN6RzjiakZS25RLYFrcMttJqbdd8BWrnA+fGz57iN5Pb06pvBGvl5gQ0B48dJlslXvoTg==",</w:t>
      </w:r>
    </w:p>
    <w:p w14:paraId="76B7ED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11CC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E23A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</w:t>
      </w:r>
    </w:p>
    <w:p w14:paraId="23F21B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A0856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CFA84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aria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-query": {</w:t>
      </w:r>
    </w:p>
    <w:p w14:paraId="41A9DA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2C3F3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"https://registry.npmjs.org/aria-query/-/aria-query-3.0.0.tgz",</w:t>
      </w:r>
    </w:p>
    <w:p w14:paraId="1154A1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"sha1-ZbP8wcoRVajJrmTW7uKX8V1RM8w=",</w:t>
      </w:r>
    </w:p>
    <w:p w14:paraId="76D5FA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F56A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08C1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-types-flow": "0.0.7",</w:t>
      </w:r>
    </w:p>
    <w:p w14:paraId="1601F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"commander": "^2.11.0"</w:t>
      </w:r>
    </w:p>
    <w:p w14:paraId="653409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185805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3D451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-diff": {</w:t>
      </w:r>
    </w:p>
    <w:p w14:paraId="034F47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1387F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-diff/-/arr-diff-4.0.0.tgz",</w:t>
      </w:r>
    </w:p>
    <w:p w14:paraId="62D324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"sha1-1kYQdP6/7HHn4VI1dhoyml3HxSA=",</w:t>
      </w:r>
    </w:p>
    <w:p w14:paraId="593CF0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E89B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95A7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{</w:t>
      </w:r>
    </w:p>
    <w:p w14:paraId="3F44BC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4AF380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"https://registry.npmjs.org/arr-flatten/-/arr-flatten-1.1.0.tgz",</w:t>
      </w:r>
    </w:p>
    <w:p w14:paraId="7A99A2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"sha512-L3hKV5R/p5o81R7O02IGnwpDmkp6E982XhtbuwSe3O4qOtMMMtodicASA1Cny2U+aCXcNpml+m4dPsvsJ3jatg==",</w:t>
      </w:r>
    </w:p>
    <w:p w14:paraId="730E6D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B99D3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742D8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{</w:t>
      </w:r>
    </w:p>
    <w:p w14:paraId="4A7AFE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6B882D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-union/-/arr-union-3.1.0.tgz",</w:t>
      </w:r>
    </w:p>
    <w:p w14:paraId="62484E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"sha1-45sJrqne+Gao8gbiiK9jkZuuOcQ=",</w:t>
      </w:r>
    </w:p>
    <w:p w14:paraId="0B01A4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916FF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24921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{</w:t>
      </w:r>
    </w:p>
    <w:p w14:paraId="2A97A4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"2.1.2",</w:t>
      </w:r>
    </w:p>
    <w:p w14:paraId="1690F9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"https://registry.npmjs.org/array-flatten/-/array-flatten-2.1.2.tgz",</w:t>
      </w:r>
    </w:p>
    <w:p w14:paraId="52BEF2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"sha512-hNfzcOV8W4NdualtqBFPyVO+54DSJuZGY9qT4pRroB6S9e3iiido2ISIC5h9R2sPJ8H3FHCIiEnsv1lPXO3KtQ==",</w:t>
      </w:r>
    </w:p>
    <w:p w14:paraId="02770D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C4166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132A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{</w:t>
      </w:r>
    </w:p>
    <w:p w14:paraId="4E5B5C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220A54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"https://registry.npmjs.org/array-union/-/array-union-2.1.0.tgz",</w:t>
      </w:r>
    </w:p>
    <w:p w14:paraId="015604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"sha512-HGyxoOTYUyCM6stUe6EJgnd4EoewAI7zMdfqO+kGjnlZmBDz/cR5pf8r/cR4Wq60sL/p0IkcjUEEPwS3GFrIyw==",</w:t>
      </w:r>
    </w:p>
    <w:p w14:paraId="5C0914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36A28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AAE24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5C8FA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0A4AF7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"https://registry.npmjs.org/array-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/-/array-uniq-1.0.3.tgz",</w:t>
      </w:r>
    </w:p>
    <w:p w14:paraId="78F925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"sha1-r2rId6Jcx/dOBYiUdThY39sk/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091719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635BE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6E02F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{</w:t>
      </w:r>
    </w:p>
    <w:p w14:paraId="417C3D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"0.3.2",</w:t>
      </w:r>
    </w:p>
    <w:p w14:paraId="565352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"https://registry.npmjs.org/array-unique/-/array-unique-0.3.2.tgz",</w:t>
      </w:r>
    </w:p>
    <w:p w14:paraId="55A3E0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"sha1-qJS3XUvE9s1nnvMkSp/Y9Gri1Cg=",</w:t>
      </w:r>
    </w:p>
    <w:p w14:paraId="0AED01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15B1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0F80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arraybuffer.slice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3C5BE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"0.0.7",</w:t>
      </w:r>
    </w:p>
    <w:p w14:paraId="242C3E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"https://registry.npmjs.org/arraybuffer.slice/-/arraybuffer.slice-0.0.7.tgz",</w:t>
      </w:r>
    </w:p>
    <w:p w14:paraId="505E0A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"sha512-wGUIVQXuehL5TCqQun8OW81jGzAWycqzFF8lFp+GOM5BXLYj3bKNsYC4daB7n6XjCqxQA/qgTJ+8ANR3acjrog==",</w:t>
      </w:r>
    </w:p>
    <w:p w14:paraId="42D22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99B6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FDF1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21C37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0F8561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/-/arrify-1.0.1.tgz",</w:t>
      </w:r>
    </w:p>
    <w:p w14:paraId="0AE711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"sha1-iYUI2iIm84DfkEcoRWhJwVAaSw0=",</w:t>
      </w:r>
    </w:p>
    <w:p w14:paraId="5DA66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3D662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281F4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"asap": {</w:t>
      </w:r>
    </w:p>
    <w:p w14:paraId="2E9B1D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"2.0.6",</w:t>
      </w:r>
    </w:p>
    <w:p w14:paraId="0FB904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"https://registry.npmjs.org/asap/-/asap-2.0.6.tgz",</w:t>
      </w:r>
    </w:p>
    <w:p w14:paraId="47EEA5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"sha1-5QNHYR1+aQlDIIu9r+vLwvuGbUY=",</w:t>
      </w:r>
    </w:p>
    <w:p w14:paraId="294940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A3DAA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BE00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"asn1": {</w:t>
      </w:r>
    </w:p>
    <w:p w14:paraId="561B01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"0.2.4",</w:t>
      </w:r>
    </w:p>
    <w:p w14:paraId="651ACB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"https://registry.npmjs.org/asn1/-/asn1-0.2.4.tgz",</w:t>
      </w:r>
    </w:p>
    <w:p w14:paraId="4FF3D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"sha512-jxwzQpLQjSmWXgwaCZE9Nz+glAG01yF1QnWgbhGwHI5A6FRIEY6IVqtHhIepHqI7/kyEyQEagBC5mBEFlIYvdg==",</w:t>
      </w:r>
    </w:p>
    <w:p w14:paraId="592A06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4F39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66DDE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"~2.1.0"</w:t>
      </w:r>
    </w:p>
    <w:p w14:paraId="7FEECE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762FE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C63B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"asn1.js": {</w:t>
      </w:r>
    </w:p>
    <w:p w14:paraId="7EDF39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"4.10.1",</w:t>
      </w:r>
    </w:p>
    <w:p w14:paraId="54AD7C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"https://registry.npmjs.org/asn1.js/-/asn1.js-4.10.1.tgz",</w:t>
      </w:r>
    </w:p>
    <w:p w14:paraId="1E867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"sha512-p32cOF5q0Zqs9uBiONKYLm6BClCoBCM5O9JfeUSlnQLBTxYdTK+pW+nXflm8UkKd2UYlEbYz5qEi0JuZR9ckSw==",</w:t>
      </w:r>
    </w:p>
    <w:p w14:paraId="273447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BB960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1ABF7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"^4.0.0",</w:t>
      </w:r>
    </w:p>
    <w:p w14:paraId="2D481F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42DEF2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"^1.0.0"</w:t>
      </w:r>
    </w:p>
    <w:p w14:paraId="7E0CF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363C4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57809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59098B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5E3FD7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523CC0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"sha512-E6QoYqCKZfgatHTdHzs1RRKP7ip4vvm+EyRUeE2RF0NblwVvb0p6jSVeNTOFxPn26QXN2o6SMfNxKp6kU8zQaw==",</w:t>
      </w:r>
    </w:p>
    <w:p w14:paraId="7FBA28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3BB8D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D425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7B48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8E4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"assert": {</w:t>
      </w:r>
    </w:p>
    <w:p w14:paraId="7552A0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"1.5.0",</w:t>
      </w:r>
    </w:p>
    <w:p w14:paraId="7DD20F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"https://registry.npmjs.org/assert/-/assert-1.5.0.tgz",</w:t>
      </w:r>
    </w:p>
    <w:p w14:paraId="7EB5DF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"sha512-EDsgawzwoun2CZkCgtxJbv392v4nbk9XDD06zI+kQYoBM/3RBWLlEyJARDOmhAAosBjWACEkKL6S+lIZtcAubA==",</w:t>
      </w:r>
    </w:p>
    <w:p w14:paraId="223AE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48E2AE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5C8D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"^4.1.1",</w:t>
      </w:r>
    </w:p>
    <w:p w14:paraId="68A055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"util": "0.10.3"</w:t>
      </w:r>
    </w:p>
    <w:p w14:paraId="69F94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AF5E8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6D942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{</w:t>
      </w:r>
    </w:p>
    <w:p w14:paraId="37DB99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7E951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"https://registry.npmjs.org/inherits/-/inherits-2.0.1.tgz",</w:t>
      </w:r>
    </w:p>
    <w:p w14:paraId="398676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"sha1-sX0I0ya0Qj5Wjv9xn5GwscvfafE=",</w:t>
      </w:r>
    </w:p>
    <w:p w14:paraId="768741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DE6C9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9CBE1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"util": {</w:t>
      </w:r>
    </w:p>
    <w:p w14:paraId="7D9B99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"0.10.3",</w:t>
      </w:r>
    </w:p>
    <w:p w14:paraId="555FB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"https://registry.npmjs.org/util/-/util-0.10.3.tgz",</w:t>
      </w:r>
    </w:p>
    <w:p w14:paraId="53EA4B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"sha1-evsa/lCAUkZInj23/g7TeTNqwPk=",</w:t>
      </w:r>
    </w:p>
    <w:p w14:paraId="5E57EF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E9032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CF4EC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"2.0.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B1309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465FB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76D26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68ED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63C5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{</w:t>
      </w:r>
    </w:p>
    <w:p w14:paraId="1B9845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3BBB8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"https://registry.npmjs.org/assert-plus/-/assert-plus-1.0.0.tgz",</w:t>
      </w:r>
    </w:p>
    <w:p w14:paraId="245CFB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"sha1-8S4PPF13sLHN2RRpQuTpbB5N1SU=",</w:t>
      </w:r>
    </w:p>
    <w:p w14:paraId="1E1740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D2517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2F06D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{</w:t>
      </w:r>
    </w:p>
    <w:p w14:paraId="2C998C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19B3B2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"https://registry.npmjs.org/assign-symbols/-/assign-symbols-1.0.0.tgz",</w:t>
      </w:r>
    </w:p>
    <w:p w14:paraId="1DCD3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"sha1-WWZ/QfrdTyDMvCu5a41Pf3jsA2c=",</w:t>
      </w:r>
    </w:p>
    <w:p w14:paraId="65D6E8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0B225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4498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-types-flow": {</w:t>
      </w:r>
    </w:p>
    <w:p w14:paraId="5B9392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"0.0.7",</w:t>
      </w:r>
    </w:p>
    <w:p w14:paraId="47632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"https://registry.npmjs.org/ast-types-flow/-/ast-types-flow-0.0.7.tgz",</w:t>
      </w:r>
    </w:p>
    <w:p w14:paraId="420221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"sha1-9wtzXGvKGlycItmCw+Oef+ujva0=",</w:t>
      </w:r>
    </w:p>
    <w:p w14:paraId="66BF96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EF922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9BBD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"async": {</w:t>
      </w:r>
    </w:p>
    <w:p w14:paraId="6FCDA8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"2.6.3",</w:t>
      </w:r>
    </w:p>
    <w:p w14:paraId="3FD0E0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"https://registry.npmjs.org/async/-/async-2.6.3.tgz",</w:t>
      </w:r>
    </w:p>
    <w:p w14:paraId="4B4C81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"sha512-zflvls11DCy+dQWzTW2dzuilv8Z5X/pjfmZOWba6TNIVDm+2UDaJmXSOXlasHKfNBs8oo3M0aT50fDEWfKZjXg==",</w:t>
      </w:r>
    </w:p>
    <w:p w14:paraId="50FE7C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DF273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32C4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"^4.17.14"</w:t>
      </w:r>
    </w:p>
    <w:p w14:paraId="5BAC4C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BEFDE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C38C8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-each": {</w:t>
      </w:r>
    </w:p>
    <w:p w14:paraId="69716A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3F084A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"https://registry.npmjs.org/async-each/-/async-each-1.0.3.tgz",</w:t>
      </w:r>
    </w:p>
    <w:p w14:paraId="3C16E0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"sha512-z/WhQ5FPySLdvREByI2vZiTWwCnF0moMJ1hK9YQwDTHKh6I7/uSckMetoRGb5UBZPC1z0jlw+n/XCgjeH7y1AQ==",</w:t>
      </w:r>
    </w:p>
    <w:p w14:paraId="54BB3C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0F58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C5C7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-limiter": {</w:t>
      </w:r>
    </w:p>
    <w:p w14:paraId="477CF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1F140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"https://registry.npmjs.org/async-limiter/-/async-limiter-1.0.1.tgz",</w:t>
      </w:r>
    </w:p>
    <w:p w14:paraId="5E9E09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"sha512-csOlWGAcRFJaI6m+F2WKdnMKr4HhdhFVBk0H/QbJFMCr+uO2kwohwXQPxw/9OCxp05r5ghVBFSyioixx3gfkNQ==",</w:t>
      </w:r>
    </w:p>
    <w:p w14:paraId="6FD98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7BB24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7E3A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asynckit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9590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"0.4.0",</w:t>
      </w:r>
    </w:p>
    <w:p w14:paraId="4EDE9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asynckit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/-/asynckit-0.4.0.tgz",</w:t>
      </w:r>
    </w:p>
    <w:p w14:paraId="4BF8A2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"sha1-x57Zf380y48robyXkLzDZkdLS3k=",</w:t>
      </w:r>
    </w:p>
    <w:p w14:paraId="1C7FFE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5468B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5E58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atob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4635F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"2.1.2",</w:t>
      </w:r>
    </w:p>
    <w:p w14:paraId="2351C2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atob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/-/atob-2.1.2.tgz",</w:t>
      </w:r>
    </w:p>
    <w:p w14:paraId="1299C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"sha512-Wm6ukoaOGJi/73p/cl2GvLjTI5JM1k/O14isD73YML8StrH/7/lRFgmg8nICZgD3bZZvjwCGxtMOD3wWNAu8cg==",</w:t>
      </w:r>
    </w:p>
    <w:p w14:paraId="31A86C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54527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0E12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autoprefixer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DDDA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"9.7.4",</w:t>
      </w:r>
    </w:p>
    <w:p w14:paraId="690765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"https://registry.npmjs.org/autoprefixer/-/autoprefixer-9.7.4.tgz",</w:t>
      </w:r>
    </w:p>
    <w:p w14:paraId="5BD5B2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"sha512-g0Ya30YrMBAEZk60lp+qfX5YQllG+S5W3GYCFvyHTvhOki0AEQJLPEcIuGRsqVwLi8FvXPVtwTGhfr38hVpm0g==",</w:t>
      </w:r>
    </w:p>
    <w:p w14:paraId="302F0D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8198E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818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"^4.8.3",</w:t>
      </w:r>
    </w:p>
    <w:p w14:paraId="2F00E9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"^1.0.30001020",</w:t>
      </w:r>
    </w:p>
    <w:p w14:paraId="511A37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"^2.4.2",</w:t>
      </w:r>
    </w:p>
    <w:p w14:paraId="75DBC1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"^0.1.2",</w:t>
      </w:r>
    </w:p>
    <w:p w14:paraId="0A99AD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"num2fraction": "^1.2.2",</w:t>
      </w:r>
    </w:p>
    <w:p w14:paraId="44AA74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"^7.0.26",</w:t>
      </w:r>
    </w:p>
    <w:p w14:paraId="5A4D4B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"^4.0.2"</w:t>
      </w:r>
    </w:p>
    <w:p w14:paraId="624439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E630F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50EF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-sign2": {</w:t>
      </w:r>
    </w:p>
    <w:p w14:paraId="60F91D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"0.7.0",</w:t>
      </w:r>
    </w:p>
    <w:p w14:paraId="4FE747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"https://registry.npmjs.org/aws-sign2/-/aws-sign2-0.7.0.tgz",</w:t>
      </w:r>
    </w:p>
    <w:p w14:paraId="76A383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"sha1-tG6JCTSpWR8tL2+G1+ap8bP+dqg=",</w:t>
      </w:r>
    </w:p>
    <w:p w14:paraId="79F348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539B5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E397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"aws4": {</w:t>
      </w:r>
    </w:p>
    <w:p w14:paraId="63360D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"1.10.0",</w:t>
      </w:r>
    </w:p>
    <w:p w14:paraId="2BC09C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"https://registry.npmjs.org/aws4/-/aws4-1.10.0.tgz",</w:t>
      </w:r>
    </w:p>
    <w:p w14:paraId="1740DA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"sha512-3YDiu347mtVtjpyV3u5kVqQLP242c06zwDOgpeRnybmXlYYsLbtTrUBUm8i8srONt+FWobl5aibnU1030PeeuA==",</w:t>
      </w:r>
    </w:p>
    <w:p w14:paraId="2DFEDD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59642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93EF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axobject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-query": {</w:t>
      </w:r>
    </w:p>
    <w:p w14:paraId="165F64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648EC9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"https://registry.npmjs.org/axobject-query/-/axobject-query-2.0.2.tgz",</w:t>
      </w:r>
    </w:p>
    <w:p w14:paraId="54CD62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"sha512-MCeek8ZH7hKyO1rWUbKNQBbl4l2eY0ntk7OGi+q0RlafrCnfPxC06WZA+uebCfmYp4mNU9jRBP1AhGyf8+W3ww==",</w:t>
      </w:r>
    </w:p>
    <w:p w14:paraId="6651EF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065E7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05D67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-types-flow": "0.0.7"</w:t>
      </w:r>
    </w:p>
    <w:p w14:paraId="6A4E6B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D8672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9D0E1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babel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2D788F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"8.0.6",</w:t>
      </w:r>
    </w:p>
    <w:p w14:paraId="05355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"https://registry.npmjs.org/babel-loader/-/babel-loader-8.0.6.tgz",</w:t>
      </w:r>
    </w:p>
    <w:p w14:paraId="697092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"sha512-4BmWKtBOBm13uoUwd08UwjZlaw3O9GWf456R9j+5YykFZ6LUIjIKLc0zEZf+hauxPOJs96C8k6FvYD09vWzhYw==",</w:t>
      </w:r>
    </w:p>
    <w:p w14:paraId="1EB64E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2FA1B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0031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72A85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"^1.0.2",</w:t>
      </w:r>
    </w:p>
    <w:p w14:paraId="3FAFE0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59336F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</w:t>
      </w:r>
    </w:p>
    <w:p w14:paraId="2556A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9584B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B5EF0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43D19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"2.1.0",</w:t>
      </w:r>
    </w:p>
    <w:p w14:paraId="570CA8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"https://registry.npmjs.org/find-cache-dir/-/find-cache-dir-2.1.0.tgz",</w:t>
      </w:r>
    </w:p>
    <w:p w14:paraId="1BA16D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"sha512-Tq6PixE0w/VMFfCgbONnkiQIVol/JJL7nRMi20fqzA4NRs9AfeqMGeRdPi3wIhYkxjeBaWh2rxwapn5Tu3IqOQ==",</w:t>
      </w:r>
    </w:p>
    <w:p w14:paraId="1ADFDA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8C161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DC3D9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6D8B79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1ABDB3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pkg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7A8B92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773C3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F3242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163EA0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7BB305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1DF113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448DE8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32FEA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0406F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331475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2E40C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1B1C7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4C3588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3CBE29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"https://registry.npmjs.org/loader-utils/-/loader-utils-1.4.0.tgz",</w:t>
      </w:r>
    </w:p>
    <w:p w14:paraId="6644AD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73B71E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307F2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2DE7C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5C562E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71453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06D323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D041C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1C011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06AF6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288C2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babel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-plugin-dynamic-import-node": {</w:t>
      </w:r>
    </w:p>
    <w:p w14:paraId="438DE2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"2.3.3",</w:t>
      </w:r>
    </w:p>
    <w:p w14:paraId="35272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"https://registry.npmjs.org/babel-plugin-dynamic-import-node/-/babel-plugin-dynamic-import-node-2.3.3.tgz",</w:t>
      </w:r>
    </w:p>
    <w:p w14:paraId="3908B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"sha512-jZVI+s9Zg3IqA/kdi0i6UDCybUI3aSBLnglhYbSSjKlV7yF1F/5LWv8MakQmvYpnbJDS6fcBL2KzHSxNCMtWSQ==",</w:t>
      </w:r>
    </w:p>
    <w:p w14:paraId="1E57F4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F465C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96A41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object.assign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"^4.1.0"</w:t>
      </w:r>
    </w:p>
    <w:p w14:paraId="3C5FE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6E4D2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746A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"backo2": {</w:t>
      </w:r>
    </w:p>
    <w:p w14:paraId="3422EC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3AE71A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"https://registry.npmjs.org/backo2/-/backo2-1.0.2.tgz",</w:t>
      </w:r>
    </w:p>
    <w:p w14:paraId="4EF396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"sha1-MasayLEpNjRj41s+u2n038+6eUc=",</w:t>
      </w:r>
    </w:p>
    <w:p w14:paraId="71E56E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9DD8A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0DF2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balanced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-match": {</w:t>
      </w:r>
    </w:p>
    <w:p w14:paraId="190D87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370282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"https://registry.npmjs.org/balanced-match/-/balanced-match-1.0.0.tgz",</w:t>
      </w:r>
    </w:p>
    <w:p w14:paraId="764D54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"sha1-ibTRmasr7kneFk6gK4nORi1xt2c=",</w:t>
      </w:r>
    </w:p>
    <w:p w14:paraId="0FA26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4176A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66B9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"base": {</w:t>
      </w:r>
    </w:p>
    <w:p w14:paraId="0CDC43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"0.11.2",</w:t>
      </w:r>
    </w:p>
    <w:p w14:paraId="791D35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"https://registry.npmjs.org/base/-/base-0.11.2.tgz",</w:t>
      </w:r>
    </w:p>
    <w:p w14:paraId="70A650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"sha512-5T6P4xPgpp0YDFvSWwEZ4NoE3aM4QBQXDzmVbraCkFj8zHM+mba8SyqB5DbZWyR7mYHo6Y7BdQo3MoA4m0TeQg==",</w:t>
      </w:r>
    </w:p>
    <w:p w14:paraId="377CFC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0FD31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C5D20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"^1.0.1",</w:t>
      </w:r>
    </w:p>
    <w:p w14:paraId="3BA442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"^0.3.5",</w:t>
      </w:r>
    </w:p>
    <w:p w14:paraId="279FF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"^1.2.1",</w:t>
      </w:r>
    </w:p>
    <w:p w14:paraId="3DD545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"^1.0.0",</w:t>
      </w:r>
    </w:p>
    <w:p w14:paraId="39D63D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6B1244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-deep": "^1.2.0",</w:t>
      </w:r>
    </w:p>
    <w:p w14:paraId="36E828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pascalcase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"^0.1.1"</w:t>
      </w:r>
    </w:p>
    <w:p w14:paraId="0376DB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1D90B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E9905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4F689D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7B7744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"https://registry.npmjs.org/define-property/-/define-property-1.0.0.tgz",</w:t>
      </w:r>
    </w:p>
    <w:p w14:paraId="298CE1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"sha1-dp66rz9KY6rTr56NMEybvnm/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1CA3CE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3287A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2F9BD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"^1.0.0"</w:t>
      </w:r>
    </w:p>
    <w:p w14:paraId="51DF99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A1BFF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F2F3E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{</w:t>
      </w:r>
    </w:p>
    <w:p w14:paraId="026B14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60FB15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"https://registry.npmjs.org/is-accessor-descriptor/-/is-accessor-descriptor-1.0.0.tgz",</w:t>
      </w:r>
    </w:p>
    <w:p w14:paraId="1B6844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0A079C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10656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B1E4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630B79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A465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6CAB0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{</w:t>
      </w:r>
    </w:p>
    <w:p w14:paraId="28E60F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1CF1C3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"https://registry.npmjs.org/is-data-descriptor/-/is-data-descriptor-1.0.0.tgz",</w:t>
      </w:r>
    </w:p>
    <w:p w14:paraId="01ED25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01D6EF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DA9B3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24BC7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103F71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D00A3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90FC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{</w:t>
      </w:r>
    </w:p>
    <w:p w14:paraId="713E09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"1.0.2",</w:t>
      </w:r>
    </w:p>
    <w:p w14:paraId="740BD1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"https://registry.npmjs.org/is-descriptor/-/is-descriptor-1.0.2.tgz",</w:t>
      </w:r>
    </w:p>
    <w:p w14:paraId="048219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0E0B47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1B0C6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5B3CA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"^1.0.0",</w:t>
      </w:r>
    </w:p>
    <w:p w14:paraId="6D6094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"^1.0.0",</w:t>
      </w:r>
    </w:p>
    <w:p w14:paraId="2D26AB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</w:t>
      </w:r>
    </w:p>
    <w:p w14:paraId="3F7E45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A45EF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801CF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88DBE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C64C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"base64-arraybuffer": {</w:t>
      </w:r>
    </w:p>
    <w:p w14:paraId="225F3D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"0.1.5",</w:t>
      </w:r>
    </w:p>
    <w:p w14:paraId="3AB6D2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"https://registry.npmjs.org/base64-arraybuffer/-/base64-arraybuffer-0.1.5.tgz",</w:t>
      </w:r>
    </w:p>
    <w:p w14:paraId="12C5A8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"sha1-c5JncZI7Whl0etZmqlzUv5xunOg=",</w:t>
      </w:r>
    </w:p>
    <w:p w14:paraId="43EF8B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7D8F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A3E1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"base64-js": {</w:t>
      </w:r>
    </w:p>
    <w:p w14:paraId="3C0614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505E4B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"https://registry.npmjs.org/base64-js/-/base64-js-1.3.1.tgz",</w:t>
      </w:r>
    </w:p>
    <w:p w14:paraId="4C8621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"sha512-mLQ4i2QO1ytvGWFWmcngKO//JXAQueZvwEKtjgQFM4jIK0kU+ytMfplL8j+n5mspOfjHwoAg+9yhb7BwAHm36g==",</w:t>
      </w:r>
    </w:p>
    <w:p w14:paraId="50AF5A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23A30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5DBF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"base64id": {</w:t>
      </w:r>
    </w:p>
    <w:p w14:paraId="5076D4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79C11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"https://registry.npmjs.org/base64id/-/base64id-2.0.0.tgz",</w:t>
      </w:r>
    </w:p>
    <w:p w14:paraId="7F7F39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"sha512-lGe34o6EHj9y3Kts9R4ZYs/Gr+6N7MCaMlIFA3F1R2O5/m7K06AxfSeO5530PEERE6/WyEg3lsuyw4GHlPZHog==",</w:t>
      </w:r>
    </w:p>
    <w:p w14:paraId="4EDCB2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3C8F2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0C38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"batch": {</w:t>
      </w:r>
    </w:p>
    <w:p w14:paraId="22EDAB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"0.6.1",</w:t>
      </w:r>
    </w:p>
    <w:p w14:paraId="12DC49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"https://registry.npmjs.org/batch/-/batch-0.6.1.tgz",</w:t>
      </w:r>
    </w:p>
    <w:p w14:paraId="27F4BE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"sha1-3DQxT05nkxgJP8dgJyUl+UvyXBY=",</w:t>
      </w:r>
    </w:p>
    <w:p w14:paraId="732DCE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F6922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5DB4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-pbkdf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8D56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7E05AE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"https://registry.npmjs.org/bcrypt-pbkdf/-/bcrypt-pbkdf-1.0.2.tgz",</w:t>
      </w:r>
    </w:p>
    <w:p w14:paraId="3B0F3C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"sha1-pDAdOJtqQ/m2f/PKEaP2Y342Dp4=",</w:t>
      </w:r>
    </w:p>
    <w:p w14:paraId="529947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D5F49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B8EFB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tweetnacl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"^0.14.3"</w:t>
      </w:r>
    </w:p>
    <w:p w14:paraId="274FB7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8424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AC38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{</w:t>
      </w:r>
    </w:p>
    <w:p w14:paraId="49F8E0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BBEED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"https://registry.npmjs.org/better-assert/-/better-assert-1.0.2.tgz",</w:t>
      </w:r>
    </w:p>
    <w:p w14:paraId="16A59A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"sha1-QIZrnhueC1W0gYlDEeaPr/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rrxSI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6A13A9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F5210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A5802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"1.0.0"</w:t>
      </w:r>
    </w:p>
    <w:p w14:paraId="7D777A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BAFE5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602E6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"big.js": {</w:t>
      </w:r>
    </w:p>
    <w:p w14:paraId="486358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"5.2.2",</w:t>
      </w:r>
    </w:p>
    <w:p w14:paraId="2642B2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"https://registry.npmjs.org/big.js/-/big.js-5.2.2.tgz",</w:t>
      </w:r>
    </w:p>
    <w:p w14:paraId="67D2E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"sha512-vyL2OymJxmarO8gxMr0mhChsO9QGwhynfuu4+MHTAW6czfq9humCB7rKpUjDd9YUiDPU4mzpyupFSvOClAwbmQ==",</w:t>
      </w:r>
    </w:p>
    <w:p w14:paraId="212E31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42F80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5ED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{</w:t>
      </w:r>
    </w:p>
    <w:p w14:paraId="2B0901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139D22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"https://registry.npmjs.org/binary-extensions/-/binary-extensions-2.1.0.tgz",</w:t>
      </w:r>
    </w:p>
    <w:p w14:paraId="0E30CF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"sha512-1Yj8h9Q+QDF5FzhMs/c9+6UntbD5MkRfRwac8DoEm9ZfUBZ7tZ55YcGVAzEe4bXsdQHEk+s9S5wsOKVdZrw0tQ==",</w:t>
      </w:r>
    </w:p>
    <w:p w14:paraId="018211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5DCF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0EC4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"blob": {</w:t>
      </w:r>
    </w:p>
    <w:p w14:paraId="638AFB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"0.0.5",</w:t>
      </w:r>
    </w:p>
    <w:p w14:paraId="65D79A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"https://registry.npmjs.org/blob/-/blob-0.0.5.tgz",</w:t>
      </w:r>
    </w:p>
    <w:p w14:paraId="1B3EDA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"sha512-gaqbzQPqOoamawKg0LGVd7SzLgXS+JH61oWprSLH+P+abTczqJbhTR8CmJ2u9/bUYNmHTGJx/UEmn6doAvvuig==",</w:t>
      </w:r>
    </w:p>
    <w:p w14:paraId="555881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F6FFD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5675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blocking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-proxy": {</w:t>
      </w:r>
    </w:p>
    <w:p w14:paraId="7DDEF9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6E162D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"https://registry.npmjs.org/blocking-proxy/-/blocking-proxy-1.0.1.tgz",</w:t>
      </w:r>
    </w:p>
    <w:p w14:paraId="63DDEE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"sha512-KE8NFMZr3mN2E0HcvCgRtX7DjhiIQrwle+nSVJVC/yqFb9+xznHl2ZcoBp2L9qzkI4t4cBFJ1efXF8Dwi132RA==",</w:t>
      </w:r>
    </w:p>
    <w:p w14:paraId="54066B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54B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D3DB6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737D8A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228EE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4FAE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"bluebird": {</w:t>
      </w:r>
    </w:p>
    <w:p w14:paraId="76EEFB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"3.7.2",</w:t>
      </w:r>
    </w:p>
    <w:p w14:paraId="492C6C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"https://registry.npmjs.org/bluebird/-/bluebird-3.7.2.tgz",</w:t>
      </w:r>
    </w:p>
    <w:p w14:paraId="4841D0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"sha512-XpNj6GDQzdfW+r2Wnn7xiSAd7TM3jzkxGXBGTtWKuSXv1xUV+azxAm8jdWZN06QTQk+2N2XB9jRDkvbmQmcRtg==",</w:t>
      </w:r>
    </w:p>
    <w:p w14:paraId="1FD5A0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1852F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8E9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"bn.js": {</w:t>
      </w:r>
    </w:p>
    <w:p w14:paraId="71BEE9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"5.1.2",</w:t>
      </w:r>
    </w:p>
    <w:p w14:paraId="440DE1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"https://registry.npmjs.org/bn.js/-/bn.js-5.1.2.tgz",</w:t>
      </w:r>
    </w:p>
    <w:p w14:paraId="63986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"sha512-40rZaf3bUNKTVYu9sIeeEGOg7g14Yvnj9kH7b50EiwX0Q7A6umbvfI5tvHaOERH0XigqKkfLkFQxzb4e6CIXnA==",</w:t>
      </w:r>
    </w:p>
    <w:p w14:paraId="68C63F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87D55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4CB6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690023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"1.19.0",</w:t>
      </w:r>
    </w:p>
    <w:p w14:paraId="4550A2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"https://registry.npmjs.org/body-parser/-/body-parser-1.19.0.tgz",</w:t>
      </w:r>
    </w:p>
    <w:p w14:paraId="4177B9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"sha512-dhEPs72UPbDnAQJ9ZKMNTP6ptJaionhP5cBb541nXPlW60Jepo9RV/a4fX4XWW9CuFNK22krhrj1+rgzifNCsw==",</w:t>
      </w:r>
    </w:p>
    <w:p w14:paraId="2926C1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EC9EF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3F646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"bytes": "3.1.0",</w:t>
      </w:r>
    </w:p>
    <w:p w14:paraId="0A0950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-type": "~1.0.4",</w:t>
      </w:r>
    </w:p>
    <w:p w14:paraId="226990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46D10F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"~1.1.2",</w:t>
      </w:r>
    </w:p>
    <w:p w14:paraId="5D43A0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"1.7.2",</w:t>
      </w:r>
    </w:p>
    <w:p w14:paraId="0666F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"0.4.24",</w:t>
      </w:r>
    </w:p>
    <w:p w14:paraId="369041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-finished": "~2.3.0",</w:t>
      </w:r>
    </w:p>
    <w:p w14:paraId="572955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"6.7.0",</w:t>
      </w:r>
    </w:p>
    <w:p w14:paraId="67B63E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-body": "2.4.0",</w:t>
      </w:r>
    </w:p>
    <w:p w14:paraId="55764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-is": "~1.6.17"</w:t>
      </w:r>
    </w:p>
    <w:p w14:paraId="3529C2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E111E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1C09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"bytes": {</w:t>
      </w:r>
    </w:p>
    <w:p w14:paraId="255CF9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7AE2B3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"https://registry.npmjs.org/bytes/-/bytes-3.1.0.tgz",</w:t>
      </w:r>
    </w:p>
    <w:p w14:paraId="66146B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"sha512-zauLjrfCG+xvoyaqLoV8bLVXXNGC4JqlxFCutSDWA6fJrTo2ZuvLYTqZ7aHBLZSMOopbzwv8f+wZcVzfVTI2Dg==",</w:t>
      </w:r>
    </w:p>
    <w:p w14:paraId="38669A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34525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ECB54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79776B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75755B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3242A6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41F633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D153D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2E26B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534D30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35D64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0E94A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0CC9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550982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68E253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4D9844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5927A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F7A16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9AB94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"6.7.0",</w:t>
      </w:r>
    </w:p>
    <w:p w14:paraId="56675F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/-/qs-6.7.0.tgz",</w:t>
      </w:r>
    </w:p>
    <w:p w14:paraId="56C374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"sha512-VCdBRNFTX1fyE7Nb6FYoURo/SPe62QCaAyzJvUjwRaIsc+NePBEniHlvxFmmX56+HZphIGtV0XeCirBtpDrTyQ==",</w:t>
      </w:r>
    </w:p>
    <w:p w14:paraId="235CA8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4CAB2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333B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B8450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1EBD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"bonjour": {</w:t>
      </w:r>
    </w:p>
    <w:p w14:paraId="6C5B65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"3.5.0",</w:t>
      </w:r>
    </w:p>
    <w:p w14:paraId="0963FC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"https://registry.npmjs.org/bonjour/-/bonjour-3.5.0.tgz",</w:t>
      </w:r>
    </w:p>
    <w:p w14:paraId="5BE5AA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"sha1-jokKGD2O6aI5OzhExpGkK897yfU=",</w:t>
      </w:r>
    </w:p>
    <w:p w14:paraId="14CF7C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E4C2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1069A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"^2.1.0",</w:t>
      </w:r>
    </w:p>
    <w:p w14:paraId="35524C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deep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-equal": "^1.0.1",</w:t>
      </w:r>
    </w:p>
    <w:p w14:paraId="31453D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-equal": "^1.0.0",</w:t>
      </w:r>
    </w:p>
    <w:p w14:paraId="48560F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-txt": "^2.0.2",</w:t>
      </w:r>
    </w:p>
    <w:p w14:paraId="28A068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multicast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"^6.0.1",</w:t>
      </w:r>
    </w:p>
    <w:p w14:paraId="2CDD5C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multicast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-service-types": "^1.1.0"</w:t>
      </w:r>
    </w:p>
    <w:p w14:paraId="434163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E9AD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63B3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boolbase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CD8D3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55448C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boolbase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/-/boolbase-1.0.0.tgz",</w:t>
      </w:r>
    </w:p>
    <w:p w14:paraId="41CDA0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"sha1-aN/1++YMUes3cl6p4+0xDcwed24=",</w:t>
      </w:r>
    </w:p>
    <w:p w14:paraId="0898DD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B8828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873D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"bootstrap": {</w:t>
      </w:r>
    </w:p>
    <w:p w14:paraId="1C4960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"4.5.2",</w:t>
      </w:r>
    </w:p>
    <w:p w14:paraId="460E31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"https://registry.npmjs.org/bootstrap/-/bootstrap-4.5.2.tgz",</w:t>
      </w:r>
    </w:p>
    <w:p w14:paraId="299669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"sha512-vlGn0bcySYl/iV+BGA544JkkZP5LB3jsmkeKLFQakCOwCM3AOk7VkldBz4jrzSe+Z0Ezn99NVXa1o45cQY4R6A=="</w:t>
      </w:r>
    </w:p>
    <w:p w14:paraId="0A59A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2D6AF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brace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-expansion": {</w:t>
      </w:r>
    </w:p>
    <w:p w14:paraId="7A99F5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"1.1.11",</w:t>
      </w:r>
    </w:p>
    <w:p w14:paraId="7F678C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"https://registry.npmjs.org/brace-expansion/-/brace-expansion-1.1.11.tgz",</w:t>
      </w:r>
    </w:p>
    <w:p w14:paraId="42989E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"sha512-iCuPHDFgrHX7H2vEI/5xpz07zSHB00TpugqhmYtVmMO6518mCuRMoOYFldEBl0g187ufozdaHgWKcYFb61qGiA==",</w:t>
      </w:r>
    </w:p>
    <w:p w14:paraId="74019C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CEA28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1F20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balanced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-match": "^1.0.0",</w:t>
      </w:r>
    </w:p>
    <w:p w14:paraId="4B3226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"0.0.1"</w:t>
      </w:r>
    </w:p>
    <w:p w14:paraId="5DEBDC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7DCC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1086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"braces": {</w:t>
      </w:r>
    </w:p>
    <w:p w14:paraId="7BB998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1A0D1D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"https://registry.npmjs.org/braces/-/braces-3.0.2.tgz",</w:t>
      </w:r>
    </w:p>
    <w:p w14:paraId="04345B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"sha512-b8um+L1RzM3WDSzvhm6gIz1yfTbBt6YTlcEKAvsmqCZZFw46z626lVj9j1yEPW33H5H+lBQpZMP1k8l+78Ha0A==",</w:t>
      </w:r>
    </w:p>
    <w:p w14:paraId="679DB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8AB03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3AF16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"^7.0.1"</w:t>
      </w:r>
    </w:p>
    <w:p w14:paraId="2EF5BB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2793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43A9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brorand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7C6ED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35A05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brorand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/-/brorand-1.1.0.tgz",</w:t>
      </w:r>
    </w:p>
    <w:p w14:paraId="643D45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"sha1-EsJe/kCkXjwyPrhnWgoM5XsiNx8=",</w:t>
      </w:r>
    </w:p>
    <w:p w14:paraId="1DAE2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E4F6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43A3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BEAEF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2EFF52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"https://registry.npmjs.org/browserify-aes/-/browserify-aes-1.2.0.tgz",</w:t>
      </w:r>
    </w:p>
    <w:p w14:paraId="140E2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"sha512-+7CHXqGuspUn/Sl5aO7Ea0xWGAtETPXNSAjHo48JfLdPWcMng33Xe4znFvQweqc/uzk5zSOI3H52CYnjCfb5hA==",</w:t>
      </w:r>
    </w:p>
    <w:p w14:paraId="7DE29A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4A0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3C07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xor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"^1.0.3",</w:t>
      </w:r>
    </w:p>
    <w:p w14:paraId="44F9A9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"^1.0.0",</w:t>
      </w:r>
    </w:p>
    <w:p w14:paraId="38DBE2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"^1.1.0",</w:t>
      </w:r>
    </w:p>
    <w:p w14:paraId="669639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evp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_bytestokey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"^1.0.3",</w:t>
      </w:r>
    </w:p>
    <w:p w14:paraId="2C32C4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329C1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</w:t>
      </w:r>
    </w:p>
    <w:p w14:paraId="290359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9258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958CB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-cipher": {</w:t>
      </w:r>
    </w:p>
    <w:p w14:paraId="2E8050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0B9CAC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"https://registry.npmjs.org/browserify-cipher/-/browserify-cipher-1.0.1.tgz",</w:t>
      </w:r>
    </w:p>
    <w:p w14:paraId="1491BD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"sha512-sPhkz0ARKbf4rRQt2hTpAHqn47X3llLkUGn+xEJzLjwY8LRs2p0v7ljvI5EyoRO/mexrNunNECisZs+gw2zz1w==",</w:t>
      </w:r>
    </w:p>
    <w:p w14:paraId="361D76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35AB1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5527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"^1.0.4",</w:t>
      </w:r>
    </w:p>
    <w:p w14:paraId="02C999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-des": "^1.0.0",</w:t>
      </w:r>
    </w:p>
    <w:p w14:paraId="0B18CF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evp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_bytestokey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51D752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91D3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78D6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-des": {</w:t>
      </w:r>
    </w:p>
    <w:p w14:paraId="63CB5A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0B5BCF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"https://registry.npmjs.org/browserify-des/-/browserify-des-1.0.2.tgz",</w:t>
      </w:r>
    </w:p>
    <w:p w14:paraId="5C3BA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"sha512-BioO1xf3hFwz4kc6iBhI3ieDFompMhrMlnDFC4/0/vd5MokpuAc3R+LYbwTA9A5Yc9pq9UYPqffKpW2ObuwX5A==",</w:t>
      </w:r>
    </w:p>
    <w:p w14:paraId="77B8F9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E3621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DA034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"^1.0.1",</w:t>
      </w:r>
    </w:p>
    <w:p w14:paraId="161CB7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"des.js": "^1.0.0",</w:t>
      </w:r>
    </w:p>
    <w:p w14:paraId="66C240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453722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</w:t>
      </w:r>
    </w:p>
    <w:p w14:paraId="6F4008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6A1DF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0A24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-rsa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F243B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4C029F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"https://registry.npmjs.org/browserify-rsa/-/browserify-rsa-4.0.1.tgz",</w:t>
      </w:r>
    </w:p>
    <w:p w14:paraId="1BAC1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"sha1-IeCr+vbyApzy+vsTNWenAdQTVSQ=",</w:t>
      </w:r>
    </w:p>
    <w:p w14:paraId="3463E6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795B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60A26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"^4.1.0",</w:t>
      </w:r>
    </w:p>
    <w:p w14:paraId="0E82CD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"^2.0.1"</w:t>
      </w:r>
    </w:p>
    <w:p w14:paraId="4B0F84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D683F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3640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7ECA35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2E7245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70EF00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"sha512-E6QoYqCKZfgatHTdHzs1RRKP7ip4vvm+EyRUeE2RF0NblwVvb0p6jSVeNTOFxPn26QXN2o6SMfNxKp6kU8zQaw==",</w:t>
      </w:r>
    </w:p>
    <w:p w14:paraId="1BE4F1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91DB4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39990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54E8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C42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-sign": {</w:t>
      </w:r>
    </w:p>
    <w:p w14:paraId="03BC88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"4.2.0",</w:t>
      </w:r>
    </w:p>
    <w:p w14:paraId="72D044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"https://registry.npmjs.org/browserify-sign/-/browserify-sign-4.2.0.tgz",</w:t>
      </w:r>
    </w:p>
    <w:p w14:paraId="3AD04A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"sha512-hEZC1KEeYuoHRqhGhTy6gWrpJA3ZDjFWv0DE61643ZnOXAKJb3u7yWcrU0mMc9SwAqK1n7myPGndkp0dFG7NFA==",</w:t>
      </w:r>
    </w:p>
    <w:p w14:paraId="63B84A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025B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58469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"^5.1.1",</w:t>
      </w:r>
    </w:p>
    <w:p w14:paraId="23D993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-rsa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"^4.0.1",</w:t>
      </w:r>
    </w:p>
    <w:p w14:paraId="6CEB9C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"^1.2.0",</w:t>
      </w:r>
    </w:p>
    <w:p w14:paraId="25CCF8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"^1.1.7",</w:t>
      </w:r>
    </w:p>
    <w:p w14:paraId="436DF4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"elliptic": "^6.5.2",</w:t>
      </w:r>
    </w:p>
    <w:p w14:paraId="6C4A78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"^2.0.4",</w:t>
      </w:r>
    </w:p>
    <w:p w14:paraId="7FED17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-asn1": "^5.1.5",</w:t>
      </w:r>
    </w:p>
    <w:p w14:paraId="45B0C4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"^3.6.0",</w:t>
      </w:r>
    </w:p>
    <w:p w14:paraId="298148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"^5.2.0"</w:t>
      </w:r>
    </w:p>
    <w:p w14:paraId="5FC9C0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9F5BE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39098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1D2EE5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"3.6.0",</w:t>
      </w:r>
    </w:p>
    <w:p w14:paraId="2B3046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"https://registry.npmjs.org/readable-stream/-/readable-stream-3.6.0.tgz",</w:t>
      </w:r>
    </w:p>
    <w:p w14:paraId="760D50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"sha512-BViHy7LKeTz4oNnkcLJ+lVSL6vpiFeX6/d3oSH8zCW7UxP2onchk+vTGB143xuFjHS3deTgkKoXXymXqymiIdA==",</w:t>
      </w:r>
    </w:p>
    <w:p w14:paraId="77E479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326E1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5929D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"^2.0.3",</w:t>
      </w:r>
    </w:p>
    <w:p w14:paraId="74B9FB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_decoder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1E00C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-deprecate": "^1.0.1"</w:t>
      </w:r>
    </w:p>
    <w:p w14:paraId="1E83F8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7E23B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FFF3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1226D1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"5.2.1",</w:t>
      </w:r>
    </w:p>
    <w:p w14:paraId="7645E2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"https://registry.npmjs.org/safe-buffer/-/safe-buffer-5.2.1.tgz",</w:t>
      </w:r>
    </w:p>
    <w:p w14:paraId="7208E1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59D0DF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D1CE7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8ED2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C95C0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7FCB5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4BBC7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"0.2.0",</w:t>
      </w:r>
    </w:p>
    <w:p w14:paraId="22D081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"https://registry.npmjs.org/browserify-zlib/-/browserify-zlib-0.2.0.tgz",</w:t>
      </w:r>
    </w:p>
    <w:p w14:paraId="341689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"sha512-Z942RysHXmJrhqk88FmKBVq/v5tqmSkDz7p54G/MGyjMnCFFnC79XWNbg+Vta8W6Wb2qtSZTSxIGkJrRpCFEiA==",</w:t>
      </w:r>
    </w:p>
    <w:p w14:paraId="5F9FB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DA311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3DD1B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pako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"~1.0.5"</w:t>
      </w:r>
    </w:p>
    <w:p w14:paraId="146AA4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A3430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F3ABB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B25BE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"4.13.0",</w:t>
      </w:r>
    </w:p>
    <w:p w14:paraId="621989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"https://registry.npmjs.org/browserslist/-/browserslist-4.13.0.tgz",</w:t>
      </w:r>
    </w:p>
    <w:p w14:paraId="08AC59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"sha512-MINatJ5ZNrLnQ6blGvePd/QOz9Xtu+Ne+x29iQSCHfkU5BugKVJwZKn/iiL8UbpIpa3JhviKjz+XxMo0m2caFQ==",</w:t>
      </w:r>
    </w:p>
    <w:p w14:paraId="56F6F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BD58F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ADC10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"^1.0.30001093",</w:t>
      </w:r>
    </w:p>
    <w:p w14:paraId="577D50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electron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-to-chromium": "^1.3.488",</w:t>
      </w:r>
    </w:p>
    <w:p w14:paraId="7D854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"escalade": "^3.0.1",</w:t>
      </w:r>
    </w:p>
    <w:p w14:paraId="7D155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-releases": "^1.1.58"</w:t>
      </w:r>
    </w:p>
    <w:p w14:paraId="376C16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8BA68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239CF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browserstack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ECAB7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"1.6.0",</w:t>
      </w:r>
    </w:p>
    <w:p w14:paraId="71EA5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"https://registry.npmjs.org/browserstack/-/browserstack-1.6.0.tgz",</w:t>
      </w:r>
    </w:p>
    <w:p w14:paraId="45528F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"sha512-HJDJ0TSlmkwnt9RZ+v5gFpa1XZTBYTj0ywvLwJ3241J7vMw2jAsGNVhKHtmCOyg+VxeLZyaibO9UL71AsUeDIw==",</w:t>
      </w:r>
    </w:p>
    <w:p w14:paraId="0B49BF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274D1B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416DC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"^2.2.1"</w:t>
      </w:r>
    </w:p>
    <w:p w14:paraId="0C0358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5A7E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A872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"buffer": {</w:t>
      </w:r>
    </w:p>
    <w:p w14:paraId="0A2FEC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"4.9.2",</w:t>
      </w:r>
    </w:p>
    <w:p w14:paraId="6BA21B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"https://registry.npmjs.org/buffer/-/buffer-4.9.2.tgz",</w:t>
      </w:r>
    </w:p>
    <w:p w14:paraId="450A41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"sha512-xq+q3SRMOxGivLhBNaUdC64hDTQwejJ+H0T/NB1XMtTVEwNTrfFF3gAxiyW0Bu/xWEGhjVKgUcMhCrUy2+uCWg==",</w:t>
      </w:r>
    </w:p>
    <w:p w14:paraId="357098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B9286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F3DA3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"base64-js": "^1.0.2",</w:t>
      </w:r>
    </w:p>
    <w:p w14:paraId="7AB653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"ieee754": "^1.1.4",</w:t>
      </w:r>
    </w:p>
    <w:p w14:paraId="3FB3BB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6D285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0460A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A1D0D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{</w:t>
      </w:r>
    </w:p>
    <w:p w14:paraId="278F0E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363A82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"https://registry.npmjs.org/buffer-from/-/buffer-from-1.1.1.tgz",</w:t>
      </w:r>
    </w:p>
    <w:p w14:paraId="7DAFAA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"sha512-MQcXEUbCKtEo7bhqEs6560Hyd4XaovZlO/k9V3hjVUF/zwW7KBVdSK4gIt/bzwS9MbR5qob+F5jusZsb0YQK2A==",</w:t>
      </w:r>
    </w:p>
    <w:p w14:paraId="57260E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F75D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C6F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84317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20DB29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"https://registry.npmjs.org/buffer-indexof/-/buffer-indexof-1.1.1.tgz",</w:t>
      </w:r>
    </w:p>
    <w:p w14:paraId="12D7BF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"sha512-4/rOEg86jivtPTeOUUT61jJO1Ya1TrR/OkqCSZDyq84WJh3LuuiphBYJN+fm5xufIk4XAFcEwte/8WzC8If/1g==",</w:t>
      </w:r>
    </w:p>
    <w:p w14:paraId="79E9DB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B8E3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9D6E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xor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7A522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453042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"https://registry.npmjs.org/buffer-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xor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/-/buffer-xor-1.0.3.tgz",</w:t>
      </w:r>
    </w:p>
    <w:p w14:paraId="67761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"sha1-JuYe0UIvtw3ULm42cp7VHYVf6Nk=",</w:t>
      </w:r>
    </w:p>
    <w:p w14:paraId="38631D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D74FA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C211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-modules": {</w:t>
      </w:r>
    </w:p>
    <w:p w14:paraId="7F1999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14287F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"https://registry.npmjs.org/builtin-modules/-/builtin-modules-1.1.1.tgz",</w:t>
      </w:r>
    </w:p>
    <w:p w14:paraId="70A67D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"sha1-Jw8HbFpywC9bZaR9+Uxf46J4iS8=",</w:t>
      </w:r>
    </w:p>
    <w:p w14:paraId="3E1C6F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3F23B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DD3A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-status-codes": {</w:t>
      </w:r>
    </w:p>
    <w:p w14:paraId="680707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70B9F8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"https://registry.npmjs.org/builtin-status-codes/-/builtin-status-codes-3.0.0.tgz",</w:t>
      </w:r>
    </w:p>
    <w:p w14:paraId="298F7F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"sha1-hZgoeOIbmOHGZCXgPQF0eI9Wnug=",</w:t>
      </w:r>
    </w:p>
    <w:p w14:paraId="0110B9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9B880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2B4C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61BD5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64CF2F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/-/builtins-1.0.3.tgz",</w:t>
      </w:r>
    </w:p>
    <w:p w14:paraId="7B6DFF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"sha1-y5T662HIaWRR2zZTThQi+U8K7og=",</w:t>
      </w:r>
    </w:p>
    <w:p w14:paraId="45FAFC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8A7D2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3FDE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"bytes": {</w:t>
      </w:r>
    </w:p>
    <w:p w14:paraId="5238BB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657C1E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"https://registry.npmjs.org/bytes/-/bytes-3.0.0.tgz",</w:t>
      </w:r>
    </w:p>
    <w:p w14:paraId="65A9A6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"sha1-0ygVQE1olpn4Wk6k+odV3ROpYEg=",</w:t>
      </w:r>
    </w:p>
    <w:p w14:paraId="386387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D46D8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F1E3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7C46E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"15.0.0",</w:t>
      </w:r>
    </w:p>
    <w:p w14:paraId="05BCD0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/-/cacache-15.0.0.tgz",</w:t>
      </w:r>
    </w:p>
    <w:p w14:paraId="37A97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"sha512-L0JpXHhplbJSiDGzyJJnJCTL7er7NzbBgxzVqLswEb4bO91Zbv17OUMuUeu/q0ZwKn3V+1HM4wb9tO4eVE/K8g==",</w:t>
      </w:r>
    </w:p>
    <w:p w14:paraId="7A8124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75BF2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D6A4B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"^1.1.2",</w:t>
      </w:r>
    </w:p>
    <w:p w14:paraId="61D234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583B56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"^7.1.4",</w:t>
      </w:r>
    </w:p>
    <w:p w14:paraId="7776C4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"^1.0.4",</w:t>
      </w:r>
    </w:p>
    <w:p w14:paraId="226567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27498D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"^3.1.1",</w:t>
      </w:r>
    </w:p>
    <w:p w14:paraId="4BCA6C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-collect": "^1.0.2",</w:t>
      </w:r>
    </w:p>
    <w:p w14:paraId="2FA76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-flush": "^1.0.5",</w:t>
      </w:r>
    </w:p>
    <w:p w14:paraId="441FD6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-pipeline": "^1.2.2",</w:t>
      </w:r>
    </w:p>
    <w:p w14:paraId="146E71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"^1.0.3",</w:t>
      </w:r>
    </w:p>
    <w:p w14:paraId="6C04B6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"^1.0.1",</w:t>
      </w:r>
    </w:p>
    <w:p w14:paraId="0BE7BF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"p-map": "^3.0.0",</w:t>
      </w:r>
    </w:p>
    <w:p w14:paraId="54A4F1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56C36E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"^2.7.1",</w:t>
      </w:r>
    </w:p>
    <w:p w14:paraId="227249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"^8.0.0",</w:t>
      </w:r>
    </w:p>
    <w:p w14:paraId="15735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"tar": "^6.0.1",</w:t>
      </w:r>
    </w:p>
    <w:p w14:paraId="054622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</w:t>
      </w:r>
    </w:p>
    <w:p w14:paraId="6EA041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4FA69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5A3E1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14F9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"1.0.4",</w:t>
      </w:r>
    </w:p>
    <w:p w14:paraId="4EB257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/-/mkdirp-1.0.4.tgz",</w:t>
      </w:r>
    </w:p>
    <w:p w14:paraId="2AC8B9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"sha512-vVqVZQyf3WLx2Shd0qJ9xuvqgAyKPLAiqITEtqW0oIUjzo3PePDd6fW9iFz30ef7Ysp/oiWqbhszeGWW2T6Gzw==",</w:t>
      </w:r>
    </w:p>
    <w:p w14:paraId="718C47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DB075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59BEC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9D4C7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62EADB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66F38D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288927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0B26B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7D31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0928A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7D0B7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D282B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19F3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A982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{</w:t>
      </w:r>
    </w:p>
    <w:p w14:paraId="78FB13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"1.0.1",</w:t>
      </w:r>
    </w:p>
    <w:p w14:paraId="532E07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"https://registry.npmjs.org/cache-base/-/cache-base-1.0.1.tgz",</w:t>
      </w:r>
    </w:p>
    <w:p w14:paraId="27D40A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"sha512-AKcdTnFSWATd5/GCPRxr2ChwIJ85CeyrEyjRHlKxQ56d4XJMGym0uAiKn0xbLOGOl3+yRpOTi484dVCEc5AUzQ==",</w:t>
      </w:r>
    </w:p>
    <w:p w14:paraId="0C945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22BAD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0A3BE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"^1.0.0",</w:t>
      </w:r>
    </w:p>
    <w:p w14:paraId="34C103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"^1.2.1",</w:t>
      </w:r>
    </w:p>
    <w:p w14:paraId="6BC067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"^2.0.6",</w:t>
      </w:r>
    </w:p>
    <w:p w14:paraId="4F3F24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"^1.0.0",</w:t>
      </w:r>
    </w:p>
    <w:p w14:paraId="447307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0BF7EE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"^2.0.0",</w:t>
      </w:r>
    </w:p>
    <w:p w14:paraId="418B1D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-object-path": "^0.3.0",</w:t>
      </w:r>
    </w:p>
    <w:p w14:paraId="10EE6D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"^1.0.0",</w:t>
      </w:r>
    </w:p>
    <w:p w14:paraId="25F36E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"^1.0.0"</w:t>
      </w:r>
    </w:p>
    <w:p w14:paraId="06E221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217E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0ED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054A4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4A4852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"https://registry.npmjs.org/caller-callsite/-/caller-callsite-2.0.0.tgz",</w:t>
      </w:r>
    </w:p>
    <w:p w14:paraId="539E0E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"sha1-hH4PzgoiN1CpoCfFSzNzGtMVQTQ=",</w:t>
      </w:r>
    </w:p>
    <w:p w14:paraId="71A495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20172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C9796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7E8225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D321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AAF9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6944E9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13CC17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"https://registry.npmjs.org/caller-path/-/caller-path-2.0.0.tgz",</w:t>
      </w:r>
    </w:p>
    <w:p w14:paraId="17B80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"sha1-Ro+DBE42mrIBD6xfBs7uFbsssfQ=",</w:t>
      </w:r>
    </w:p>
    <w:p w14:paraId="0AC445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AFA4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3EF9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79E3B6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D04D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3795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081A5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28AEB8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/-/callsite-1.0.0.tgz",</w:t>
      </w:r>
    </w:p>
    <w:p w14:paraId="51FA8E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"sha1-KAOY5dZkvXQDi28JBRU+borxvCA=",</w:t>
      </w:r>
    </w:p>
    <w:p w14:paraId="142F57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740BD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9C25D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0769C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6154EF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callsites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/-/callsites-2.0.0.tgz",</w:t>
      </w:r>
    </w:p>
    <w:p w14:paraId="1267BC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"sha1-BuuE8A7qQT2oav/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/7Ngk7PFA=",</w:t>
      </w:r>
    </w:p>
    <w:p w14:paraId="30AFDB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58184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D6E3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2E480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"5.3.1",</w:t>
      </w:r>
    </w:p>
    <w:p w14:paraId="032928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/-/camelcase-5.3.1.tgz",</w:t>
      </w:r>
    </w:p>
    <w:p w14:paraId="5CFA94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"sha512-L28STB170nwWS63UjtlEOE3dldQApaJXZkOI1uMFfzf3rRuPegHaHesyee+YxQ+W6SvRDQV6UrdOdRiR153wJg==",</w:t>
      </w:r>
    </w:p>
    <w:p w14:paraId="14110D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</w:t>
      </w:r>
    </w:p>
    <w:p w14:paraId="6D3E0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D4B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25E86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3F555F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"https://registry.npmjs.org/caniuse-api/-/caniuse-api-3.0.0.tgz",</w:t>
      </w:r>
    </w:p>
    <w:p w14:paraId="492C31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"sha512-bsTwuIg/BZZK/vreVTYYbSWoe2F+71P7K5QGEX+pT250DZbfU1MQ5prOKpPR+LL6uWKK3KMwMCAS74QB3Um1uw==",</w:t>
      </w:r>
    </w:p>
    <w:p w14:paraId="3F68ED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66CF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E2867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6F0F7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"^1.0.0",</w:t>
      </w:r>
    </w:p>
    <w:p w14:paraId="3FE784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lodash.memoize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"^4.1.2",</w:t>
      </w:r>
    </w:p>
    <w:p w14:paraId="2FCD8E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lodash.uniq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"^4.5.0"</w:t>
      </w:r>
    </w:p>
    <w:p w14:paraId="7BE346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901CC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50230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{</w:t>
      </w:r>
    </w:p>
    <w:p w14:paraId="300A0A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"1.0.30001100",</w:t>
      </w:r>
    </w:p>
    <w:p w14:paraId="0C404A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"https://registry.npmjs.org/caniuse-lite/-/caniuse-lite-1.0.30001100.tgz",</w:t>
      </w:r>
    </w:p>
    <w:p w14:paraId="19817C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"sha512-0eYdp1+wFCnMlCj2oudciuQn2B9xAFq3WpgpcBIZTxk/1HNA/O2YA7rpeYhnOqsqAJq1AHUgx6i1jtafg7m2zA==",</w:t>
      </w:r>
    </w:p>
    <w:p w14:paraId="1781BF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7908F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EE1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canonical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5B1E4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338486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"https://registry.npmjs.org/canonical-path/-/canonical-path-1.0.0.tgz",</w:t>
      </w:r>
    </w:p>
    <w:p w14:paraId="7E16A4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"sha512-feylzsbDxi1gPZ1IjystzIQZagYYLvfKrSuygUCgf7z6x790VEzze5QEkdSV1U58RA7Hi0+v6fv4K54atOzATg==",</w:t>
      </w:r>
    </w:p>
    <w:p w14:paraId="45AB89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CF82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D24C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"caseless": {</w:t>
      </w:r>
    </w:p>
    <w:p w14:paraId="05D07C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"0.12.0",</w:t>
      </w:r>
    </w:p>
    <w:p w14:paraId="2A3947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"https://registry.npmjs.org/caseless/-/caseless-0.12.0.tgz",</w:t>
      </w:r>
    </w:p>
    <w:p w14:paraId="7265DE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"sha1-G2gcIf+EAzyCZUMJBolCDRhxUdw=",</w:t>
      </w:r>
    </w:p>
    <w:p w14:paraId="4905BA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BE2B9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3EB86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"chalk": {</w:t>
      </w:r>
    </w:p>
    <w:p w14:paraId="3D91F5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"2.4.2",</w:t>
      </w:r>
    </w:p>
    <w:p w14:paraId="237380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"https://registry.npmjs.org/chalk/-/chalk-2.4.2.tgz",</w:t>
      </w:r>
    </w:p>
    <w:p w14:paraId="211DC9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"sha512-Mti+f9lpJNcwF4tWV8/OrTTtF1gZi+f8FqlyAdouralcFWFQWF2+NgCHShjkCb+IFBLq9buZwE1xckQU4peSuQ==",</w:t>
      </w:r>
    </w:p>
    <w:p w14:paraId="0ED243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374D4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3FE94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"^3.2.1",</w:t>
      </w:r>
    </w:p>
    <w:p w14:paraId="7894E8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"^1.0.5",</w:t>
      </w:r>
    </w:p>
    <w:p w14:paraId="03ACCC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"^5.3.0"</w:t>
      </w:r>
    </w:p>
    <w:p w14:paraId="17328D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65D2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4CF8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ED98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"0.7.0",</w:t>
      </w:r>
    </w:p>
    <w:p w14:paraId="1F0376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/-/chardet-0.7.0.tgz",</w:t>
      </w:r>
    </w:p>
    <w:p w14:paraId="62EF8F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"sha512-mT8iDcrh03qDGRRmoA2hmBJnxpllMR+0/0qlzjqZES6NdiWDcZkCNAk4rPFZ9Q85r27unkiNNg8ZOiwZXBHwcA==",</w:t>
      </w:r>
    </w:p>
    <w:p w14:paraId="1B6F3B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55C90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2A19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0EDE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"3.4.1",</w:t>
      </w:r>
    </w:p>
    <w:p w14:paraId="0A67E2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/-/chokidar-3.4.1.tgz",</w:t>
      </w:r>
    </w:p>
    <w:p w14:paraId="4E7B21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"sha512-TQTJyr2stihpC4Sya9hs2Xh+O2wf+igjL36Y75xx2WdHuiICcn/XJza46Jwt0eT5hVpQOzo3FpY3cj3RVYLX0g==",</w:t>
      </w:r>
    </w:p>
    <w:p w14:paraId="64C7E5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3AA2F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DC33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"~3.1.1",</w:t>
      </w:r>
    </w:p>
    <w:p w14:paraId="24ACF8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"~3.0.2",</w:t>
      </w:r>
    </w:p>
    <w:p w14:paraId="1ABD40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"~2.1.2",</w:t>
      </w:r>
    </w:p>
    <w:p w14:paraId="6963AC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"~5.1.0",</w:t>
      </w:r>
    </w:p>
    <w:p w14:paraId="2FD629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-binary-path": "~2.1.0",</w:t>
      </w:r>
    </w:p>
    <w:p w14:paraId="45F621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"~4.0.1",</w:t>
      </w:r>
    </w:p>
    <w:p w14:paraId="0E74CA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"~3.0.0",</w:t>
      </w:r>
    </w:p>
    <w:p w14:paraId="317BD1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"~3.4.0"</w:t>
      </w:r>
    </w:p>
    <w:p w14:paraId="76145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52AC5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F9BA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B81E5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"1.1.4",</w:t>
      </w:r>
    </w:p>
    <w:p w14:paraId="113D3C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/-/chownr-1.1.4.tgz",</w:t>
      </w:r>
    </w:p>
    <w:p w14:paraId="753B62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"sha512-jJ0bqzaylmJtVnNgzTeSOs8DPavpbYgEr/b0YL8/2GO3xJEhInFmhKMUnEJQjZumK7KXGFhUy89PrsJWlakBVg==",</w:t>
      </w:r>
    </w:p>
    <w:p w14:paraId="024CBF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55C99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6671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chrome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-trace-event": {</w:t>
      </w:r>
    </w:p>
    <w:p w14:paraId="612171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5B1F14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"https://registry.npmjs.org/chrome-trace-event/-/chrome-trace-event-1.0.2.tgz",</w:t>
      </w:r>
    </w:p>
    <w:p w14:paraId="5272F1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"sha512-9e/zx1jw7B4CO+c/RXoCsfg/x1AfUBioy4owYH0bJprEYAx5hRFLRhWBqHAG57D0ZM4H7vxbP7bPe0VwhQRYDQ==",</w:t>
      </w:r>
    </w:p>
    <w:p w14:paraId="1EB09C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86267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378D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58320B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2F757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5E486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{</w:t>
      </w:r>
    </w:p>
    <w:p w14:paraId="1B19A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419A42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"https://registry.npmjs.org/cipher-base/-/cipher-base-1.0.4.tgz",</w:t>
      </w:r>
    </w:p>
    <w:p w14:paraId="55FAA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"sha512-Kkht5ye6ZGmwv40uUDZztayT2ThLQGfnj/T71N/XzeZeo3nf8foyW7zGTsPYkEya3m5f3cAypH+qe7YOrM1U2Q==",</w:t>
      </w:r>
    </w:p>
    <w:p w14:paraId="0BF6D0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6B803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C5831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4E646A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</w:t>
      </w:r>
    </w:p>
    <w:p w14:paraId="7D5DB0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E5305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191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circular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-dependency-plugin": {</w:t>
      </w:r>
    </w:p>
    <w:p w14:paraId="37EB30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"5.2.0",</w:t>
      </w:r>
    </w:p>
    <w:p w14:paraId="54B26B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"https://registry.npmjs.org/circular-dependency-plugin/-/circular-dependency-plugin-5.2.0.tgz",</w:t>
      </w:r>
    </w:p>
    <w:p w14:paraId="5BDED5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"sha512-7p4Kn/gffhQaavNfyDFg7LS5S/UT1JAjyGd4UqR2+jzoYF02eDkj0Ec3+48TsIa4zghjLY87nQHIh/ecK9qLdw==",</w:t>
      </w:r>
    </w:p>
    <w:p w14:paraId="0EA58F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078F4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5990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76076F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"0.3.6",</w:t>
      </w:r>
    </w:p>
    <w:p w14:paraId="165C09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"https://registry.npmjs.org/class-utils/-/class-utils-0.3.6.tgz",</w:t>
      </w:r>
    </w:p>
    <w:p w14:paraId="63F173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"sha512-qOhPa/Fj7s6TY8H8esGu5QNpMMQxz79h+urzrNYN6mn+9BnxlDGf5QZ+XeCDsxSjPqsSR56XOZOJmpeurnLMeg==",</w:t>
      </w:r>
    </w:p>
    <w:p w14:paraId="40DBDC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DB007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5139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"^3.1.0",</w:t>
      </w:r>
    </w:p>
    <w:p w14:paraId="0B6B26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"^0.2.5",</w:t>
      </w:r>
    </w:p>
    <w:p w14:paraId="28B1A7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427530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-extend": "^0.1.1"</w:t>
      </w:r>
    </w:p>
    <w:p w14:paraId="24C6F0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F1519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77D2A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47E5FA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"0.2.5",</w:t>
      </w:r>
    </w:p>
    <w:p w14:paraId="5CC435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"https://registry.npmjs.org/define-property/-/define-property-0.2.5.tgz",</w:t>
      </w:r>
    </w:p>
    <w:p w14:paraId="6E52F6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"sha1-w1se+RjsPJkPmlvFe+BKrOxcgRY=",</w:t>
      </w:r>
    </w:p>
    <w:p w14:paraId="7FD08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D868B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DB0C5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"^0.1.0"</w:t>
      </w:r>
    </w:p>
    <w:p w14:paraId="719B5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E791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BF4D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7172A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C82E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clean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-stack": {</w:t>
      </w:r>
    </w:p>
    <w:p w14:paraId="00B099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11FB79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"https://registry.npmjs.org/clean-stack/-/clean-stack-2.2.0.tgz",</w:t>
      </w:r>
    </w:p>
    <w:p w14:paraId="777275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"sha512-4diC9HaTE+KRAMWhDhrGOECgWZxoevMc5TlkObMqNSsVU62PYzXZ/SMTjzyGAFF1YusgxGcSWTEXBhp0CPwQ1A==",</w:t>
      </w:r>
    </w:p>
    <w:p w14:paraId="7D1D46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7150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CE30F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-cursor": {</w:t>
      </w:r>
    </w:p>
    <w:p w14:paraId="1DCBED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336321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"https://registry.npmjs.org/cli-cursor/-/cli-cursor-3.1.0.tgz",</w:t>
      </w:r>
    </w:p>
    <w:p w14:paraId="7D0E57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"sha512-I/zHAwsKf9FqGoXM4WWRACob9+SNukZTd94DWF57E4toouRulbCxcUh6RKUEOQlYTHJnzkPMySvPNaaSLNfLZw==",</w:t>
      </w:r>
    </w:p>
    <w:p w14:paraId="2A499C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0F1B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92C5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-cursor": "^3.1.0"</w:t>
      </w:r>
    </w:p>
    <w:p w14:paraId="0C9F2C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6A4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BB4D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-spinners": {</w:t>
      </w:r>
    </w:p>
    <w:p w14:paraId="2D9CF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7AD236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"https://registry.npmjs.org/cli-spinners/-/cli-spinners-2.3.0.tgz",</w:t>
      </w:r>
    </w:p>
    <w:p w14:paraId="6D769D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"sha512-Xs2Hf2nzrvJMFKimOR7YR0QwZ8fc0u98kdtwN1eNAZzNQgH3vK2pXzff6GJtKh7S5hoJ87ECiAiZFS2fb5Ii2w==",</w:t>
      </w:r>
    </w:p>
    <w:p w14:paraId="7A83D5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94AA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4EBA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{</w:t>
      </w:r>
    </w:p>
    <w:p w14:paraId="1F56BC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"2.2.1",</w:t>
      </w:r>
    </w:p>
    <w:p w14:paraId="5D85F8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"https://registry.npmjs.org/cli-width/-/cli-width-2.2.1.tgz",</w:t>
      </w:r>
    </w:p>
    <w:p w14:paraId="77A124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"sha512-GRMWDxpOB6Dgk2E5Uo+3eEBvtOOlimMmpbFiKuLFnQzYDavtLFY3K5ona41jgN/WdRZtG7utuVSVTL4HbZHGkw==",</w:t>
      </w:r>
    </w:p>
    <w:p w14:paraId="7C12F8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EC8EE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664E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8D7AA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"5.0.0",</w:t>
      </w:r>
    </w:p>
    <w:p w14:paraId="64B412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/-/cliui-5.0.0.tgz",</w:t>
      </w:r>
    </w:p>
    <w:p w14:paraId="6B4679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"sha512-PYeGSEmmHM6zvoef2w8TPzlrnNpXIjTipYK780YswmIP9vjxmd6Y2a3CB2Ks6/AU8NHjZugXvo8w3oWM2qnwXA==",</w:t>
      </w:r>
    </w:p>
    <w:p w14:paraId="09BE1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BBF37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1ADE9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"^3.1.0",</w:t>
      </w:r>
    </w:p>
    <w:p w14:paraId="17DBCA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"^5.2.0",</w:t>
      </w:r>
    </w:p>
    <w:p w14:paraId="65F350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"^5.1.0"</w:t>
      </w:r>
    </w:p>
    <w:p w14:paraId="4270E3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FC73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9C73D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0B8F6B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181B43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-regex/-/ansi-regex-4.1.0.tgz",</w:t>
      </w:r>
    </w:p>
    <w:p w14:paraId="690980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2C8D47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3026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F455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1FF01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"5.2.0",</w:t>
      </w:r>
    </w:p>
    <w:p w14:paraId="1EED3E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/-/strip-ansi-5.2.0.tgz",</w:t>
      </w:r>
    </w:p>
    <w:p w14:paraId="0E91C7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0995E5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681E9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0DF78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"^4.1.0"</w:t>
      </w:r>
    </w:p>
    <w:p w14:paraId="28103E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24C4D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43EF0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D8EAA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4231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"clone": {</w:t>
      </w:r>
    </w:p>
    <w:p w14:paraId="07677A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"2.1.2",</w:t>
      </w:r>
    </w:p>
    <w:p w14:paraId="27CBBC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"https://registry.npmjs.org/clone/-/clone-2.1.2.tgz",</w:t>
      </w:r>
    </w:p>
    <w:p w14:paraId="4DFC3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"sha1-G39Ln1kfHo+DZwQBYANFoCiHQ18=",</w:t>
      </w:r>
    </w:p>
    <w:p w14:paraId="5F4B9C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2AC99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29118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clone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-deep": {</w:t>
      </w:r>
    </w:p>
    <w:p w14:paraId="7365FA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2A52B6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"https://registry.npmjs.org/clone-deep/-/clone-deep-4.0.1.tgz",</w:t>
      </w:r>
    </w:p>
    <w:p w14:paraId="422C6F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"sha512-neHB9xuzh/wk0dIHweyAXv2aPGZIVk3pLMe+/RNzINf17fe0OG96QroktYAUm7SM1PBnzTabaLboqqxDyMU+SQ==",</w:t>
      </w:r>
    </w:p>
    <w:p w14:paraId="3DAD13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3C65E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C1D64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-plain-object": "^2.0.4",</w:t>
      </w:r>
    </w:p>
    <w:p w14:paraId="6EB7A7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"^6.0.2",</w:t>
      </w:r>
    </w:p>
    <w:p w14:paraId="16B333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shallow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-clone": "^3.0.0"</w:t>
      </w:r>
    </w:p>
    <w:p w14:paraId="73C6CD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D603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5393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65B61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7AB7F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/-/coa-2.0.2.tgz",</w:t>
      </w:r>
    </w:p>
    <w:p w14:paraId="7E67B5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"sha512-q5/jG+YQnSy4nRTV4F7lPepBJZ8qBNJJDBuJdoejDyLXgmL7IEo+Le2JDZudFTFt7mrCqIRaSjws4ygRCTCAXA==",</w:t>
      </w:r>
    </w:p>
    <w:p w14:paraId="6B9B98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B4417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E53B7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"@types/q": "^1.5.1",</w:t>
      </w:r>
    </w:p>
    <w:p w14:paraId="3CAAD1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"^2.4.1",</w:t>
      </w:r>
    </w:p>
    <w:p w14:paraId="002C14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"q": "^1.1.2"</w:t>
      </w:r>
    </w:p>
    <w:p w14:paraId="361835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9C82C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58DA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codelyzer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EC7C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"5.2.2",</w:t>
      </w:r>
    </w:p>
    <w:p w14:paraId="11F44A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codelyzer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/-/codelyzer-5.2.2.tgz",</w:t>
      </w:r>
    </w:p>
    <w:p w14:paraId="63C9F6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"sha512-jB4FZ1Sx7kZhvZVdf+N2BaKTdrrNZOL0Bj10RRfrhHrb3zEvXjJvvq298JPMJAiyiCS/v4zs1QlGU0ip7xGqeA==",</w:t>
      </w:r>
    </w:p>
    <w:p w14:paraId="56107F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1EC14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8D878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-root-path": "^2.2.1",</w:t>
      </w:r>
    </w:p>
    <w:p w14:paraId="538399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aria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-query": "^3.0.0",</w:t>
      </w:r>
    </w:p>
    <w:p w14:paraId="7A9E85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axobject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-query": "2.0.2",</w:t>
      </w:r>
    </w:p>
    <w:p w14:paraId="2E6269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-selector-tokenizer": "^0.7.1",</w:t>
      </w:r>
    </w:p>
    <w:p w14:paraId="1070C6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cssauron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"^1.4.0",</w:t>
      </w:r>
    </w:p>
    <w:p w14:paraId="516F07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damerau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-levenshtein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"^1.0.4",</w:t>
      </w:r>
    </w:p>
    <w:p w14:paraId="2B84AB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1BB5B7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"^0.5.7",</w:t>
      </w:r>
    </w:p>
    <w:p w14:paraId="254334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"^1.1.2"</w:t>
      </w:r>
    </w:p>
    <w:p w14:paraId="1E313D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2170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7C65E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00131C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"0.5.7",</w:t>
      </w:r>
    </w:p>
    <w:p w14:paraId="782E88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"https://registry.npmjs.org/source-map/-/source-map-0.5.7.tgz",</w:t>
      </w:r>
    </w:p>
    <w:p w14:paraId="2C274B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"sha1-igOdLRAh0i0eoUyA2OpGi6LvP8w=",</w:t>
      </w:r>
    </w:p>
    <w:p w14:paraId="7A7AB6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0C60F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95746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43623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"1.1.2",</w:t>
      </w:r>
    </w:p>
    <w:p w14:paraId="2BEADC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sprintf-js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/-/sprintf-js-1.1.2.tgz",</w:t>
      </w:r>
    </w:p>
    <w:p w14:paraId="6C245C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"sha512-VE0SOVEHCk7Qc8ulkWw3ntAzXuqf7S2lvwQaDLRnUeIEaKNQJzV6BwmLKhOqT61aGhfUMrXeaBk+oDGCzvhcug==",</w:t>
      </w:r>
    </w:p>
    <w:p w14:paraId="4A0B68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</w:t>
      </w:r>
    </w:p>
    <w:p w14:paraId="32ADE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FBD3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BF725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6559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{</w:t>
      </w:r>
    </w:p>
    <w:p w14:paraId="522EA0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61DA1A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"https://registry.npmjs.org/collection-visit/-/collection-visit-1.0.0.tgz",</w:t>
      </w:r>
    </w:p>
    <w:p w14:paraId="0747D7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"sha1-S8A3PBZLwykbTTaMgpzxqApZ3KA=",</w:t>
      </w:r>
    </w:p>
    <w:p w14:paraId="6A31AE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EF2D8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7100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"^1.0.0",</w:t>
      </w:r>
    </w:p>
    <w:p w14:paraId="2B37CE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"^1.0.0"</w:t>
      </w:r>
    </w:p>
    <w:p w14:paraId="17036A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10E7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7CE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"color": {</w:t>
      </w:r>
    </w:p>
    <w:p w14:paraId="0A8E31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"3.1.2",</w:t>
      </w:r>
    </w:p>
    <w:p w14:paraId="0BFDC7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"https://registry.npmjs.org/color/-/color-3.1.2.tgz",</w:t>
      </w:r>
    </w:p>
    <w:p w14:paraId="21C812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"sha512-vXTJhHebByxZn3lDvDJYw4lR5+uB3vuoHsuYA5AKuxRVn5wzzIfQKGLBmgdVRHKTJYeK5rvJcHnrd0Li49CFpg==",</w:t>
      </w:r>
    </w:p>
    <w:p w14:paraId="13827D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051B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EEF1A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"^1.9.1",</w:t>
      </w:r>
    </w:p>
    <w:p w14:paraId="25E14B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"^1.5.2"</w:t>
      </w:r>
    </w:p>
    <w:p w14:paraId="4F2AB4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62AB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6814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{</w:t>
      </w:r>
    </w:p>
    <w:p w14:paraId="5BED1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"1.9.3",</w:t>
      </w:r>
    </w:p>
    <w:p w14:paraId="326DAE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"https://registry.npmjs.org/color-convert/-/color-convert-1.9.3.tgz",</w:t>
      </w:r>
    </w:p>
    <w:p w14:paraId="34D058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"sha512-QfAUtd+vFdAtFQcC8CCyYt1fYWxSqAiK2cSD6zDB8N3cpsEBAvRxp9zOGg6G/SHHJYAT88/az/IuDGALsNVbGg==",</w:t>
      </w:r>
    </w:p>
    <w:p w14:paraId="37E14C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9463D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6BA85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"1.1.3"</w:t>
      </w:r>
    </w:p>
    <w:p w14:paraId="6C97A8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12AB0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BA23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{</w:t>
      </w:r>
    </w:p>
    <w:p w14:paraId="58F2F7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"1.1.3",</w:t>
      </w:r>
    </w:p>
    <w:p w14:paraId="7C0E89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"https://registry.npmjs.org/color-name/-/color-name-1.1.3.tgz",</w:t>
      </w:r>
    </w:p>
    <w:p w14:paraId="54C19C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"sha1-p9BVi9icQveV3UIyj3QIMcpTvCU=",</w:t>
      </w:r>
    </w:p>
    <w:p w14:paraId="228DA1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87FC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FAD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{</w:t>
      </w:r>
    </w:p>
    <w:p w14:paraId="7EA73A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"1.5.3",</w:t>
      </w:r>
    </w:p>
    <w:p w14:paraId="708EE4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"https://registry.npmjs.org/color-string/-/color-string-1.5.3.tgz",</w:t>
      </w:r>
    </w:p>
    <w:p w14:paraId="34DE5F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"sha512-dC2C5qeWoYkxki5UAXapdjqO672AM4vZuPGRQfO8b5HKuKGBbKWpITyDYN7TOFKvRW7kOgAn3746clDBMDJyQw==",</w:t>
      </w:r>
    </w:p>
    <w:p w14:paraId="51F513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1EC19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A8AE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"^1.0.0",</w:t>
      </w:r>
    </w:p>
    <w:p w14:paraId="774938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-swizzle": "^0.2.2"</w:t>
      </w:r>
    </w:p>
    <w:p w14:paraId="4F1C20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5195E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406F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"colors": {</w:t>
      </w:r>
    </w:p>
    <w:p w14:paraId="78023D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08F35E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"https://registry.npmjs.org/colors/-/colors-1.1.2.tgz",</w:t>
      </w:r>
    </w:p>
    <w:p w14:paraId="7B7437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"sha1-FopHAXVran9RoSzgyXv6KMCE7WM=",</w:t>
      </w:r>
    </w:p>
    <w:p w14:paraId="34740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2CEAF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3117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2C6EB9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"1.0.8",</w:t>
      </w:r>
    </w:p>
    <w:p w14:paraId="2ECC99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"https://registry.npmjs.org/combined-stream/-/combined-stream-1.0.8.tgz",</w:t>
      </w:r>
    </w:p>
    <w:p w14:paraId="7A3772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"sha512-FQN4MRfuJeHf7cBbBMJFXhKSDq+2kAArBlmRBvcvFE5BB1HZKXtSFASDhdlz9zOYwxh8lDdnvmMOe/+5cdoEdg==",</w:t>
      </w:r>
    </w:p>
    <w:p w14:paraId="3C2304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7E12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D98F3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delayed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"~1.0.0"</w:t>
      </w:r>
    </w:p>
    <w:p w14:paraId="7FD45C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0F7A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9D47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"commander": {</w:t>
      </w:r>
    </w:p>
    <w:p w14:paraId="37CCFA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"2.20.3",</w:t>
      </w:r>
    </w:p>
    <w:p w14:paraId="4DB3DE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"https://registry.npmjs.org/commander/-/commander-2.20.3.tgz",</w:t>
      </w:r>
    </w:p>
    <w:p w14:paraId="08710C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"sha512-GpVkmM8vF2vQUkj2LvZmD35JxeJOLCwJ9cUkugyk2nuhbv3+mJvpLYYt+0+USMxE+oj+ey/lJEnhZw75x/OMcQ==",</w:t>
      </w:r>
    </w:p>
    <w:p w14:paraId="73E62E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8CD7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3C30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E27AC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730877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/-/commondir-1.0.1.tgz",</w:t>
      </w:r>
    </w:p>
    <w:p w14:paraId="26CE2E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"sha1-3dgA2gxmEnOTzKWVDqloo6rxJTs=",</w:t>
      </w:r>
    </w:p>
    <w:p w14:paraId="4EE699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F9CEA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1DEC5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-versions": {</w:t>
      </w:r>
    </w:p>
    <w:p w14:paraId="1A3EC1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"3.6.0",</w:t>
      </w:r>
    </w:p>
    <w:p w14:paraId="74805B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"https://registry.npmjs.org/compare-versions/-/compare-versions-3.6.0.tgz",</w:t>
      </w:r>
    </w:p>
    <w:p w14:paraId="7B515F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"sha512-W6Af2Iw1z4CB7q4uU4hv646dW9GQuBM+YpC0UvUCWSD8w90SJjp+ujJuXaEMtAXBtSqGfMPuFOVn4/+FlaqfBA==",</w:t>
      </w:r>
    </w:p>
    <w:p w14:paraId="7BCB0F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828BB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BE58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{</w:t>
      </w:r>
    </w:p>
    <w:p w14:paraId="5A4F51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2FEB04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"https://registry.npmjs.org/component-bind/-/component-bind-1.0.0.tgz",</w:t>
      </w:r>
    </w:p>
    <w:p w14:paraId="661FDB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"sha1-AMYIq33Nk4l8AAllGx06jh5zu9E=",</w:t>
      </w:r>
    </w:p>
    <w:p w14:paraId="6F258E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EE12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EDA3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{</w:t>
      </w:r>
    </w:p>
    <w:p w14:paraId="2D9EF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"1.3.0",</w:t>
      </w:r>
    </w:p>
    <w:p w14:paraId="46C8E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"https://registry.npmjs.org/component-emitter/-/component-emitter-1.3.0.tgz",</w:t>
      </w:r>
    </w:p>
    <w:p w14:paraId="25282E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"sha512-Rd3se6QB+sO1TwqZjscQrurpEPIfO0/yYnSin6Q/rD3mOutHvUrCAhJub3r90uNb+SESBuE0QYoB90YdfatsRg==",</w:t>
      </w:r>
    </w:p>
    <w:p w14:paraId="118404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0B630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86EC1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-inherit": {</w:t>
      </w:r>
    </w:p>
    <w:p w14:paraId="0C02A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"0.0.3",</w:t>
      </w:r>
    </w:p>
    <w:p w14:paraId="5DF9FE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"https://registry.npmjs.org/component-inherit/-/component-inherit-0.0.3.tgz",</w:t>
      </w:r>
    </w:p>
    <w:p w14:paraId="5AB71E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"sha1-ZF/ErfWLcrZJ1crmUTVhnbJv8UM=",</w:t>
      </w:r>
    </w:p>
    <w:p w14:paraId="3E1BD2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C628D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E7FF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"compressible": {</w:t>
      </w:r>
    </w:p>
    <w:p w14:paraId="0E4FB9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"2.0.18",</w:t>
      </w:r>
    </w:p>
    <w:p w14:paraId="237F98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"https://registry.npmjs.org/compressible/-/compressible-2.0.18.tgz",</w:t>
      </w:r>
    </w:p>
    <w:p w14:paraId="7107D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"sha512-AF3r7P5dWxL8MxyITRMlORQNaOA2IkAFaTr4k7BUumjPtRpGDTZpl0Pb1XCO6JeDCBdp126Cgs9sMxqSjgYyRg==",</w:t>
      </w:r>
    </w:p>
    <w:p w14:paraId="54D5E4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CAD2E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EBBE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"&gt;= 1.43.0 &lt; 2"</w:t>
      </w:r>
    </w:p>
    <w:p w14:paraId="110A96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E30F5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431F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"compression": {</w:t>
      </w:r>
    </w:p>
    <w:p w14:paraId="0529A0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"1.7.4",</w:t>
      </w:r>
    </w:p>
    <w:p w14:paraId="290C76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"https://registry.npmjs.org/compression/-/compression-1.7.4.tgz",</w:t>
      </w:r>
    </w:p>
    <w:p w14:paraId="5E2DEC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"sha512-jaSIDzP9pZVS4ZfQ+TzvtiWhdpFhE2RDHz8QJkpX9SIpLq88VueF5jJw6t+6CUQcAoA6t+x89MLrWAqpfDE8iQ==",</w:t>
      </w:r>
    </w:p>
    <w:p w14:paraId="22C851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F43F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A241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"accepts": "~1.3.5",</w:t>
      </w:r>
    </w:p>
    <w:p w14:paraId="44B750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"bytes": "3.0.0",</w:t>
      </w:r>
    </w:p>
    <w:p w14:paraId="4794F6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"compressible": "~2.0.16",</w:t>
      </w:r>
    </w:p>
    <w:p w14:paraId="38B71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63AEEC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-headers": "~1.0.2",</w:t>
      </w:r>
    </w:p>
    <w:p w14:paraId="48B8E2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"5.1.2",</w:t>
      </w:r>
    </w:p>
    <w:p w14:paraId="77DD39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"vary": "~1.1.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2"</w:t>
      </w:r>
      <w:proofErr w:type="gramEnd"/>
    </w:p>
    <w:p w14:paraId="7CF89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7EFE3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8F1DF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721E73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15342B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0D8818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391DB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33782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38660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15259F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F611D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BB813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FDB73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30E867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5EE034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5A5725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C463E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DD396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3085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57402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6E9948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"0.0.1",</w:t>
      </w:r>
    </w:p>
    <w:p w14:paraId="09787F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-map/-/concat-map-0.0.1.tgz",</w:t>
      </w:r>
    </w:p>
    <w:p w14:paraId="6EB3D8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"sha1-2Klr13/Wjfd5OnMDajug1UBdR3s=",</w:t>
      </w:r>
    </w:p>
    <w:p w14:paraId="047C3F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DAD73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2CB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37B3AF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"1.6.2",</w:t>
      </w:r>
    </w:p>
    <w:p w14:paraId="036D88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"https://registry.npmjs.org/concat-stream/-/concat-stream-1.6.2.tgz",</w:t>
      </w:r>
    </w:p>
    <w:p w14:paraId="1C1F1A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"sha512-27HBghJxjiZtIk3Ycvn/4kbJk/1uZuJFfuPEns6LaEvpvG1f0hTea8lilrouyo9mVc2GWdcEZ8OLoGmSADlrCw==",</w:t>
      </w:r>
    </w:p>
    <w:p w14:paraId="70475E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CF617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7F754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"^1.0.0",</w:t>
      </w:r>
    </w:p>
    <w:p w14:paraId="368256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4132BD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"^2.2.2",</w:t>
      </w:r>
    </w:p>
    <w:p w14:paraId="528F18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typedarray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"^0.0.6"</w:t>
      </w:r>
    </w:p>
    <w:p w14:paraId="56B05F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75F0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9BFE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"connect": {</w:t>
      </w:r>
    </w:p>
    <w:p w14:paraId="559208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"3.7.0",</w:t>
      </w:r>
    </w:p>
    <w:p w14:paraId="5E591E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"https://registry.npmjs.org/connect/-/connect-3.7.0.tgz",</w:t>
      </w:r>
    </w:p>
    <w:p w14:paraId="1BFD82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"sha512-ZqRXc+tZukToSNmh5C2iWMSoV3X1YUcPbqEM4DkEG5tNQXrQUZCNVGGv3IuicnkMtPfGf3Xtp8WCXs295iQ1pQ==",</w:t>
      </w:r>
    </w:p>
    <w:p w14:paraId="6787C8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2B5F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E0747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184C79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finalhandler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"1.1.2",</w:t>
      </w:r>
    </w:p>
    <w:p w14:paraId="48D311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"~1.3.3",</w:t>
      </w:r>
    </w:p>
    <w:p w14:paraId="6454BD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-merge": "1.0.1"</w:t>
      </w:r>
    </w:p>
    <w:p w14:paraId="2202B6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D2E48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39F44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200F82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0E0F32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781096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2F7591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C6599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0B78A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4C39BA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DB38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A98F0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856C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64B22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20B697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17DBCB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61209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CFEBC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3A4D4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86B0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-history-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-fallback": {</w:t>
      </w:r>
    </w:p>
    <w:p w14:paraId="2B1D8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"1.6.0",</w:t>
      </w:r>
    </w:p>
    <w:p w14:paraId="27A64A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"https://registry.npmjs.org/connect-history-api-fallback/-/connect-history-api-fallback-1.6.0.tgz",</w:t>
      </w:r>
    </w:p>
    <w:p w14:paraId="31972A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"sha512-e54B99q/OUoH64zYYRf3HBP5z24G38h5D3qXu23JGRoigpX5Ss4r9ZnDk3g0Z8uQC2x2lPaJ+UlWBc1ZWBWdLg==",</w:t>
      </w:r>
    </w:p>
    <w:p w14:paraId="0F431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CC798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35CA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AAA1F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0B7737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"https://registry.npmjs.org/console-browserify/-/console-browserify-1.2.0.tgz",</w:t>
      </w:r>
    </w:p>
    <w:p w14:paraId="77A2B9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"sha512-ZMkYO/LkF17QvCPqM0gxw8yUzigAOZOSWSHg91FH6orS7vcEj5dVZTidN2fQ14yBSdg97RqhSNwLUXInd52OTA==",</w:t>
      </w:r>
    </w:p>
    <w:p w14:paraId="38BD2E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CB67B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9D4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09212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1ED350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"https://registry.npmjs.org/constants-browserify/-/constants-browserify-1.0.0.tgz",</w:t>
      </w:r>
    </w:p>
    <w:p w14:paraId="2BBBBF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"sha1-wguW2MYXdIqvHBYCF2DNJ/y4y3U=",</w:t>
      </w:r>
    </w:p>
    <w:p w14:paraId="5CC0F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25B51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5618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-disposition": {</w:t>
      </w:r>
    </w:p>
    <w:p w14:paraId="65E475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"0.5.3",</w:t>
      </w:r>
    </w:p>
    <w:p w14:paraId="088CAD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"https://registry.npmjs.org/content-disposition/-/content-disposition-0.5.3.tgz",</w:t>
      </w:r>
    </w:p>
    <w:p w14:paraId="17D9E4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"sha512-ExO0774ikEObIAEV9kDo50o+79VCUdEB6n6lzKgGwupcVeRlhrj3qGAfwq8G6uBJjkqLrhT0qEYFcWng8z1z0g==",</w:t>
      </w:r>
    </w:p>
    <w:p w14:paraId="1D2DB6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DACBF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396C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"5.1.2"</w:t>
      </w:r>
    </w:p>
    <w:p w14:paraId="20FAC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08666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1F29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-type": {</w:t>
      </w:r>
    </w:p>
    <w:p w14:paraId="79752A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1EE136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"https://registry.npmjs.org/content-type/-/content-type-1.0.4.tgz",</w:t>
      </w:r>
    </w:p>
    <w:p w14:paraId="40F2DC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"sha512-hIP3EEPs8tB9AT1L+NUqtwOAps4mk2Zob89MWXMHjHWg9milF/j4osnnQLXBCBFBk/tvIG/tUc9mOUJiPBhPXA==",</w:t>
      </w:r>
    </w:p>
    <w:p w14:paraId="3FF1C0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86896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F715B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-source-map": {</w:t>
      </w:r>
    </w:p>
    <w:p w14:paraId="5AC3CF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"1.7.0",</w:t>
      </w:r>
    </w:p>
    <w:p w14:paraId="250D67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"https://registry.npmjs.org/convert-source-map/-/convert-source-map-1.7.0.tgz",</w:t>
      </w:r>
    </w:p>
    <w:p w14:paraId="0E5246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"sha512-4FJkXzKXEDB1snCFZlLP4gpC3JILicCpGbzG9f9G7tGqGCzETQ2hWPrcinA9oU4wtf2biUaEH5065UnMeR33oA==",</w:t>
      </w:r>
    </w:p>
    <w:p w14:paraId="05576D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61DC5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F3329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"~5.1.1"</w:t>
      </w:r>
    </w:p>
    <w:p w14:paraId="28CDAF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5E42A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3FBB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"cookie": {</w:t>
      </w:r>
    </w:p>
    <w:p w14:paraId="210DF9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"0.4.0",</w:t>
      </w:r>
    </w:p>
    <w:p w14:paraId="303570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"https://registry.npmjs.org/cookie/-/cookie-0.4.0.tgz",</w:t>
      </w:r>
    </w:p>
    <w:p w14:paraId="0D32C3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"sha512-+Hp8fLp57wnUSt0tY0tHEXh4voZRDnoIrZPqlo3DPiI4y9lwg/jqx+1Om94/W6ZaPDOUbnjOt/99w66zk+l1Xg==",</w:t>
      </w:r>
    </w:p>
    <w:p w14:paraId="6F8D56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C49AD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9027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cookie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-signature": {</w:t>
      </w:r>
    </w:p>
    <w:p w14:paraId="223F13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"1.0.6",</w:t>
      </w:r>
    </w:p>
    <w:p w14:paraId="68D442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"https://registry.npmjs.org/cookie-signature/-/cookie-signature-1.0.6.tgz",</w:t>
      </w:r>
    </w:p>
    <w:p w14:paraId="31FF2D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"sha1-4wOogrNCzD7oylE6eZmXNNqzriw=",</w:t>
      </w:r>
    </w:p>
    <w:p w14:paraId="2593B2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397A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1F2A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{</w:t>
      </w:r>
    </w:p>
    <w:p w14:paraId="3CAC2C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"1.0.5",</w:t>
      </w:r>
    </w:p>
    <w:p w14:paraId="3429C4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"https://registry.npmjs.org/copy-concurrently/-/copy-concurrently-1.0.5.tgz",</w:t>
      </w:r>
    </w:p>
    <w:p w14:paraId="41757F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"sha512-f2domd9fsVDFtaFcbaRZuYXwtdmnzqbADSwhSWYxYB/Q8zsdUUFMXVRwXGDMWmbEzAn1kdRrtI1T/KTFOL4X2A==",</w:t>
      </w:r>
    </w:p>
    <w:p w14:paraId="539EF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414E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5BC7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aproba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2CFF5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-write-stream-atomic": "^1.0.8",</w:t>
      </w:r>
    </w:p>
    <w:p w14:paraId="5BA904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iferr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"^0.1.5",</w:t>
      </w:r>
    </w:p>
    <w:p w14:paraId="7E2D7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30757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"^2.5.4",</w:t>
      </w:r>
    </w:p>
    <w:p w14:paraId="252BE6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-queue": "^1.0.0"</w:t>
      </w:r>
    </w:p>
    <w:p w14:paraId="20298C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4FA7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83EC7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B664A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0E3BA3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20F600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187EC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2785C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E7669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4FC0AE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DE3BA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48967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6039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8150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{</w:t>
      </w:r>
    </w:p>
    <w:p w14:paraId="4FF169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"0.1.1",</w:t>
      </w:r>
    </w:p>
    <w:p w14:paraId="7B6410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"https://registry.npmjs.org/copy-descriptor/-/copy-descriptor-0.1.1.tgz",</w:t>
      </w:r>
    </w:p>
    <w:p w14:paraId="48CB27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"sha1-Z29us8OZl8LuGsOpJP1hJHSPV40=",</w:t>
      </w:r>
    </w:p>
    <w:p w14:paraId="34C9ED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1B0CF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0AF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{</w:t>
      </w:r>
    </w:p>
    <w:p w14:paraId="3AB882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"6.0.3",</w:t>
      </w:r>
    </w:p>
    <w:p w14:paraId="5373B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"https://registry.npmjs.org/copy-webpack-plugin/-/copy-webpack-plugin-6.0.3.tgz",</w:t>
      </w:r>
    </w:p>
    <w:p w14:paraId="188B54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"sha512-q5m6Vz4elsuyVEIUXr7wJdIdePWTubsqVbEMvf1WQnHGv0Q+9yPRu7MtYFPt+GBOXRav9lvIINifTQ1vSCs+eA==",</w:t>
      </w:r>
    </w:p>
    <w:p w14:paraId="3424D6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528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E275A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"^15.0.4",</w:t>
      </w:r>
    </w:p>
    <w:p w14:paraId="76B4B9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"^3.2.4",</w:t>
      </w:r>
    </w:p>
    <w:p w14:paraId="0E4799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"^3.3.1",</w:t>
      </w:r>
    </w:p>
    <w:p w14:paraId="6BD8A2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"^5.1.1",</w:t>
      </w:r>
    </w:p>
    <w:p w14:paraId="70E7DA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"globby": "^11.0.1",</w:t>
      </w:r>
    </w:p>
    <w:p w14:paraId="09C81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"^2.0.0",</w:t>
      </w:r>
    </w:p>
    <w:p w14:paraId="5C8594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"^3.0.0",</w:t>
      </w:r>
    </w:p>
    <w:p w14:paraId="0BA70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"p-limit": "^3.0.1",</w:t>
      </w:r>
    </w:p>
    <w:p w14:paraId="22355E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"^2.7.0",</w:t>
      </w:r>
    </w:p>
    <w:p w14:paraId="74681F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5998EE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"^1.4.3"</w:t>
      </w:r>
    </w:p>
    <w:p w14:paraId="5AF684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E544C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2FE5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1D143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"15.0.5",</w:t>
      </w:r>
    </w:p>
    <w:p w14:paraId="441FCC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/-/cacache-15.0.5.tgz",</w:t>
      </w:r>
    </w:p>
    <w:p w14:paraId="12F053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"sha512-lloiL22n7sOjEEXdL8NAjTgv9a1u43xICE9/203qonkZUCj5X1UEWIdf2/Y0d6QcCtMzbKQyhrcDbdvlZTs/+A==",</w:t>
      </w:r>
    </w:p>
    <w:p w14:paraId="28B65F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77E1D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C401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npmcli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/move-file": "^1.0.1",</w:t>
      </w:r>
    </w:p>
    <w:p w14:paraId="00C0F3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054046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0DCF00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"^7.1.4",</w:t>
      </w:r>
    </w:p>
    <w:p w14:paraId="595BF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"^1.0.4",</w:t>
      </w:r>
    </w:p>
    <w:p w14:paraId="388855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"^6.0.0",</w:t>
      </w:r>
    </w:p>
    <w:p w14:paraId="615087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"^3.1.1",</w:t>
      </w:r>
    </w:p>
    <w:p w14:paraId="697832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-collect": "^1.0.2",</w:t>
      </w:r>
    </w:p>
    <w:p w14:paraId="432E7C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-flush": "^1.0.5",</w:t>
      </w:r>
    </w:p>
    <w:p w14:paraId="6973D3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-pipeline": "^1.2.2",</w:t>
      </w:r>
    </w:p>
    <w:p w14:paraId="1B8E26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"^1.0.3",</w:t>
      </w:r>
    </w:p>
    <w:p w14:paraId="375912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"p-map": "^4.0.0",</w:t>
      </w:r>
    </w:p>
    <w:p w14:paraId="6F24F5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77E66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"^3.0.2",</w:t>
      </w:r>
    </w:p>
    <w:p w14:paraId="5D2CBE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"^8.0.0",</w:t>
      </w:r>
    </w:p>
    <w:p w14:paraId="1894BC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"tar": "^6.0.2",</w:t>
      </w:r>
    </w:p>
    <w:p w14:paraId="1D1C7D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</w:t>
      </w:r>
    </w:p>
    <w:p w14:paraId="691A01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5AA9E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D96B3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67C5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5D0A76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/-/chownr-2.0.0.tgz",</w:t>
      </w:r>
    </w:p>
    <w:p w14:paraId="757847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"sha512-bIomtDF5KGpdogkLd9VspvFzk9KfpyyGlS8YFVZl7TGPBHL5snIOnxeshwVgPteQ9b4Eydl+pVbIyE1DcvCWgQ==",</w:t>
      </w:r>
    </w:p>
    <w:p w14:paraId="22508D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741F7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8D35A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2F4BBB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0769DC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-cache/-/lru-cache-6.0.0.tgz",</w:t>
      </w:r>
    </w:p>
    <w:p w14:paraId="033203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"sha512-Jo6dJ04CmSjuznwJSS3pUeWmd/H0ffTlkXXgwZi+eq1UCmqQwCh+eLsYOYCwY991i2Fah4h1BEMCx4qThGbsiA==",</w:t>
      </w:r>
    </w:p>
    <w:p w14:paraId="30C960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999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73975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726563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6A4B3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6773F5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6AA4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"1.0.4",</w:t>
      </w:r>
    </w:p>
    <w:p w14:paraId="2D3BA2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/-/mkdirp-1.0.4.tgz",</w:t>
      </w:r>
    </w:p>
    <w:p w14:paraId="63C550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"sha512-vVqVZQyf3WLx2Shd0qJ9xuvqgAyKPLAiqITEtqW0oIUjzo3PePDd6fW9iFz30ef7Ysp/oiWqbhszeGWW2T6Gzw==",</w:t>
      </w:r>
    </w:p>
    <w:p w14:paraId="23B0EE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5BC2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F37D8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"p-limit": {</w:t>
      </w:r>
    </w:p>
    <w:p w14:paraId="0C791A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"3.0.2",</w:t>
      </w:r>
    </w:p>
    <w:p w14:paraId="1CFAEB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"https://registry.npmjs.org/p-limit/-/p-limit-3.0.2.tgz",</w:t>
      </w:r>
    </w:p>
    <w:p w14:paraId="61176A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"sha512-iwqZSOoWIW+Ew4kAGUlN16J4M7OB3ysMLSZtnhmqx7njIHFPlxWBX8xo3lVTyFVq6mI/lL9qt2IsN1sHwaxJkg==",</w:t>
      </w:r>
    </w:p>
    <w:p w14:paraId="5A67F1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0B1C8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F5C7B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"p-try": "^2.0.0"</w:t>
      </w:r>
    </w:p>
    <w:p w14:paraId="3A022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0CB93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D4FB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"p-map": {</w:t>
      </w:r>
    </w:p>
    <w:p w14:paraId="31D02D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1A5E0F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"https://registry.npmjs.org/p-map/-/p-map-4.0.0.tgz",</w:t>
      </w:r>
    </w:p>
    <w:p w14:paraId="258C32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"sha512-/bjOqmgETBYB5BoEeGVea8dmvHb2m9GLy1E9W43yeyfP6QQCZGFNa+XRceJEuDB6zqr+gKpIAmlLebMpykw/MQ==",</w:t>
      </w:r>
    </w:p>
    <w:p w14:paraId="0E89C2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5F058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09181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"^3.0.0"</w:t>
      </w:r>
    </w:p>
    <w:p w14:paraId="692914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80285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3DA92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3453B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052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B9C04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"3.6.4",</w:t>
      </w:r>
    </w:p>
    <w:p w14:paraId="4B5864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"https://registry.npmjs.org/core-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/-/core-js-3.6.4.tgz",</w:t>
      </w:r>
    </w:p>
    <w:p w14:paraId="190E97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"sha512-4paDGScNgZP2IXXilaffL9X7968RuvwlkK3xWtZRVqgd8SYNiVKRJvkFd1aqqEuPfN7E68ZHEp9hDj6lHj4Hyw==",</w:t>
      </w:r>
    </w:p>
    <w:p w14:paraId="5FE27B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EB32E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1645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7855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"3.6.5",</w:t>
      </w:r>
    </w:p>
    <w:p w14:paraId="536D1B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"https://registry.npmjs.org/core-js-compat/-/core-js-compat-3.6.5.tgz",</w:t>
      </w:r>
    </w:p>
    <w:p w14:paraId="1BBA59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"sha512-7ItTKOhOZbznhXAQ2g/slGg1PJV5zDO/WdkTwi7UEOJmkvsE32PWvx6mKtDjiMpjnR2CNf6BAD6sSxIlv7ptng==",</w:t>
      </w:r>
    </w:p>
    <w:p w14:paraId="56F592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1033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68642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"^4.8.5",</w:t>
      </w:r>
    </w:p>
    <w:p w14:paraId="77BA5C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"7.0.0"</w:t>
      </w:r>
    </w:p>
    <w:p w14:paraId="437B2A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7271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2C21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B4CF6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"7.0.0",</w:t>
      </w:r>
    </w:p>
    <w:p w14:paraId="628C9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/-/semver-7.0.0.tgz",</w:t>
      </w:r>
    </w:p>
    <w:p w14:paraId="479BD9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"sha512-+GB6zVA9LWh6zovYQLALHwv5rb2PHGlJi3lfiqIHxR0uuwCgefcOJc59v9fv1w8GbStwxuuqqAjI9NMAOOgq1A==",</w:t>
      </w:r>
    </w:p>
    <w:p w14:paraId="40E343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98F6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E3A19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5EA08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501D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-util-is": {</w:t>
      </w:r>
    </w:p>
    <w:p w14:paraId="32867E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CB75C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"https://registry.npmjs.org/core-util-is/-/core-util-is-1.0.2.tgz",</w:t>
      </w:r>
    </w:p>
    <w:p w14:paraId="51578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"sha1-tf1UIgqivFq1eqtxQMlAdUUDwac=",</w:t>
      </w:r>
    </w:p>
    <w:p w14:paraId="25F64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529DC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F7E9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cosmiconfig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EB374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"5.2.1",</w:t>
      </w:r>
    </w:p>
    <w:p w14:paraId="457BE8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"https://registry.npmjs.org/cosmiconfig/-/cosmiconfig-5.2.1.tgz",</w:t>
      </w:r>
    </w:p>
    <w:p w14:paraId="3D8E1C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"sha512-H65gsXo1SKjf8zmrJ67eJk8aIRKV5ff2D4uKZIBZShbhGSpEmsQOPW/SKMKYhSTrqR7ufy6RP69rPogdaPh/kA==",</w:t>
      </w:r>
    </w:p>
    <w:p w14:paraId="0FF065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78BB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6B6F1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-fresh": "^2.0.0",</w:t>
      </w:r>
    </w:p>
    <w:p w14:paraId="636494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"^0.3.1",</w:t>
      </w:r>
    </w:p>
    <w:p w14:paraId="24B274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-yaml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"^3.13.1",</w:t>
      </w:r>
    </w:p>
    <w:p w14:paraId="6D26B7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015E62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CE404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89DD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ecdh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DFF92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0AA8F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"https://registry.npmjs.org/create-ecdh/-/create-ecdh-4.0.3.tgz",</w:t>
      </w:r>
    </w:p>
    <w:p w14:paraId="6A3EB2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"sha512-GbEHQPMOswGpKXM9kCWVrremUcBmjteUaQ01T9rkKCPDXfUHX0IoP9LpHYo2NPFampa4e+/pFDc3jQdxrxQLaw==",</w:t>
      </w:r>
    </w:p>
    <w:p w14:paraId="0261FE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7A5D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55E87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"^4.1.0",</w:t>
      </w:r>
    </w:p>
    <w:p w14:paraId="76738C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"elliptic": "^6.0.0"</w:t>
      </w:r>
    </w:p>
    <w:p w14:paraId="49F0F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D5CFE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39A68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45B09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22AE84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1C2949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"sha512-E6QoYqCKZfgatHTdHzs1RRKP7ip4vvm+EyRUeE2RF0NblwVvb0p6jSVeNTOFxPn26QXN2o6SMfNxKp6kU8zQaw==",</w:t>
      </w:r>
    </w:p>
    <w:p w14:paraId="76E8E6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FD68A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49BB5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9988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2133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{</w:t>
      </w:r>
    </w:p>
    <w:p w14:paraId="61B9F8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367488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"https://registry.npmjs.org/create-hash/-/create-hash-1.2.0.tgz",</w:t>
      </w:r>
    </w:p>
    <w:p w14:paraId="2F9584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"sha512-z00bCGNHDG8mHAkP7CtT1qVu+bFQUPjYq/4Iv3C3kWjTFV10zIjfSoeqXo9Asws8gwSHDGj/hl2u4OGIjapeCg==",</w:t>
      </w:r>
    </w:p>
    <w:p w14:paraId="160D6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1B0D49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CBDF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"^1.0.1",</w:t>
      </w:r>
    </w:p>
    <w:p w14:paraId="135652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719C8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"md5.js": "^1.3.4",</w:t>
      </w:r>
    </w:p>
    <w:p w14:paraId="1D5B9F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"ripemd160": "^2.0.1",</w:t>
      </w:r>
    </w:p>
    <w:p w14:paraId="5EF175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"sha.js": "^2.4.0"</w:t>
      </w:r>
    </w:p>
    <w:p w14:paraId="703505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D33A2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0082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BAB8E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"1.1.7",</w:t>
      </w:r>
    </w:p>
    <w:p w14:paraId="4F8F13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"https://registry.npmjs.org/create-hmac/-/create-hmac-1.1.7.tgz",</w:t>
      </w:r>
    </w:p>
    <w:p w14:paraId="3EF633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"sha512-MJG9liiZ+ogc4TzUwuvbER1JRdgvUFSB5+VR/g5h82fGaIRWMWddtKBHi7/sVhfjQZ6SehlyhvQYrcYkaUIpLg==",</w:t>
      </w:r>
    </w:p>
    <w:p w14:paraId="061966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77C7D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DE89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"^1.0.3",</w:t>
      </w:r>
    </w:p>
    <w:p w14:paraId="7F8A86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"^1.1.0",</w:t>
      </w:r>
    </w:p>
    <w:p w14:paraId="005F51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63B37F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"ripemd160": "^2.0.0",</w:t>
      </w:r>
    </w:p>
    <w:p w14:paraId="782E96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"^5.0.1",</w:t>
      </w:r>
    </w:p>
    <w:p w14:paraId="2E3DAA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"sha.js": "^2.4.8"</w:t>
      </w:r>
    </w:p>
    <w:p w14:paraId="0EBF56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D5FF3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FC94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-spawn": {</w:t>
      </w:r>
    </w:p>
    <w:p w14:paraId="28CBEF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"6.0.5",</w:t>
      </w:r>
    </w:p>
    <w:p w14:paraId="329F05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"https://registry.npmjs.org/cross-spawn/-/cross-spawn-6.0.5.tgz",</w:t>
      </w:r>
    </w:p>
    <w:p w14:paraId="199BB9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"sha512-eTVLrBSt7fjbDygz805pMnstIs2VTBNkRm0qxZd+M7A5XDdxVRWO5MxGBXZhjY4cqLYLdtrGqRf8mBPmzwSpWQ==",</w:t>
      </w:r>
    </w:p>
    <w:p w14:paraId="0622DC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2704C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93DFA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nice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-try": "^1.0.4",</w:t>
      </w:r>
    </w:p>
    <w:p w14:paraId="49BA58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-key": "^2.0.1",</w:t>
      </w:r>
    </w:p>
    <w:p w14:paraId="0CD906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"^5.5.0",</w:t>
      </w:r>
    </w:p>
    <w:p w14:paraId="7CCA7A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shebang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-command": "^1.2.0",</w:t>
      </w:r>
    </w:p>
    <w:p w14:paraId="7EBA9B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"which": "^1.2.9"</w:t>
      </w:r>
    </w:p>
    <w:p w14:paraId="57FA99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3ECD9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0648C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C61E8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333357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53AF8D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0D751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F65AE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AE404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89304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2E3A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crypto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7822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"3.12.0",</w:t>
      </w:r>
    </w:p>
    <w:p w14:paraId="68586A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"https://registry.npmjs.org/crypto-browserify/-/crypto-browserify-3.12.0.tgz",</w:t>
      </w:r>
    </w:p>
    <w:p w14:paraId="22FE51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"sha512-fz4spIh+znjO2VjL+IdhEpRJ3YN6sMzITSBijk6FK2UvTqruSQW+/cCZTSNsMiZNvUeq0CqurF+dAbyiGOY6Wg==",</w:t>
      </w:r>
    </w:p>
    <w:p w14:paraId="118CD7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634004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A0330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-cipher": "^1.0.0",</w:t>
      </w:r>
    </w:p>
    <w:p w14:paraId="577467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-sign": "^4.0.0",</w:t>
      </w:r>
    </w:p>
    <w:p w14:paraId="27A3BA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ecdh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4F41C4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"^1.1.0",</w:t>
      </w:r>
    </w:p>
    <w:p w14:paraId="292127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"^1.1.0",</w:t>
      </w:r>
    </w:p>
    <w:p w14:paraId="7803E9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diffie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-hellman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491A5E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139DD1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"pbkdf2": "^3.0.3",</w:t>
      </w:r>
    </w:p>
    <w:p w14:paraId="288973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-encrypt": "^4.0.0",</w:t>
      </w:r>
    </w:p>
    <w:p w14:paraId="3C1D78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51AC91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randomfill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</w:t>
      </w:r>
    </w:p>
    <w:p w14:paraId="6451A6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B64D7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6ADE2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7E8CD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"2.2.4",</w:t>
      </w:r>
    </w:p>
    <w:p w14:paraId="692796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/-/css-2.2.4.tgz",</w:t>
      </w:r>
    </w:p>
    <w:p w14:paraId="2EB27F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"sha512-oUnjmWpy0niI3x/mPL8dVEI1l7MnG3+HHyRPHf+YFSbK+svOhXpmSOcDURUh2aOCgl2grzrOPt1nHLuCVFULLw==",</w:t>
      </w:r>
    </w:p>
    <w:p w14:paraId="10D700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32BE3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5C846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4F443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"^0.6.1",</w:t>
      </w:r>
    </w:p>
    <w:p w14:paraId="0837F2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-map-resolve": "^0.5.2",</w:t>
      </w:r>
    </w:p>
    <w:p w14:paraId="6559DE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urix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"^0.1.0"</w:t>
      </w:r>
    </w:p>
    <w:p w14:paraId="43B069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1C111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6C101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755405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335B75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56C6AA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1E9482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264E8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447D4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2B083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AAE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-color-names": {</w:t>
      </w:r>
    </w:p>
    <w:p w14:paraId="1FDC52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"0.0.4",</w:t>
      </w:r>
    </w:p>
    <w:p w14:paraId="6257F3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"https://registry.npmjs.org/css-color-names/-/css-color-names-0.0.4.tgz",</w:t>
      </w:r>
    </w:p>
    <w:p w14:paraId="631D5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"sha1-gIrcLnnPhHOAabZGyyDsJ762KeA=",</w:t>
      </w:r>
    </w:p>
    <w:p w14:paraId="77E04C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2F5E2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DECB3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-declaration-sorter": {</w:t>
      </w:r>
    </w:p>
    <w:p w14:paraId="5CAF46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4B1EAF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"https://registry.npmjs.org/css-declaration-sorter/-/css-declaration-sorter-4.0.1.tgz",</w:t>
      </w:r>
    </w:p>
    <w:p w14:paraId="734DC7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"sha512-BcxQSKTSEEQUftYpBVnsH4SF05NTuBokb19/sBt6asXGKZ/6VP7PLG1CBCkFDYOnhXhPh0jMhO6xZ71oYHXHBA==",</w:t>
      </w:r>
    </w:p>
    <w:p w14:paraId="09E634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71F9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739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"^7.0.1",</w:t>
      </w:r>
    </w:p>
    <w:p w14:paraId="174DFC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timsort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"^0.3.0"</w:t>
      </w:r>
    </w:p>
    <w:p w14:paraId="25D402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7CC9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3B4313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173D79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"3.5.1",</w:t>
      </w:r>
    </w:p>
    <w:p w14:paraId="2C63CB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-loader/-/css-loader-3.5.1.tgz",</w:t>
      </w:r>
    </w:p>
    <w:p w14:paraId="0B7E0F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"sha512-0G4CbcZzQ9D1Q6ndOfjFuMDo8uLYMu5vc9Abs5ztyHcKvmil6GJrMiNjzzi3tQvUF+mVRuDg7bE6Oc0Prolgig==",</w:t>
      </w:r>
    </w:p>
    <w:p w14:paraId="7E254B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7BB7D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ED1D3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"^5.3.1",</w:t>
      </w:r>
    </w:p>
    <w:p w14:paraId="02B66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2AF8A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"^4.1.1",</w:t>
      </w:r>
    </w:p>
    <w:p w14:paraId="20B40F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"^1.2.3",</w:t>
      </w:r>
    </w:p>
    <w:p w14:paraId="36D148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"^3.0.0",</w:t>
      </w:r>
    </w:p>
    <w:p w14:paraId="15DA57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"^7.0.27",</w:t>
      </w:r>
    </w:p>
    <w:p w14:paraId="746B99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-modules-extract-imports": "^2.0.0",</w:t>
      </w:r>
    </w:p>
    <w:p w14:paraId="5EE8E5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-modules-local-by-default": "^3.0.2",</w:t>
      </w:r>
    </w:p>
    <w:p w14:paraId="27C2CE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-modules-scope": "^2.2.0",</w:t>
      </w:r>
    </w:p>
    <w:p w14:paraId="778405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-modules-values": "^3.0.0",</w:t>
      </w:r>
    </w:p>
    <w:p w14:paraId="1ED8E1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"^4.0.3",</w:t>
      </w:r>
    </w:p>
    <w:p w14:paraId="013EC1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"^2.6.5",</w:t>
      </w:r>
    </w:p>
    <w:p w14:paraId="5F9C09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"^6.3.0"</w:t>
      </w:r>
    </w:p>
    <w:p w14:paraId="003818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3216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4AA50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04D46A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6411CE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1A26BB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5AF26E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1911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6E4F1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2824B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2CDBF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A3A99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452776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15FB78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6B46F3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1BF133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F50D3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ACB92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5EC4ED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43D443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41386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B6C13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C2934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3CAAD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116B05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51B2C1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51C2AF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4C4E8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10D69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91BC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43F5C4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{</w:t>
      </w:r>
    </w:p>
    <w:p w14:paraId="468A50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433642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-parse/-/css-parse-2.0.0.tgz",</w:t>
      </w:r>
    </w:p>
    <w:p w14:paraId="139B73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"sha1-pGjuZnwW2BzPBcWMONKpfHgNv9Q=",</w:t>
      </w:r>
    </w:p>
    <w:p w14:paraId="4DAAA6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D3B3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ACA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538763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BEE2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994ED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-select": {</w:t>
      </w:r>
    </w:p>
    <w:p w14:paraId="717A64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7F6DF2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-select/-/css-select-2.1.0.tgz",</w:t>
      </w:r>
    </w:p>
    <w:p w14:paraId="380FBD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"sha512-Dqk7LQKpwLoH3VovzZnkzegqNSuAziQyNZUcrdDM401iY+R5NkGBXGmtO05/yaXQziALuPogeG0b7UAgjnTJTQ==",</w:t>
      </w:r>
    </w:p>
    <w:p w14:paraId="4ED995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C56CD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2894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boolbase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24C30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-what": "^3.2.1",</w:t>
      </w:r>
    </w:p>
    <w:p w14:paraId="68E37E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"^1.7.0",</w:t>
      </w:r>
    </w:p>
    <w:p w14:paraId="7A65A2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-check": "^1.0.2"</w:t>
      </w:r>
    </w:p>
    <w:p w14:paraId="281668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AA41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B029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-select-base-adapter": {</w:t>
      </w:r>
    </w:p>
    <w:p w14:paraId="553F2A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"0.1.1",</w:t>
      </w:r>
    </w:p>
    <w:p w14:paraId="733C4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"https://registry.npmjs.org/css-select-base-adapter/-/css-select-base-adapter-0.1.1.tgz",</w:t>
      </w:r>
    </w:p>
    <w:p w14:paraId="6AC871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"sha512-jQVeeRG70QI08vSTwf1jHxp74JoZsr2XSgETae8/xC8ovSnL2WF87GTLO86Sbwdt2lK4Umg4HnnwMO4YF3Ce7w==",</w:t>
      </w:r>
    </w:p>
    <w:p w14:paraId="26A48A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5BB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87F3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-selector-tokenizer": {</w:t>
      </w:r>
    </w:p>
    <w:p w14:paraId="05A7B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"0.7.2",</w:t>
      </w:r>
    </w:p>
    <w:p w14:paraId="0E9C44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"https://registry.npmjs.org/css-selector-tokenizer/-/css-selector-tokenizer-0.7.2.tgz",</w:t>
      </w:r>
    </w:p>
    <w:p w14:paraId="1BFFAB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"sha512-yj856NGuAymN6r8bn8/Jl46pR+OC3eEvAhfGYDUe7YPtTPAYrSSw4oAniZ9Y8T5B92hjhwTBLUen0/vKPxf6pw==",</w:t>
      </w:r>
    </w:p>
    <w:p w14:paraId="3A5A57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6CF1C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281B1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04806E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"^1.1.2",</w:t>
      </w:r>
    </w:p>
    <w:p w14:paraId="4E277D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"^4.6.0"</w:t>
      </w:r>
    </w:p>
    <w:p w14:paraId="5C15A8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5F624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F1D8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-tree": {</w:t>
      </w:r>
    </w:p>
    <w:p w14:paraId="6F1DD7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"1.0.0-alpha.37",</w:t>
      </w:r>
    </w:p>
    <w:p w14:paraId="66E993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"https://registry.npmjs.org/css-tree/-/css-tree-1.0.0-alpha.37.tgz",</w:t>
      </w:r>
    </w:p>
    <w:p w14:paraId="29BC02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"sha512-DMxWJg0rnz7UgxKT0Q1HU/L9BeJI0M6ksor0OgqOnF+aRCDWg/N2641HmVyU9KVIu0OVVWOb2IpC9A+BJRnejg==",</w:t>
      </w:r>
    </w:p>
    <w:p w14:paraId="2CBF07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90A2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2BFAD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mdn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"2.0.4",</w:t>
      </w:r>
    </w:p>
    <w:p w14:paraId="4E7DA7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</w:t>
      </w:r>
    </w:p>
    <w:p w14:paraId="4582D2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6DABC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073DF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0858CB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5177B4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78421D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1B80F0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C879A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9492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66CBD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AF8B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-what": {</w:t>
      </w:r>
    </w:p>
    <w:p w14:paraId="6D8010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"3.3.0",</w:t>
      </w:r>
    </w:p>
    <w:p w14:paraId="64F54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-what/-/css-what-3.3.0.tgz",</w:t>
      </w:r>
    </w:p>
    <w:p w14:paraId="310308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"sha512-pv9JPyatiPaQ6pf4OvD/dbfm0o5LviWmwxNWzblYf/1u9QZd0ihV+PMwy5jdQWQ3349kZmKEx9WXuSka2dM4cg==",</w:t>
      </w:r>
    </w:p>
    <w:p w14:paraId="5C6223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C0721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902B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cssauron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DE03A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2E347B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cssauron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/-/cssauron-1.4.0.tgz",</w:t>
      </w:r>
    </w:p>
    <w:p w14:paraId="2E8277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"sha1-pmAt/34EqDBtwNuaVR6S6LVmKtg=",</w:t>
      </w:r>
    </w:p>
    <w:p w14:paraId="5E27C7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0EDD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05A57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"through": "X.X.X"</w:t>
      </w:r>
    </w:p>
    <w:p w14:paraId="34D662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F9743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F357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A665D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4423CD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/-/cssesc-3.0.0.tgz",</w:t>
      </w:r>
    </w:p>
    <w:p w14:paraId="2C8014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"sha512-/Tb/JcjK111nNScGob5MNtsntNM1aCNUDipB/TkwZFhyDrrE47SOx/18wF2bbjgc3ZzCSKW1T5nt5EbFoAz/Vg==",</w:t>
      </w:r>
    </w:p>
    <w:p w14:paraId="48A3D7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098BF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ED3C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E372D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"4.1.10",</w:t>
      </w:r>
    </w:p>
    <w:p w14:paraId="65DF4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/-/cssnano-4.1.10.tgz",</w:t>
      </w:r>
    </w:p>
    <w:p w14:paraId="416B8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"sha512-5wny+F6H4/8RgNlaqab4ktc3e0/blKutmq8yNlBFXA//nSFFAqAngjNVRzUvCgYROULmZZUoosL/KSoZo5aUaQ==",</w:t>
      </w:r>
    </w:p>
    <w:p w14:paraId="562DCA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5D17A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057F6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cosmiconfig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09862C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-preset-default": "^4.0.7",</w:t>
      </w:r>
    </w:p>
    <w:p w14:paraId="7B739D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-resolvable": "^1.0.0",</w:t>
      </w:r>
    </w:p>
    <w:p w14:paraId="1D7CB6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5464C1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87046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5595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-preset-default": {</w:t>
      </w:r>
    </w:p>
    <w:p w14:paraId="5C41F5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"4.0.7",</w:t>
      </w:r>
    </w:p>
    <w:p w14:paraId="6974C4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"https://registry.npmjs.org/cssnano-preset-default/-/cssnano-preset-default-4.0.7.tgz",</w:t>
      </w:r>
    </w:p>
    <w:p w14:paraId="3FB4DC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"sha512-x0YHHx2h6p0fCl1zY9L9roD7rnlltugGu7zXSKQx6k2rYw0Hi3IqxcoAGF7u9Q5w1nt7vK0ulxV8Lo+EvllGsA==",</w:t>
      </w:r>
    </w:p>
    <w:p w14:paraId="1879DB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E2DE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6C83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-declaration-sorter": "^4.0.1",</w:t>
      </w:r>
    </w:p>
    <w:p w14:paraId="4D04EC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-util-raw-cache": "^4.0.1",</w:t>
      </w:r>
    </w:p>
    <w:p w14:paraId="50E924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1B2A31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-calc": "^7.0.1",</w:t>
      </w:r>
    </w:p>
    <w:p w14:paraId="3CCCC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-colormin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"^4.0.3",</w:t>
      </w:r>
    </w:p>
    <w:p w14:paraId="163792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-convert-values": "^4.0.1",</w:t>
      </w:r>
    </w:p>
    <w:p w14:paraId="6CFF4B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-discard-comments": "^4.0.2",</w:t>
      </w:r>
    </w:p>
    <w:p w14:paraId="190F94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-discard-duplicates": "^4.0.2",</w:t>
      </w:r>
    </w:p>
    <w:p w14:paraId="05BB9D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-discard-empty": "^4.0.1",</w:t>
      </w:r>
    </w:p>
    <w:p w14:paraId="099669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-discard-overridden": "^4.0.1",</w:t>
      </w:r>
    </w:p>
    <w:p w14:paraId="6A559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-merge-longhand": "^4.0.11",</w:t>
      </w:r>
    </w:p>
    <w:p w14:paraId="6F8E6A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-merge-rules": "^4.0.3",</w:t>
      </w:r>
    </w:p>
    <w:p w14:paraId="45A0A8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-minify-font-values": "^4.0.2",</w:t>
      </w:r>
    </w:p>
    <w:p w14:paraId="3F6EFA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-minify-gradients": "^4.0.2",</w:t>
      </w:r>
    </w:p>
    <w:p w14:paraId="1F87DD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-minify-params": "^4.0.2",</w:t>
      </w:r>
    </w:p>
    <w:p w14:paraId="3A48C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-minify-selectors": "^4.0.2",</w:t>
      </w:r>
    </w:p>
    <w:p w14:paraId="155873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-normalize-charset": "^4.0.1",</w:t>
      </w:r>
    </w:p>
    <w:p w14:paraId="7D4FA7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-normalize-display-values": "^4.0.2",</w:t>
      </w:r>
    </w:p>
    <w:p w14:paraId="73EB39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-normalize-positions": "^4.0.2",</w:t>
      </w:r>
    </w:p>
    <w:p w14:paraId="22104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-normalize-repeat-style": "^4.0.2",</w:t>
      </w:r>
    </w:p>
    <w:p w14:paraId="64E8C2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-normalize-string": "^4.0.2",</w:t>
      </w:r>
    </w:p>
    <w:p w14:paraId="5078C4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-normalize-timing-functions": "^4.0.2",</w:t>
      </w:r>
    </w:p>
    <w:p w14:paraId="441AB6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"^4.0.1",</w:t>
      </w:r>
    </w:p>
    <w:p w14:paraId="4FDD66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"^4.0.1",</w:t>
      </w:r>
    </w:p>
    <w:p w14:paraId="7BB6F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-normalize-whitespace": "^4.0.2",</w:t>
      </w:r>
    </w:p>
    <w:p w14:paraId="357CEA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-ordered-values": "^4.1.2",</w:t>
      </w:r>
    </w:p>
    <w:p w14:paraId="143FB9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-reduce-initial": "^4.0.3",</w:t>
      </w:r>
    </w:p>
    <w:p w14:paraId="6BB3DB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-reduce-transforms": "^4.0.2",</w:t>
      </w:r>
    </w:p>
    <w:p w14:paraId="6DFD1B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-svgo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"^4.0.2",</w:t>
      </w:r>
    </w:p>
    <w:p w14:paraId="221FAA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-unique-selectors": "^4.0.1"</w:t>
      </w:r>
    </w:p>
    <w:p w14:paraId="33D687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81DCB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16FC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-util-get-arguments": {</w:t>
      </w:r>
    </w:p>
    <w:p w14:paraId="1EF0D6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18536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"https://registry.npmjs.org/cssnano-util-get-arguments/-/cssnano-util-get-arguments-4.0.0.tgz",</w:t>
      </w:r>
    </w:p>
    <w:p w14:paraId="5312D2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"sha1-7ToIKZ8h11dBsg87gfGU7UnMFQ8=",</w:t>
      </w:r>
    </w:p>
    <w:p w14:paraId="142D12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03B16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D5BD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-util-get-match": {</w:t>
      </w:r>
    </w:p>
    <w:p w14:paraId="43D6E8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2693FC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"https://registry.npmjs.org/cssnano-util-get-match/-/cssnano-util-get-match-4.0.0.tgz",</w:t>
      </w:r>
    </w:p>
    <w:p w14:paraId="163D26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"sha1-wOTKB/U4a7F+xeUiULT1lhNlFW0=",</w:t>
      </w:r>
    </w:p>
    <w:p w14:paraId="42FCEC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C183E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928F2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-util-raw-cache": {</w:t>
      </w:r>
    </w:p>
    <w:p w14:paraId="42DF6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0FEEE7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"https://registry.npmjs.org/cssnano-util-raw-cache/-/cssnano-util-raw-cache-4.0.1.tgz",</w:t>
      </w:r>
    </w:p>
    <w:p w14:paraId="5B212F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"sha512-qLuYtWK2b2Dy55I8ZX3ky1Z16WYsx544Q0UWViebptpwn/xDBmog2TLg4f+DBMg1rJ6JDWtn96WHbOKDWt1WQA==",</w:t>
      </w:r>
    </w:p>
    <w:p w14:paraId="233AC4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09E54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75160D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6A1A8C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79BD0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942D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-util-same-parent": {</w:t>
      </w:r>
    </w:p>
    <w:p w14:paraId="02B505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75B2EA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"https://registry.npmjs.org/cssnano-util-same-parent/-/cssnano-util-same-parent-4.0.1.tgz",</w:t>
      </w:r>
    </w:p>
    <w:p w14:paraId="6BE42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"sha512-WcKx5OY+KoSIAxBW6UBBRay1U6vkYheCdjyVNDm85zt5K9mHoGOfsOsqIszfAqrQQFIIKgjh2+FDgIj/zsl21Q==",</w:t>
      </w:r>
    </w:p>
    <w:p w14:paraId="29CDA4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134BF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A8FB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0C540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6A3C07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/-/csso-4.0.3.tgz",</w:t>
      </w:r>
    </w:p>
    <w:p w14:paraId="1BE8EA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"sha512-NL3spysxUkcrOgnpsT4Xdl2aiEiBG6bXswAABQVHcMrfjjBisFOKwLDOmf4wf32aPdcJws1zds2B0Rg+jqMyHQ==",</w:t>
      </w:r>
    </w:p>
    <w:p w14:paraId="516BAA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6A13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279C2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-tree": "1.0.0-alpha.39"</w:t>
      </w:r>
    </w:p>
    <w:p w14:paraId="5435F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50005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CE493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-tree": {</w:t>
      </w:r>
    </w:p>
    <w:p w14:paraId="47F028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"1.0.0-alpha.39",</w:t>
      </w:r>
    </w:p>
    <w:p w14:paraId="633D6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"https://registry.npmjs.org/css-tree/-/css-tree-1.0.0-alpha.39.tgz",</w:t>
      </w:r>
    </w:p>
    <w:p w14:paraId="45742C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"sha512-7UvkEYgBAHRG9Nt980lYxjsTrCyHFN53ky3wVsDkiMdVqylqRt+Zc+jm5qw7/qyOvN2dHSYtX0e4MbCCExSvnA==",</w:t>
      </w:r>
    </w:p>
    <w:p w14:paraId="14D6FA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66420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A4CEF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mdn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"2.0.6",</w:t>
      </w:r>
    </w:p>
    <w:p w14:paraId="1496D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</w:t>
      </w:r>
    </w:p>
    <w:p w14:paraId="79E52D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8163C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82002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mdn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{</w:t>
      </w:r>
    </w:p>
    <w:p w14:paraId="3F16E7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"2.0.6",</w:t>
      </w:r>
    </w:p>
    <w:p w14:paraId="6CC4B2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mdn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-data/-/mdn-data-2.0.6.tgz",</w:t>
      </w:r>
    </w:p>
    <w:p w14:paraId="50F50A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"sha512-rQvjv71olwNHgiTbfPZFkJtjNMciWgswYeciZhtvWLO8bmX3TnhyA62I6sTWOyZssWHJJjY6/KiWwqQsWWsqOA==",</w:t>
      </w:r>
    </w:p>
    <w:p w14:paraId="638E4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3E0DE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4CC67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709BFD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2B5531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7E5EE0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18E14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664AF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A639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6FB88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A9D72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custom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-event": {</w:t>
      </w:r>
    </w:p>
    <w:p w14:paraId="1548B2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20EE1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"https://registry.npmjs.org/custom-event/-/custom-event-1.0.1.tgz",</w:t>
      </w:r>
    </w:p>
    <w:p w14:paraId="688D11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"sha1-XQKkaFCt8bSjF5RqOSj8y1v9BCU=",</w:t>
      </w:r>
    </w:p>
    <w:p w14:paraId="06D9EC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14676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4E4B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"cyclist": {</w:t>
      </w:r>
    </w:p>
    <w:p w14:paraId="51A403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1C397E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"https://registry.npmjs.org/cyclist/-/cyclist-1.0.1.tgz",</w:t>
      </w:r>
    </w:p>
    <w:p w14:paraId="64B188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"sha1-WW6WmP0MgOEgOMK4LW6xs1tiJNk=",</w:t>
      </w:r>
    </w:p>
    <w:p w14:paraId="09DD0A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FE637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E5D7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damerau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-levenshtein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58839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"1.0.6",</w:t>
      </w:r>
    </w:p>
    <w:p w14:paraId="4609A6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"https://registry.npmjs.org/damerau-levenshtein/-/damerau-levenshtein-1.0.6.tgz",</w:t>
      </w:r>
    </w:p>
    <w:p w14:paraId="7B3D54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"sha512-JVrozIeElnj3QzfUIt8tB8YMluBJom4Vw9qTPpjGYQ9fYlB3D/rb6OordUxf3xeFB35LKWs0xqcO5U6ySvBtug==",</w:t>
      </w:r>
    </w:p>
    <w:p w14:paraId="7AE92A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E1DFC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7F1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dashdash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9EB29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"1.14.1",</w:t>
      </w:r>
    </w:p>
    <w:p w14:paraId="1D9422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dashdash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/-/dashdash-1.14.1.tgz",</w:t>
      </w:r>
    </w:p>
    <w:p w14:paraId="570275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"sha1-hTz6D3y+L+1d4gMmuN1YEDX24vA=",</w:t>
      </w:r>
    </w:p>
    <w:p w14:paraId="1472D8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E27A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F7860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"^1.0.0"</w:t>
      </w:r>
    </w:p>
    <w:p w14:paraId="582B84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884D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6599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-format": {</w:t>
      </w:r>
    </w:p>
    <w:p w14:paraId="43BBC0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14C515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"https://registry.npmjs.org/date-format/-/date-format-3.0.0.tgz",</w:t>
      </w:r>
    </w:p>
    <w:p w14:paraId="67E47B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"sha512-eyTcpKOcamdhWJXj56DpQMo1ylSQpcGtGKXcU0Tb97+K56/CF5amAqqqNj0+KvA0iw2ynxtHWFsPDSClCxe48w==",</w:t>
      </w:r>
    </w:p>
    <w:p w14:paraId="435566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E37F2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367E8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"debug": {</w:t>
      </w:r>
    </w:p>
    <w:p w14:paraId="4440AE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"4.1.1",</w:t>
      </w:r>
    </w:p>
    <w:p w14:paraId="0068A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"https://registry.npmjs.org/debug/-/debug-4.1.1.tgz",</w:t>
      </w:r>
    </w:p>
    <w:p w14:paraId="4AC3BE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"sha512-pYAIzeRo8J6KPEaJ0VWOh5Pzkbw/RetuzehGM7QRRX5he4fPHx2rdKMB256ehJCkX+XRQm16eZLqLNS8RSZXZw==",</w:t>
      </w:r>
    </w:p>
    <w:p w14:paraId="52736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FB10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AC082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3653D1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8996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F76D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debuglog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F39FC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1E9B52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debuglog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/-/debuglog-1.0.1.tgz",</w:t>
      </w:r>
    </w:p>
    <w:p w14:paraId="47AA24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"sha1-qiT/uaw9+aI1GDfPstJ5NgzXhJI=",</w:t>
      </w:r>
    </w:p>
    <w:p w14:paraId="65373C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305CE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C834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BA3DA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58079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/-/decamelize-1.2.0.tgz",</w:t>
      </w:r>
    </w:p>
    <w:p w14:paraId="37507F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"sha1-9lNNFRSCabIDUue+4m9QH5oZEpA=",</w:t>
      </w:r>
    </w:p>
    <w:p w14:paraId="263782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A973D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24E3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-component": {</w:t>
      </w:r>
    </w:p>
    <w:p w14:paraId="3D3933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"0.2.0",</w:t>
      </w:r>
    </w:p>
    <w:p w14:paraId="567847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"https://registry.npmjs.org/decode-uri-component/-/decode-uri-component-0.2.0.tgz",</w:t>
      </w:r>
    </w:p>
    <w:p w14:paraId="5F5724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"sha1-6zkTMzRYd1y4TNGh+uBiEGu4dUU=",</w:t>
      </w:r>
    </w:p>
    <w:p w14:paraId="2D19D7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376B8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C9C07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deep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-equal": {</w:t>
      </w:r>
    </w:p>
    <w:p w14:paraId="58DD9B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489253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"https://registry.npmjs.org/deep-equal/-/deep-equal-1.1.1.tgz",</w:t>
      </w:r>
    </w:p>
    <w:p w14:paraId="30A134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"sha512-yd9c5AdiqVcR+JjcwUQb9DkhJc8ngNr0MahEBGvDiJw8puWab2yZlh+nkasOnZP+EGTAP6rRp2JzJhJZzvNF8g==",</w:t>
      </w:r>
    </w:p>
    <w:p w14:paraId="335951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86ED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749DE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-arguments": "^1.0.4",</w:t>
      </w:r>
    </w:p>
    <w:p w14:paraId="77EEFA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-date-object": "^1.0.1",</w:t>
      </w:r>
    </w:p>
    <w:p w14:paraId="2602E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"^1.0.4",</w:t>
      </w:r>
    </w:p>
    <w:p w14:paraId="594ACF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-is": "^1.0.1",</w:t>
      </w:r>
    </w:p>
    <w:p w14:paraId="2611B0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"^1.1.1",</w:t>
      </w:r>
    </w:p>
    <w:p w14:paraId="0FA55D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regexp.prototype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.flags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560E52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8F58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4459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-gateway": {</w:t>
      </w:r>
    </w:p>
    <w:p w14:paraId="453727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"4.2.0",</w:t>
      </w:r>
    </w:p>
    <w:p w14:paraId="6FE411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"https://registry.npmjs.org/default-gateway/-/default-gateway-4.2.0.tgz",</w:t>
      </w:r>
    </w:p>
    <w:p w14:paraId="1B8AA0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"sha512-h6sMrVB1VMWVrW13mSc6ia/DwYYw5MN6+exNu1OaJeFac5aSAvwM7lZ0NVfTABuSkQelr4h5oebg3KB1XPdjgA==",</w:t>
      </w:r>
    </w:p>
    <w:p w14:paraId="302A61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4F0D1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ABB8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execa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27D782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"^2.1.0"</w:t>
      </w:r>
    </w:p>
    <w:p w14:paraId="11B5A2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1A29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C183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-require-extensions": {</w:t>
      </w:r>
    </w:p>
    <w:p w14:paraId="48EFA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2DEADC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"https://registry.npmjs.org/default-require-extensions/-/default-require-extensions-2.0.0.tgz",</w:t>
      </w:r>
    </w:p>
    <w:p w14:paraId="260E08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"sha1-9fj7sYp9bVCyH2QfZJ67Uiz+JPc=",</w:t>
      </w:r>
    </w:p>
    <w:p w14:paraId="0371F2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6A7F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19C87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0CFCC5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836EA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DFC2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"defaults": {</w:t>
      </w:r>
    </w:p>
    <w:p w14:paraId="1C28C2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62B356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"https://registry.npmjs.org/defaults/-/defaults-1.0.3.tgz",</w:t>
      </w:r>
    </w:p>
    <w:p w14:paraId="151C5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"sha1-xlYFHpgX2f8I7YgUd/P+QBnz730=",</w:t>
      </w:r>
    </w:p>
    <w:p w14:paraId="7AFA1E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86CA8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B8A71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"clone": "^1.0.2"</w:t>
      </w:r>
    </w:p>
    <w:p w14:paraId="79278A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14:paraId="7CEBD5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E5F20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"clone": {</w:t>
      </w:r>
    </w:p>
    <w:p w14:paraId="226AFA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"1.0.4",</w:t>
      </w:r>
    </w:p>
    <w:p w14:paraId="7D1E3C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"https://registry.npmjs.org/clone/-/clone-1.0.4.tgz",</w:t>
      </w:r>
    </w:p>
    <w:p w14:paraId="0C0C42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"sha1-2jCcwmPfFZlMaIypAheco8fNfH4=",</w:t>
      </w:r>
    </w:p>
    <w:p w14:paraId="4D5472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BCB89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A58AC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6E07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3BD2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{</w:t>
      </w:r>
    </w:p>
    <w:p w14:paraId="4E159A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"1.1.3",</w:t>
      </w:r>
    </w:p>
    <w:p w14:paraId="2DDF1E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"https://registry.npmjs.org/define-properties/-/define-properties-1.1.3.tgz",</w:t>
      </w:r>
    </w:p>
    <w:p w14:paraId="63A02C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"sha512-3MqfYKj2lLzdMSf8ZIZE/V+Zuy+BgD6f164e8K2w7dgnpKArBDerGYpM46IYYcjnkdPNMjPk9A6VFB8+3SKlXQ==",</w:t>
      </w:r>
    </w:p>
    <w:p w14:paraId="12D3F9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92608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32A8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"^1.0.12"</w:t>
      </w:r>
    </w:p>
    <w:p w14:paraId="41F0F9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4B012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C35E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3F1F2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28B851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"https://registry.npmjs.org/define-property/-/define-property-2.0.2.tgz",</w:t>
      </w:r>
    </w:p>
    <w:p w14:paraId="421EC0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"sha512-jwK2UV4cnPpbcG7+VRARKTZPUWowwXA8bzH5NP6ud0oeAxyYPuGZUAC7hMugpCdz4BeSZl2Dl9k66CHJ/46ZYQ==",</w:t>
      </w:r>
    </w:p>
    <w:p w14:paraId="30BACD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7411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4CF16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"^1.0.2",</w:t>
      </w:r>
    </w:p>
    <w:p w14:paraId="57AB0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</w:t>
      </w:r>
    </w:p>
    <w:p w14:paraId="57CAEB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EB136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F94C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{</w:t>
      </w:r>
    </w:p>
    <w:p w14:paraId="59E3D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13BB9F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"https://registry.npmjs.org/is-accessor-descriptor/-/is-accessor-descriptor-1.0.0.tgz",</w:t>
      </w:r>
    </w:p>
    <w:p w14:paraId="1FD35C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0A941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F32AE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6513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7505E0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D8C98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5C3ED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{</w:t>
      </w:r>
    </w:p>
    <w:p w14:paraId="187DF0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327A7F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"https://registry.npmjs.org/is-data-descriptor/-/is-data-descriptor-1.0.0.tgz",</w:t>
      </w:r>
    </w:p>
    <w:p w14:paraId="20713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31E434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AAD80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D2BA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5EF5C3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569A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210F8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{</w:t>
      </w:r>
    </w:p>
    <w:p w14:paraId="300AE6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"1.0.2",</w:t>
      </w:r>
    </w:p>
    <w:p w14:paraId="2D2DE3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"https://registry.npmjs.org/is-descriptor/-/is-descriptor-1.0.2.tgz",</w:t>
      </w:r>
    </w:p>
    <w:p w14:paraId="547BCA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2C11D0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273D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19AE1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"^1.0.0",</w:t>
      </w:r>
    </w:p>
    <w:p w14:paraId="5DDBBD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"^1.0.0",</w:t>
      </w:r>
    </w:p>
    <w:p w14:paraId="51F2C9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</w:t>
      </w:r>
    </w:p>
    <w:p w14:paraId="6A1963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AFBBD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6B213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88FC2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13C7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"del": {</w:t>
      </w:r>
    </w:p>
    <w:p w14:paraId="27E14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"4.1.1",</w:t>
      </w:r>
    </w:p>
    <w:p w14:paraId="099DFB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"https://registry.npmjs.org/del/-/del-4.1.1.tgz",</w:t>
      </w:r>
    </w:p>
    <w:p w14:paraId="0CB4B5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"sha512-QwGuEUouP2kVwQenAsOof5Fv8K9t3D8Ca8NxcXKrIpEHjTXK5J2nXLdP+ALI1cgv8wj7KuwBhTwBkOZSJKM5XQ==",</w:t>
      </w:r>
    </w:p>
    <w:p w14:paraId="0B958E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38A8F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5B82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"@types/glob": "^7.1.1",</w:t>
      </w:r>
    </w:p>
    <w:p w14:paraId="34B5D0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"globby": "^6.1.0",</w:t>
      </w:r>
    </w:p>
    <w:p w14:paraId="3E08ED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7785E7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6721B6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"p-map": "^2.0.0",</w:t>
      </w:r>
    </w:p>
    <w:p w14:paraId="135F00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"^4.0.1",</w:t>
      </w:r>
    </w:p>
    <w:p w14:paraId="3E9B92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"^2.6.3"</w:t>
      </w:r>
    </w:p>
    <w:p w14:paraId="714A03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F8559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9BF3C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{</w:t>
      </w:r>
    </w:p>
    <w:p w14:paraId="3889AB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"1.0.2",</w:t>
      </w:r>
    </w:p>
    <w:p w14:paraId="14813D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"https://registry.npmjs.org/array-union/-/array-union-1.0.2.tgz",</w:t>
      </w:r>
    </w:p>
    <w:p w14:paraId="3D1D47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"sha1-mjRBDk9OPaI96jdb5b5w8kd47Dk=",</w:t>
      </w:r>
    </w:p>
    <w:p w14:paraId="275189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E0AA0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8CBC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3C187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11B5E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1FD02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"globby": {</w:t>
      </w:r>
    </w:p>
    <w:p w14:paraId="42584B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"6.1.0",</w:t>
      </w:r>
    </w:p>
    <w:p w14:paraId="505BB4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"https://registry.npmjs.org/globby/-/globby-6.1.0.tgz",</w:t>
      </w:r>
    </w:p>
    <w:p w14:paraId="6929EE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"sha1-9abXDoOV4hyFj7BInWTfAkJNUGw=",</w:t>
      </w:r>
    </w:p>
    <w:p w14:paraId="08B5F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8A38C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54FA6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"^1.0.1",</w:t>
      </w:r>
    </w:p>
    <w:p w14:paraId="1BBD6D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"^7.0.3",</w:t>
      </w:r>
    </w:p>
    <w:p w14:paraId="4D15AF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"^4.0.1",</w:t>
      </w:r>
    </w:p>
    <w:p w14:paraId="53ED6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55E6B1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pinkie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-promise": "^2.0.0"</w:t>
      </w:r>
    </w:p>
    <w:p w14:paraId="0E2394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060E26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67E2F3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89848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"2.3.0",</w:t>
      </w:r>
    </w:p>
    <w:p w14:paraId="552C2F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/-/pify-2.3.0.tgz",</w:t>
      </w:r>
    </w:p>
    <w:p w14:paraId="1B3609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"integrity": "sha1-7RQaasBDqEnqWISY59yosVMw6Qw=",</w:t>
      </w:r>
    </w:p>
    <w:p w14:paraId="031785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</w:t>
      </w:r>
    </w:p>
    <w:p w14:paraId="385F33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75313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92484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8FE85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"p-map": {</w:t>
      </w:r>
    </w:p>
    <w:p w14:paraId="374C67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"2.1.0",</w:t>
      </w:r>
    </w:p>
    <w:p w14:paraId="091F67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"https://registry.npmjs.org/p-map/-/p-map-2.1.0.tgz",</w:t>
      </w:r>
    </w:p>
    <w:p w14:paraId="14C78D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"sha512-y3b8Kpd8OAN444hxfBbFfj1FY/RjtTd8tzYwhUqNYXx0fXx2iX4maP4Qr6qhIKbQXI02wTLAda4fYUbDagTUFw==",</w:t>
      </w:r>
    </w:p>
    <w:p w14:paraId="468AB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1CC0A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BB156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5010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039766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623604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4D5EA1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26EB1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BA750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4CD0A7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BC3CC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192E6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B99D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7FBF6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delayed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183EDB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3E650E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"https://registry.npmjs.org/delayed-stream/-/delayed-stream-1.0.0.tgz",</w:t>
      </w:r>
    </w:p>
    <w:p w14:paraId="45ED33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"sha1-3zrhmayt+31ECqrgsp4icrJOxhk=",</w:t>
      </w:r>
    </w:p>
    <w:p w14:paraId="37E58E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CA54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A153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A0B05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23D22A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/-/depd-1.1.2.tgz",</w:t>
      </w:r>
    </w:p>
    <w:p w14:paraId="50BFB3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"sha1-m81S4UwJd2PnSbJ0xDRu0uVgtak=",</w:t>
      </w:r>
    </w:p>
    <w:p w14:paraId="656304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2B5D0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11B4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-graph": {</w:t>
      </w:r>
    </w:p>
    <w:p w14:paraId="2646E1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"0.7.2",</w:t>
      </w:r>
    </w:p>
    <w:p w14:paraId="08410D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"https://registry.npmjs.org/dependency-graph/-/dependency-graph-0.7.2.tgz",</w:t>
      </w:r>
    </w:p>
    <w:p w14:paraId="42A6F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"sha512-KqtH4/EZdtdfWX0p6MGP9jljvxSY6msy/pRUD4jgNwVpv3v1QmNLlsB3LDSSUg79BRVSn7jI1QPRtArGABovAQ==",</w:t>
      </w:r>
    </w:p>
    <w:p w14:paraId="1987AE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52BD9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3461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"des.js": {</w:t>
      </w:r>
    </w:p>
    <w:p w14:paraId="3A89BE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514B03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"https://registry.npmjs.org/des.js/-/des.js-1.0.1.tgz",</w:t>
      </w:r>
    </w:p>
    <w:p w14:paraId="45D24F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"sha512-Q0I4pfFrv2VPd34/vfLrFOoRmlYj3OV50i7fskps1jZWK1kApMWWT9G6RRUeYedLcBDIhnSDaUvJMb3AhUlaEA==",</w:t>
      </w:r>
    </w:p>
    <w:p w14:paraId="3035EB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F9DB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FF501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75557A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"^1.0.0"</w:t>
      </w:r>
    </w:p>
    <w:p w14:paraId="6B49DD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BD32A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3F08EE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"destroy": {</w:t>
      </w:r>
    </w:p>
    <w:p w14:paraId="54A46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41C816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"https://registry.npmjs.org/destroy/-/destroy-1.0.4.tgz",</w:t>
      </w:r>
    </w:p>
    <w:p w14:paraId="341E92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"sha1-l4hXRCxEdJ5CBmE+N5RiBYJqvYA=",</w:t>
      </w:r>
    </w:p>
    <w:p w14:paraId="13F3B4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75697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01AF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detect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{</w:t>
      </w:r>
    </w:p>
    <w:p w14:paraId="7BAB3E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739126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"https://registry.npmjs.org/detect-node/-/detect-node-2.0.4.tgz",</w:t>
      </w:r>
    </w:p>
    <w:p w14:paraId="2281D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"sha512-ZIzRpLJrOj7jjP2miAtgqIfmzbxa4ZOr5jJc601zklsfEx9oTzmmj2nVpIPRpNlRTIh8lc1kyViIY7BWSGNmKw==",</w:t>
      </w:r>
    </w:p>
    <w:p w14:paraId="69EC6D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2092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29EE9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dezalgo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5715F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396760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dezalgo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/-/dezalgo-1.0.3.tgz",</w:t>
      </w:r>
    </w:p>
    <w:p w14:paraId="4DFC17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"sha1-f3Qt4Gb8dIvI24IFad3c5Jvw1FY=",</w:t>
      </w:r>
    </w:p>
    <w:p w14:paraId="5B1648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0DF8F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B9D8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"asap": "^2.0.0",</w:t>
      </w:r>
    </w:p>
    <w:p w14:paraId="0689D4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wrappy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"1"</w:t>
      </w:r>
    </w:p>
    <w:p w14:paraId="70B8E8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B321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321B4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"di": {</w:t>
      </w:r>
    </w:p>
    <w:p w14:paraId="6F14EF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"0.0.1",</w:t>
      </w:r>
    </w:p>
    <w:p w14:paraId="112894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"https://registry.npmjs.org/di/-/di-0.0.1.tgz",</w:t>
      </w:r>
    </w:p>
    <w:p w14:paraId="5CDD5A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"sha1-gGZJMmzqp8qjMG112YXqJ0i6kTw=",</w:t>
      </w:r>
    </w:p>
    <w:p w14:paraId="32E72C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B0CD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D28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"diff": {</w:t>
      </w:r>
    </w:p>
    <w:p w14:paraId="2D0C11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431A98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"https://registry.npmjs.org/diff/-/diff-4.0.2.tgz",</w:t>
      </w:r>
    </w:p>
    <w:p w14:paraId="6E55BF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"sha512-58lmxKSA4BNyLz+HHMUzlOEpg09FV+ev6ZMe3vJihgdxzgcwZ8VoEEPmALCZG9LmqfVoNMMKpttIYTVG6uDY7A==",</w:t>
      </w:r>
    </w:p>
    <w:p w14:paraId="6AAFA6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F9490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75FB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diffie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-hellman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63087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"5.0.3",</w:t>
      </w:r>
    </w:p>
    <w:p w14:paraId="5EDDF5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"https://registry.npmjs.org/diffie-hellman/-/diffie-hellman-5.0.3.tgz",</w:t>
      </w:r>
    </w:p>
    <w:p w14:paraId="040E4B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"sha512-kqag/Nl+f3GwyK25fhUMYj81BUOrZ9IuJsjIcDE5icNM9FJHAVm3VcUDxdLPoQtTuUylWm6ZIknYJwwaPxsUzg==",</w:t>
      </w:r>
    </w:p>
    <w:p w14:paraId="336CFF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79C5C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4A73F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"^4.1.0",</w:t>
      </w:r>
    </w:p>
    <w:p w14:paraId="5F28EA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miller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rabin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3FA987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65C662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6C31E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66D1E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232887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64E486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2E0A0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"sha512-E6QoYqCKZfgatHTdHzs1RRKP7ip4vvm+EyRUeE2RF0NblwVvb0p6jSVeNTOFxPn26QXN2o6SMfNxKp6kU8zQaw==",</w:t>
      </w:r>
    </w:p>
    <w:p w14:paraId="50EC1D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D35A0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D66D3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D57F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57818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{</w:t>
      </w:r>
    </w:p>
    <w:p w14:paraId="5B60F1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312148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-glob/-/dir-glob-3.0.1.tgz",</w:t>
      </w:r>
    </w:p>
    <w:p w14:paraId="64EA59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"sha512-WkrWp9GR4KXfKGYzOLmTuGVi1UWFfws377n9cc55/tb6DuqyF6pcQ5AbiHEshaDpY9v6oaSr2XCDidGmMwdzIA==",</w:t>
      </w:r>
    </w:p>
    <w:p w14:paraId="0D7236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1B2C1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BCC2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-type": "^4.0.0"</w:t>
      </w:r>
    </w:p>
    <w:p w14:paraId="71812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1FC4E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55FE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-equal": {</w:t>
      </w:r>
    </w:p>
    <w:p w14:paraId="4907C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49B422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-equal/-/dns-equal-1.0.0.tgz",</w:t>
      </w:r>
    </w:p>
    <w:p w14:paraId="1EA662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"sha1-s55/HabrCnW6nBcySzR1PEfgZU0=",</w:t>
      </w:r>
    </w:p>
    <w:p w14:paraId="702E71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0CC91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FE90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-packet": {</w:t>
      </w:r>
    </w:p>
    <w:p w14:paraId="7B028C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2BDACA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-packet/-/dns-packet-1.3.1.tgz",</w:t>
      </w:r>
    </w:p>
    <w:p w14:paraId="0389D8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"sha512-0UxfQkMhYAUaZI+xrNZOz/as5KgDU0M/fQ9b6SpkyLbk3GEswDi6PADJVaYJradtRVsRIlF1zLyOodbcTCDzUg==",</w:t>
      </w:r>
    </w:p>
    <w:p w14:paraId="5A3E49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2907B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BDDC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"^1.1.0",</w:t>
      </w:r>
    </w:p>
    <w:p w14:paraId="273DC8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</w:t>
      </w:r>
    </w:p>
    <w:p w14:paraId="0845E9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1521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B2C0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-txt": {</w:t>
      </w:r>
    </w:p>
    <w:p w14:paraId="1A9A82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34917F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-txt/-/dns-txt-2.0.2.tgz",</w:t>
      </w:r>
    </w:p>
    <w:p w14:paraId="4CCAA4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"sha1-uR2Ab10nGI5Ks+fRB9iBocxGQrY=",</w:t>
      </w:r>
    </w:p>
    <w:p w14:paraId="151FE5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3A4A7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EAD70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3EBE65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582F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14C1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-serialize": {</w:t>
      </w:r>
    </w:p>
    <w:p w14:paraId="3242EF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"2.2.1",</w:t>
      </w:r>
    </w:p>
    <w:p w14:paraId="4CFA38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"https://registry.npmjs.org/dom-serialize/-/dom-serialize-2.2.1.tgz",</w:t>
      </w:r>
    </w:p>
    <w:p w14:paraId="365B25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"sha1-ViromZ9Evl6jB29UGdzVnrQ6yVs=",</w:t>
      </w:r>
    </w:p>
    <w:p w14:paraId="61B85F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3A7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1F3CD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custom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-event": "~1.0.0",</w:t>
      </w:r>
    </w:p>
    <w:p w14:paraId="112A63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"~2.2.0",</w:t>
      </w:r>
    </w:p>
    <w:p w14:paraId="22312F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"extend": "^3.0.0",</w:t>
      </w:r>
    </w:p>
    <w:p w14:paraId="53FF1F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-elements": "^2.0.0"</w:t>
      </w:r>
    </w:p>
    <w:p w14:paraId="7D748D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B6791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4F4E39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-serializer": {</w:t>
      </w:r>
    </w:p>
    <w:p w14:paraId="071028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"0.2.2",</w:t>
      </w:r>
    </w:p>
    <w:p w14:paraId="11F6A7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"https://registry.npmjs.org/dom-serializer/-/dom-serializer-0.2.2.tgz",</w:t>
      </w:r>
    </w:p>
    <w:p w14:paraId="3E7695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"sha512-2/xPb3ORsQ42nHYiSunXkDjPLBaEj/xTwUO4B7XCZQTRk7EBtTOPaygh10YAAh2OI1Qrp6NWfpAhzswj0ydt9g==",</w:t>
      </w:r>
    </w:p>
    <w:p w14:paraId="6642C0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DD79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07DBF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domelementtype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"^2.0.1",</w:t>
      </w:r>
    </w:p>
    <w:p w14:paraId="632E7E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"entities": "^2.0.0"</w:t>
      </w:r>
    </w:p>
    <w:p w14:paraId="09C53D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ED421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B103D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domelementtype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91D06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097EEA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"https://registry.npmjs.org/domelementtype/-/domelementtype-2.0.1.tgz",</w:t>
      </w:r>
    </w:p>
    <w:p w14:paraId="64EDBA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"sha512-5HOHUDsYZWV8FGWN0Njbr/Rn7f/eWSQi1v7+HsUVwXgn8nWWlL64zKDkS0n8ZmQ3mlWOMuXOnR+7Nx/5tMO5AQ==",</w:t>
      </w:r>
    </w:p>
    <w:p w14:paraId="0F0FD0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CB1D9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DE113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EBCB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D86E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-browser": {</w:t>
      </w:r>
    </w:p>
    <w:p w14:paraId="2F09BB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237976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"https://registry.npmjs.org/domain-browser/-/domain-browser-1.2.0.tgz",</w:t>
      </w:r>
    </w:p>
    <w:p w14:paraId="05C550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"sha512-jnjyiM6eRyZl2H+W8Q/zLMA481hzi0eszAaBUzIVnmYVDBbnLxVNnfu1HgEBvCbL+71FrxMl3E6lpKH7Ge3OXA==",</w:t>
      </w:r>
    </w:p>
    <w:p w14:paraId="7DB857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40A6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9118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domelementtype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25B68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07BD1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"https://registry.npmjs.org/domelementtype/-/domelementtype-1.3.1.tgz",</w:t>
      </w:r>
    </w:p>
    <w:p w14:paraId="7BF98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"sha512-BSKB+TSpMpFI/HOxCNr1O8aMOTZ8hT3pM3GQ0w/mWRmkhEDSFJkkyzz4XQsBV44BChwGkrDfMyjVD0eA2aFV3w==",</w:t>
      </w:r>
    </w:p>
    <w:p w14:paraId="2E06FE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D5797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5B48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CE67E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"1.7.0",</w:t>
      </w:r>
    </w:p>
    <w:p w14:paraId="718ACF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/-/domutils-1.7.0.tgz",</w:t>
      </w:r>
    </w:p>
    <w:p w14:paraId="75542F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"sha512-Lgd2XcJ/NjEw+7tFvfKxOzCYKZsdct5lczQ2ZaQY8Djz7pfAD3Gbp8ySJWtreII/vDlMVmxwa6pHmdxIYgttDg==",</w:t>
      </w:r>
    </w:p>
    <w:p w14:paraId="39C0ED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97267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4F735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-serializer": "0",</w:t>
      </w:r>
    </w:p>
    <w:p w14:paraId="4AC521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domelementtype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"1"</w:t>
      </w:r>
    </w:p>
    <w:p w14:paraId="07917A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32432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EBCC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-prop": {</w:t>
      </w:r>
    </w:p>
    <w:p w14:paraId="3C2DB6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"5.2.0",</w:t>
      </w:r>
    </w:p>
    <w:p w14:paraId="40C253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"https://registry.npmjs.org/dot-prop/-/dot-prop-5.2.0.tgz",</w:t>
      </w:r>
    </w:p>
    <w:p w14:paraId="7A114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"sha512-uEUyaDKoSQ1M4Oq8l45hSE26SnTxL6snNnqvK/VWx5wJhmff5z0FUVJDKDanor/6w3kzE3i7XZOk+7wC0EXr1A==",</w:t>
      </w:r>
    </w:p>
    <w:p w14:paraId="04D4E5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6EBC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3BC3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-obj": "^2.0.0"</w:t>
      </w:r>
    </w:p>
    <w:p w14:paraId="3CBB55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BD03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2D57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duplexify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D86E1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"3.7.1",</w:t>
      </w:r>
    </w:p>
    <w:p w14:paraId="1A7480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duplexify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/-/duplexify-3.7.1.tgz",</w:t>
      </w:r>
    </w:p>
    <w:p w14:paraId="026C9A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"sha512-07z8uv2wMyS51kKhD1KsdXJg5WQ6t93RneqRxUHnskXVtlYYkLqM0gqStQZ3pj073g687jPCHrqNfCzawLYh5g==",</w:t>
      </w:r>
    </w:p>
    <w:p w14:paraId="1B7EFE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1F1E2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8A29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-of-stream": "^1.0.0",</w:t>
      </w:r>
    </w:p>
    <w:p w14:paraId="3A7562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444500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"^2.0.0",</w:t>
      </w:r>
    </w:p>
    <w:p w14:paraId="263568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-shift": "^1.0.0"</w:t>
      </w:r>
    </w:p>
    <w:p w14:paraId="6A02F5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E8AD5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F2055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67BB2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2282D8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ecc-jsbn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/-/ecc-jsbn-0.1.2.tgz",</w:t>
      </w:r>
    </w:p>
    <w:p w14:paraId="10B9EE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"sha1-OoOpBOVDUyh4dMVkt1SThoSamMk=",</w:t>
      </w:r>
    </w:p>
    <w:p w14:paraId="47FA43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6FD28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8F723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"~0.1.0",</w:t>
      </w:r>
    </w:p>
    <w:p w14:paraId="5C25C4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"^2.1.0"</w:t>
      </w:r>
    </w:p>
    <w:p w14:paraId="2FE75F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A47F3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4C46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-first": {</w:t>
      </w:r>
    </w:p>
    <w:p w14:paraId="2A48E5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499A75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-first/-/ee-first-1.1.1.tgz",</w:t>
      </w:r>
    </w:p>
    <w:p w14:paraId="459BEE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"sha1-WQxhFWsK4vTwJVcyoViyZrxWsh0=",</w:t>
      </w:r>
    </w:p>
    <w:p w14:paraId="0A1A57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FA669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3C58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electron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-to-chromium": {</w:t>
      </w:r>
    </w:p>
    <w:p w14:paraId="0C2AD7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"1.3.498",</w:t>
      </w:r>
    </w:p>
    <w:p w14:paraId="62A2DD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"https://registry.npmjs.org/electron-to-chromium/-/electron-to-chromium-1.3.498.tgz",</w:t>
      </w:r>
    </w:p>
    <w:p w14:paraId="1D1A42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"sha512-W1hGwaQEU8j9su2jeAr3aabkPuuXw+j8t73eajGAkEJWbfWiwbxBwQN/8Qmv2qCy3uCDm2rOAaZneYQM8VGC4w==",</w:t>
      </w:r>
    </w:p>
    <w:p w14:paraId="13644E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A36A2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D009A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"elliptic": {</w:t>
      </w:r>
    </w:p>
    <w:p w14:paraId="4B3198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"6.5.3",</w:t>
      </w:r>
    </w:p>
    <w:p w14:paraId="48BFA9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"https://registry.npmjs.org/elliptic/-/elliptic-6.5.3.tgz",</w:t>
      </w:r>
    </w:p>
    <w:p w14:paraId="7BD069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"sha512-IMqzv5wNQf+E6aHeIqATs0tOLeOTwj1QKbRcS3jBbYkl5oLAserA8yJTT7/VyHUYG91PRmPyeQDObKLPpeS4dw==",</w:t>
      </w:r>
    </w:p>
    <w:p w14:paraId="057175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CC0D6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CDF5F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"^4.4.0",</w:t>
      </w:r>
    </w:p>
    <w:p w14:paraId="60606C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brorand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6E20D6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"hash.js": "^1.0.0",</w:t>
      </w:r>
    </w:p>
    <w:p w14:paraId="7CCA17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-drbg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6FE7CC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2AA3CC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"^1.0.0",</w:t>
      </w:r>
    </w:p>
    <w:p w14:paraId="68EF31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-crypto-utils": "^1.0.0"</w:t>
      </w:r>
    </w:p>
    <w:p w14:paraId="3B52BD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02C7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4EA2A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565E12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720A80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17F9F2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"sha512-E6QoYqCKZfgatHTdHzs1RRKP7ip4vvm+EyRUeE2RF0NblwVvb0p6jSVeNTOFxPn26QXN2o6SMfNxKp6kU8zQaw==",</w:t>
      </w:r>
    </w:p>
    <w:p w14:paraId="6ACFA3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AD055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5661A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91F3F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E27B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31B8D6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"7.0.3",</w:t>
      </w:r>
    </w:p>
    <w:p w14:paraId="1B13E2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"https://registry.npmjs.org/emoji-regex/-/emoji-regex-7.0.3.tgz",</w:t>
      </w:r>
    </w:p>
    <w:p w14:paraId="64DFD6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"sha512-CwBLREIQ7LvYFB0WyRvwhq5N5qPhc6PMjD6bYggFlI5YyDgl+0vxq5VHbMOFqLg7hfWzmu8T5Z1QofhmTIhItA==",</w:t>
      </w:r>
    </w:p>
    <w:p w14:paraId="7A2F7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A5C2E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7E39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{</w:t>
      </w:r>
    </w:p>
    <w:p w14:paraId="3E7D9C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73D6ED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"https://registry.npmjs.org/emojis-list/-/emojis-list-3.0.0.tgz",</w:t>
      </w:r>
    </w:p>
    <w:p w14:paraId="176967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"sha512-/kyM18EfinwXZbno9FyUGeFh87KC8HRQBQGildHZbEuRyWFOmv1U10o9BBp8XVZDVNNuQKyIGIu5ZYAAXJ0V2Q==",</w:t>
      </w:r>
    </w:p>
    <w:p w14:paraId="41B5AA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14D09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7F19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encodeurl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E07FD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039300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encodeurl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/-/encodeurl-1.0.2.tgz",</w:t>
      </w:r>
    </w:p>
    <w:p w14:paraId="397B22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"sha1-rT/0yG7C0CkyL1oCw6mmBslbP1k=",</w:t>
      </w:r>
    </w:p>
    <w:p w14:paraId="43E1CC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87438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B96A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"encoding": {</w:t>
      </w:r>
    </w:p>
    <w:p w14:paraId="3D3532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"0.1.13",</w:t>
      </w:r>
    </w:p>
    <w:p w14:paraId="3CD808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"https://registry.npmjs.org/encoding/-/encoding-0.1.13.tgz",</w:t>
      </w:r>
    </w:p>
    <w:p w14:paraId="46DB01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"sha512-ETBauow1T35Y/WZMkio9jiM0Z5xjHHmJ4XmjZOq1l/dXz3lr2sRn87nJy20RupqSh1F2m3HHPSp8ShIPQJrJ3A==",</w:t>
      </w:r>
    </w:p>
    <w:p w14:paraId="5ADF0F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643D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A400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"^0.6.2"</w:t>
      </w:r>
    </w:p>
    <w:p w14:paraId="58BE65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B561F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1FCD0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{</w:t>
      </w:r>
    </w:p>
    <w:p w14:paraId="6AC94A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"0.6.2",</w:t>
      </w:r>
    </w:p>
    <w:p w14:paraId="472B64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-lite/-/iconv-lite-0.6.2.tgz",</w:t>
      </w:r>
    </w:p>
    <w:p w14:paraId="66B522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"sha512-2y91h5OpQlolefMPmUlivelittSWy0rP+oYVpn6A7GwVHNE8AWzoYOBNmlwks3LobaJxgHCYZAnyNo2GgpNRNQ==",</w:t>
      </w:r>
    </w:p>
    <w:p w14:paraId="4DF246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2899A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3EE07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"&gt;= 2.1.2 &lt; 3.0.0"</w:t>
      </w:r>
    </w:p>
    <w:p w14:paraId="6DA832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8AE4D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1F066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A56B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17B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-of-stream": {</w:t>
      </w:r>
    </w:p>
    <w:p w14:paraId="46CCF0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"1.4.4",</w:t>
      </w:r>
    </w:p>
    <w:p w14:paraId="3F2AAB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"https://registry.npmjs.org/end-of-stream/-/end-of-stream-1.4.4.tgz",</w:t>
      </w:r>
    </w:p>
    <w:p w14:paraId="62F51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"sha512-+uw1inIHVPQoaVuHzRyXd21icM+cnt4CzD5rW+NC1wjOUSTOs+Te7FOv7AhN7vS9x/oIyhLP5PR1H+phQAHu5Q==",</w:t>
      </w:r>
    </w:p>
    <w:p w14:paraId="6F51D4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158D9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88C7A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"once": "^1.4.0"</w:t>
      </w:r>
    </w:p>
    <w:p w14:paraId="0051EB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D541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4C6F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"engine.io": {</w:t>
      </w:r>
    </w:p>
    <w:p w14:paraId="085BE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"3.4.2",</w:t>
      </w:r>
    </w:p>
    <w:p w14:paraId="49BC1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"https://registry.npmjs.org/engine.io/-/engine.io-3.4.2.tgz",</w:t>
      </w:r>
    </w:p>
    <w:p w14:paraId="506AFA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"sha512-b4Q85dFkGw+TqgytGPrGgACRUhsdKc9S9ErRAXpPGy/CXKs4tYoHDkvIRdsseAF7NjfVwjRFIn6KTnbw7LwJZg==",</w:t>
      </w:r>
    </w:p>
    <w:p w14:paraId="330EEA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E3994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20438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"accepts": "~1.3.4",</w:t>
      </w:r>
    </w:p>
    <w:p w14:paraId="5700A2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"base64id": "2.0.0",</w:t>
      </w:r>
    </w:p>
    <w:p w14:paraId="4E61BA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"cookie": "0.3.1",</w:t>
      </w:r>
    </w:p>
    <w:p w14:paraId="163BBB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"~4.1.0",</w:t>
      </w:r>
    </w:p>
    <w:p w14:paraId="0C8F4E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"engine.io-parser": "~2.2.0",</w:t>
      </w:r>
    </w:p>
    <w:p w14:paraId="70B5FB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"^7.1.2"</w:t>
      </w:r>
    </w:p>
    <w:p w14:paraId="1080DB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A7FA6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E26F1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"cookie": {</w:t>
      </w:r>
    </w:p>
    <w:p w14:paraId="471DFF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"0.3.1",</w:t>
      </w:r>
    </w:p>
    <w:p w14:paraId="64CF74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"https://registry.npmjs.org/cookie/-/cookie-0.3.1.tgz",</w:t>
      </w:r>
    </w:p>
    <w:p w14:paraId="05B0D6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"sha1-5+Ch+e9DtMi6klxcWpboBtFoc7s=",</w:t>
      </w:r>
    </w:p>
    <w:p w14:paraId="6C2D52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1BC7B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6D0D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4CDA2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"7.3.1",</w:t>
      </w:r>
    </w:p>
    <w:p w14:paraId="7FE03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/-/ws-7.3.1.tgz",</w:t>
      </w:r>
    </w:p>
    <w:p w14:paraId="56BF6D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"sha512-D3RuNkynyHmEJIpD2qrgVkc9DQ23OrN/moAwZX4L8DfvszsJxpjQuUq3LMx6HoYji9fbIOBY18XWBsAux1ZZUA==",</w:t>
      </w:r>
    </w:p>
    <w:p w14:paraId="08E1FB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083B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78B97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134E9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FE23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"engine.io-client": {</w:t>
      </w:r>
    </w:p>
    <w:p w14:paraId="619F04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"3.4.3",</w:t>
      </w:r>
    </w:p>
    <w:p w14:paraId="2C86CD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"https://registry.npmjs.org/engine.io-client/-/engine.io-client-3.4.3.tgz",</w:t>
      </w:r>
    </w:p>
    <w:p w14:paraId="4A74B9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"sha512-0NGY+9hioejTEJCaSJZfWZLk4FPI9dN+1H1C4+wj2iuFba47UgZbJzfWs4aNFajnX/qAaYKbe2lLTfEEWzCmcw==",</w:t>
      </w:r>
    </w:p>
    <w:p w14:paraId="7AFB28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59FB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0E3C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"~1.3.0",</w:t>
      </w:r>
    </w:p>
    <w:p w14:paraId="282CB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-inherit": "0.0.3",</w:t>
      </w:r>
    </w:p>
    <w:p w14:paraId="562CCA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"~4.1.0",</w:t>
      </w:r>
    </w:p>
    <w:p w14:paraId="0F5482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"engine.io-parser": "~2.2.0",</w:t>
      </w:r>
    </w:p>
    <w:p w14:paraId="382603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"1.1.0",</w:t>
      </w:r>
    </w:p>
    <w:p w14:paraId="255CAC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"0.0.1",</w:t>
      </w:r>
    </w:p>
    <w:p w14:paraId="6F63E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"0.0.5",</w:t>
      </w:r>
    </w:p>
    <w:p w14:paraId="674006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"0.0.5",</w:t>
      </w:r>
    </w:p>
    <w:p w14:paraId="1E3FF7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"~6.1.0",</w:t>
      </w:r>
    </w:p>
    <w:p w14:paraId="170D40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xmlhttprequest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"~1.5.4",</w:t>
      </w:r>
    </w:p>
    <w:p w14:paraId="72731E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"yeast": "0.1.2"</w:t>
      </w:r>
    </w:p>
    <w:p w14:paraId="4578DD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8C603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F8DEB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29927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"6.1.4",</w:t>
      </w:r>
    </w:p>
    <w:p w14:paraId="38836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/-/ws-6.1.4.tgz",</w:t>
      </w:r>
    </w:p>
    <w:p w14:paraId="24DE02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"sha512-eqZfL+NE/YQc1/ZynhojeV8q+H050oR8AZ2uIev7RU10svA9ZnJUddHcOUZTJLinZ9yEfdA2kSATS2qZK5fhJA==",</w:t>
      </w:r>
    </w:p>
    <w:p w14:paraId="74142F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5765E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91B41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-limiter": "~1.0.0"</w:t>
      </w:r>
    </w:p>
    <w:p w14:paraId="55A15B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A48E7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9EEBF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3F52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35122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"engine.io-parser": {</w:t>
      </w:r>
    </w:p>
    <w:p w14:paraId="5AA1D3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0D41D9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"https://registry.npmjs.org/engine.io-parser/-/engine.io-parser-2.2.0.tgz",</w:t>
      </w:r>
    </w:p>
    <w:p w14:paraId="3232C2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"sha512-6I3qD9iUxotsC5HEMuuGsKA0cXerGz+4uGcXQEkfBidgKf0amsjrrtwcbwK/nzpZBxclXlV7gGl9dgWvu4LF6w==",</w:t>
      </w:r>
    </w:p>
    <w:p w14:paraId="604BD7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88A9A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85194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"after": "0.8.2",</w:t>
      </w:r>
    </w:p>
    <w:p w14:paraId="4CCAC3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arraybuffer.slice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"~0.0.7",</w:t>
      </w:r>
    </w:p>
    <w:p w14:paraId="19C488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"base64-arraybuffer": "0.1.5",</w:t>
      </w:r>
    </w:p>
    <w:p w14:paraId="23B271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"blob": "0.0.5",</w:t>
      </w:r>
    </w:p>
    <w:p w14:paraId="0FC296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-binary2": "~1.0.2"</w:t>
      </w:r>
    </w:p>
    <w:p w14:paraId="371114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5581A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08D6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enhanced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-resolve": {</w:t>
      </w:r>
    </w:p>
    <w:p w14:paraId="2E1AF1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"4.1.1",</w:t>
      </w:r>
    </w:p>
    <w:p w14:paraId="5AB944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"https://registry.npmjs.org/enhanced-resolve/-/enhanced-resolve-4.1.1.tgz",</w:t>
      </w:r>
    </w:p>
    <w:p w14:paraId="108565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"sha512-98p2zE+rL7/g/DzMHMTF4zZlCgeVdJ7yr6xzEpJRYwFYrGi9ANdn5DnJURg6RpBkyk60XYDnWIv51VfIhfNGuA==",</w:t>
      </w:r>
    </w:p>
    <w:p w14:paraId="688AFD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2E03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3ED5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34987F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"^0.5.0",</w:t>
      </w:r>
    </w:p>
    <w:p w14:paraId="597184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tapable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72EEC9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4DA6FA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9EFDE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23189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6186CB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/-/ent-2.2.0.tgz",</w:t>
      </w:r>
    </w:p>
    <w:p w14:paraId="0B2D86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"sha1-6WQhkyWiHQX0RGai9obtbOX13R0=",</w:t>
      </w:r>
    </w:p>
    <w:p w14:paraId="6C922C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EB846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6FC0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"entities": {</w:t>
      </w:r>
    </w:p>
    <w:p w14:paraId="602715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"2.0.3",</w:t>
      </w:r>
    </w:p>
    <w:p w14:paraId="566530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"https://registry.npmjs.org/entities/-/entities-2.0.3.tgz",</w:t>
      </w:r>
    </w:p>
    <w:p w14:paraId="02EF4E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"sha512-MyoZ0jgnLvB2X3Lg5HqpFmn1kybDiIfEQmKzTb5apr51Rb+T3KdmMiqa70T+bhGnyv7bQ6WMj2QMHpGMmlrUYQ==",</w:t>
      </w:r>
    </w:p>
    <w:p w14:paraId="31946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54FD5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BC97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-code": {</w:t>
      </w:r>
    </w:p>
    <w:p w14:paraId="180784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737517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"https://registry.npmjs.org/err-code/-/err-code-1.1.2.tgz",</w:t>
      </w:r>
    </w:p>
    <w:p w14:paraId="6E05FC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"sha1-BuARbTAo9q70gGhJ6w6mp0iuaWA=",</w:t>
      </w:r>
    </w:p>
    <w:p w14:paraId="76ACD4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F56F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7A40F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EE6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"0.1.7",</w:t>
      </w:r>
    </w:p>
    <w:p w14:paraId="645DE9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/-/errno-0.1.7.tgz",</w:t>
      </w:r>
    </w:p>
    <w:p w14:paraId="01DFB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"sha512-MfrRBDWzIWifgq6tJj60gkAwtLNb6sQPlcFrSOflcP1aFmmruKQ2wRnze/8V6kgyz7H3FF8Npzv78mZ7XLLflg==",</w:t>
      </w:r>
    </w:p>
    <w:p w14:paraId="7DD254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1378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B0F44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"~1.0.1"</w:t>
      </w:r>
    </w:p>
    <w:p w14:paraId="23CEE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3D43D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47AB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-ex": {</w:t>
      </w:r>
    </w:p>
    <w:p w14:paraId="288EAF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"1.3.2",</w:t>
      </w:r>
    </w:p>
    <w:p w14:paraId="04E12E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"https://registry.npmjs.org/error-ex/-/error-ex-1.3.2.tgz",</w:t>
      </w:r>
    </w:p>
    <w:p w14:paraId="4DBBF0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"sha512-7dFHNmqeFSEt2ZBsCriorKnn3Z2pj+fd9kmI6QoWw4//DL+icEBfc0U7qJCisqrTsKTjw4fNFy2pW9OqStD84g==",</w:t>
      </w:r>
    </w:p>
    <w:p w14:paraId="3E00E6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38702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D79B6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"^0.2.1"</w:t>
      </w:r>
    </w:p>
    <w:p w14:paraId="314956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593E7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61257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{</w:t>
      </w:r>
    </w:p>
    <w:p w14:paraId="38B580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"1.17.6",</w:t>
      </w:r>
    </w:p>
    <w:p w14:paraId="2611BA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"https://registry.npmjs.org/es-abstract/-/es-abstract-1.17.6.tgz",</w:t>
      </w:r>
    </w:p>
    <w:p w14:paraId="113078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"sha512-Fr89bON3WFyUi5EvAeI48QTWX0AyekGgLA8H+c+7fbfCkJwRWRMLd8CQedNEyJuoYYhmtEqY92pgte1FAhBlhw==",</w:t>
      </w:r>
    </w:p>
    <w:p w14:paraId="0B97BF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7A2CE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BE69F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-to-primitive": "^1.2.1",</w:t>
      </w:r>
    </w:p>
    <w:p w14:paraId="798843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"^1.1.1",</w:t>
      </w:r>
    </w:p>
    <w:p w14:paraId="7B918F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"^1.0.3",</w:t>
      </w:r>
    </w:p>
    <w:p w14:paraId="1A4604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"^1.0.1",</w:t>
      </w:r>
    </w:p>
    <w:p w14:paraId="0B2AB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-callable": "^1.2.0",</w:t>
      </w:r>
    </w:p>
    <w:p w14:paraId="01C788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"^1.1.0",</w:t>
      </w:r>
    </w:p>
    <w:p w14:paraId="5EC88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-inspect": "^1.7.0",</w:t>
      </w:r>
    </w:p>
    <w:p w14:paraId="4D7151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"^1.1.1",</w:t>
      </w:r>
    </w:p>
    <w:p w14:paraId="0F480D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object.assign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"^4.1.0",</w:t>
      </w:r>
    </w:p>
    <w:p w14:paraId="5A2E3E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string.prototype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.trimend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3B300F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string.prototype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.trimstart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3DD5C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55E0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81A0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-to-primitive": {</w:t>
      </w:r>
    </w:p>
    <w:p w14:paraId="3B049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"1.2.1",</w:t>
      </w:r>
    </w:p>
    <w:p w14:paraId="3A78D0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"https://registry.npmjs.org/es-to-primitive/-/es-to-primitive-1.2.1.tgz",</w:t>
      </w:r>
    </w:p>
    <w:p w14:paraId="47D9D5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"sha512-QCOllgZJtaUo9miYBcLChTUaHNjJF3PYs1VidD7AwiEj1kYxKeQTctLAezAOH5ZKRH0g2IgPn6KwB4IT8iRpvA==",</w:t>
      </w:r>
    </w:p>
    <w:p w14:paraId="0AD14C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A819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84252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-callable": "^1.1.4",</w:t>
      </w:r>
    </w:p>
    <w:p w14:paraId="23519D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-date-object": "^1.0.1",</w:t>
      </w:r>
    </w:p>
    <w:p w14:paraId="0D2271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-symbol": "^1.0.2"</w:t>
      </w:r>
    </w:p>
    <w:p w14:paraId="7D5E38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2B6DB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0CF0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"es6-promise": {</w:t>
      </w:r>
    </w:p>
    <w:p w14:paraId="777889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"4.2.8",</w:t>
      </w:r>
    </w:p>
    <w:p w14:paraId="6647E5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"https://registry.npmjs.org/es6-promise/-/es6-promise-4.2.8.tgz",</w:t>
      </w:r>
    </w:p>
    <w:p w14:paraId="6F3E5B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"sha512-HJDGx5daxeIvxdBxvG2cb9g4tEvwIk3i8+nhX0yGrYmZUzbkdg8QbDevheDB8gd0//uPj4c1EQua8Q+MViT0/w==",</w:t>
      </w:r>
    </w:p>
    <w:p w14:paraId="46516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B0C08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9D98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"es6-promisify": {</w:t>
      </w:r>
    </w:p>
    <w:p w14:paraId="53F49A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"5.0.0",</w:t>
      </w:r>
    </w:p>
    <w:p w14:paraId="69CD58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"https://registry.npmjs.org/es6-promisify/-/es6-promisify-5.0.0.tgz",</w:t>
      </w:r>
    </w:p>
    <w:p w14:paraId="05D166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"sha1-UQnWLz5W6pZ8S2NQWu8IKRyKUgM=",</w:t>
      </w:r>
    </w:p>
    <w:p w14:paraId="4D60DB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7D662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682B0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"es6-promise": "^4.0.3"</w:t>
      </w:r>
    </w:p>
    <w:p w14:paraId="2EC17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4800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4411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"escalade": {</w:t>
      </w:r>
    </w:p>
    <w:p w14:paraId="06665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1FAEE0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"https://registry.npmjs.org/escalade/-/escalade-3.0.2.tgz",</w:t>
      </w:r>
    </w:p>
    <w:p w14:paraId="12F3C3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"sha512-gPYAU37hYCUhW5euPeR+Y74F7BL+IBsV93j5cvGriSaD1aG6MGsqsV1yamRdrWrb2j3aiZvb0X+UBOWpx3JWtQ==",</w:t>
      </w:r>
    </w:p>
    <w:p w14:paraId="2C9D6F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D652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28DD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{</w:t>
      </w:r>
    </w:p>
    <w:p w14:paraId="0DB658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277C79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"https://registry.npmjs.org/escape-html/-/escape-html-1.0.3.tgz",</w:t>
      </w:r>
    </w:p>
    <w:p w14:paraId="6D3E60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"sha1-Aljq5NPQwJdN4cFpGI7wBR0dGYg=",</w:t>
      </w:r>
    </w:p>
    <w:p w14:paraId="0D17D6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67E9E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A4F7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DACED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"1.0.5",</w:t>
      </w:r>
    </w:p>
    <w:p w14:paraId="5E1FE5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"https://registry.npmjs.org/escape-string-regexp/-/escape-string-regexp-1.0.5.tgz",</w:t>
      </w:r>
    </w:p>
    <w:p w14:paraId="08C45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"sha1-G2HAViGQqN/2rjuyzwIAyhMLhtQ=",</w:t>
      </w:r>
    </w:p>
    <w:p w14:paraId="7076F1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E2A69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1E64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eslint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-scope": {</w:t>
      </w:r>
    </w:p>
    <w:p w14:paraId="14F655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93F2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"https://registry.npmjs.org/eslint-scope/-/eslint-scope-4.0.3.tgz",</w:t>
      </w:r>
    </w:p>
    <w:p w14:paraId="171A6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"sha512-p7VutNr1O/QrxysMo3E45FjYDTeXBy0iTltPFNSqKAIfjDSXC+4dj+qfyuD8bfAXrW/y6lW3O76VaYNPKfpKrg==",</w:t>
      </w:r>
    </w:p>
    <w:p w14:paraId="6B7D25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B2122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12496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esrecurse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"^4.1.0",</w:t>
      </w:r>
    </w:p>
    <w:p w14:paraId="73BFF1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estraverse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"^4.1.1"</w:t>
      </w:r>
    </w:p>
    <w:p w14:paraId="25B39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5D878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C8733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esprima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D78D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1D5003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esprima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/-/esprima-4.0.1.tgz",</w:t>
      </w:r>
    </w:p>
    <w:p w14:paraId="219639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"sha512-eGuFFw7Upda+g4p+QHvnW0RyTX/SVeJBDM/gCtMARO0cLuT2HcEKnTPvhjV6aGeqrCB/sbNop0Kszm0jsaWU4A==",</w:t>
      </w:r>
    </w:p>
    <w:p w14:paraId="1B3620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68EC8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B98A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esrecurse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EF031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"4.2.1",</w:t>
      </w:r>
    </w:p>
    <w:p w14:paraId="7F961C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esrecurse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/-/esrecurse-4.2.1.tgz",</w:t>
      </w:r>
    </w:p>
    <w:p w14:paraId="3CE1B2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"sha512-64RBB++fIOAXPw3P9cy89qfMlvZEXZkqqJkjqqXIvzP5ezRZjW+lPWjw35UX/3EhUPFYbg5ER4JYgDw4007/DQ==",</w:t>
      </w:r>
    </w:p>
    <w:p w14:paraId="39788E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10C9A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7FF8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estraverse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"^4.1.0"</w:t>
      </w:r>
    </w:p>
    <w:p w14:paraId="376D8E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F19D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4026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estraverse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7FECE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"4.3.0",</w:t>
      </w:r>
    </w:p>
    <w:p w14:paraId="153F3D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estraverse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/-/estraverse-4.3.0.tgz",</w:t>
      </w:r>
    </w:p>
    <w:p w14:paraId="363177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"sha512-39nnKffWz8xN1BU/2c79n9nB9HDzo0niYUqx6xyqUnyoAnQyyWpOTdZEeiCch8BBu515t4wp9ZmgVfVhn9EBpw==",</w:t>
      </w:r>
    </w:p>
    <w:p w14:paraId="22C9CC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2AF30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F44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78AE8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"2.0.3",</w:t>
      </w:r>
    </w:p>
    <w:p w14:paraId="76FF55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/-/esutils-2.0.3.tgz",</w:t>
      </w:r>
    </w:p>
    <w:p w14:paraId="3C7277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"sha512-kVscqXk4OCp68SZ0dkgEKVi6/8ij300KBWTJq32P/dYeWTSwK41WyTxalN1eRmA5Z9UU/LX9D7FWSmV9SAYx6g==",</w:t>
      </w:r>
    </w:p>
    <w:p w14:paraId="0E70D4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98AE0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FD965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etag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0D0D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"1.8.1",</w:t>
      </w:r>
    </w:p>
    <w:p w14:paraId="59CCD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etag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/-/etag-1.8.1.tgz",</w:t>
      </w:r>
    </w:p>
    <w:p w14:paraId="230891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"sha1-Qa4u62XvpiJorr/qg6x9eSmbCIc=",</w:t>
      </w:r>
    </w:p>
    <w:p w14:paraId="1AC281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2F435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DB5C0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"eventemitter3": {</w:t>
      </w:r>
    </w:p>
    <w:p w14:paraId="20AB92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"4.0.4",</w:t>
      </w:r>
    </w:p>
    <w:p w14:paraId="711BDF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"https://registry.npmjs.org/eventemitter3/-/eventemitter3-4.0.4.tgz",</w:t>
      </w:r>
    </w:p>
    <w:p w14:paraId="554B65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"sha512-rlaVLnVxtxvoyLsQQFBx53YmXHDxRIzzTLbdfxqi4yocpSjAxXwkU0cScM5JgSKMqEhrZpnvQ2D9gjylR0AimQ==",</w:t>
      </w:r>
    </w:p>
    <w:p w14:paraId="487283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C1ED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5BD7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"events": {</w:t>
      </w:r>
    </w:p>
    <w:p w14:paraId="5F6C68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5CE63A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"https://registry.npmjs.org/events/-/events-3.1.0.tgz",</w:t>
      </w:r>
    </w:p>
    <w:p w14:paraId="0754AA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"sha512-Rv+u8MLHNOdMjTAFeT3nCjHn2aGlx435FP/sDHNaRhDEMwyI/aB22Kj2qIN8R0cw3z28psEQLYwxVKLsKrMgWg==",</w:t>
      </w:r>
    </w:p>
    <w:p w14:paraId="562830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ED54A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9B49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eventsource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65CB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"1.0.7",</w:t>
      </w:r>
    </w:p>
    <w:p w14:paraId="6B30AE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"https://registry.npmjs.org/eventsource/-/eventsource-1.0.7.tgz",</w:t>
      </w:r>
    </w:p>
    <w:p w14:paraId="459F87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"sha512-4Ln17+vVT0k8aWq+t/bF5arcS3EpT9gYtW66EPacdj/mAFevznsnyoHLPy2BA8gbIQeIHoPsvwmfBftfcG//BQ==",</w:t>
      </w:r>
    </w:p>
    <w:p w14:paraId="1420EA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DCEDB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3BFE2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"original": "^1.0.0"</w:t>
      </w:r>
    </w:p>
    <w:p w14:paraId="4354C3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5EDEE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E1EC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evp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_bytestokey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4076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2D127A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"https://registry.npmjs.org/evp_bytestokey/-/evp_bytestokey-1.0.3.tgz",</w:t>
      </w:r>
    </w:p>
    <w:p w14:paraId="38EC1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"sha512-/f2Go4TognH/KvCISP7OUsHn85hT9nUkxxA9BEWxFn+Oj9o8ZNLm/40hdlgSLyuOimsrTKLUMEorQexp/aPQeA==",</w:t>
      </w:r>
    </w:p>
    <w:p w14:paraId="55055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62B2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D5812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"md5.js": "^1.3.4",</w:t>
      </w:r>
    </w:p>
    <w:p w14:paraId="06D222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"^5.1.1"</w:t>
      </w:r>
    </w:p>
    <w:p w14:paraId="468D56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74EAC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3BC7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execa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64F5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6C19BD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execa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/-/execa-1.0.0.tgz",</w:t>
      </w:r>
    </w:p>
    <w:p w14:paraId="328B9A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"sha512-adbxcyWV46qiHyvSp50TKt05tB4tK3HcmF7/nxfAdhnox83seTDbwnaqKO4sXRy7roHAIFqJP/Rw/AuEbX61LA==",</w:t>
      </w:r>
    </w:p>
    <w:p w14:paraId="30B9E8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707B7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E25E9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-spawn": "^6.0.0",</w:t>
      </w:r>
    </w:p>
    <w:p w14:paraId="7F8D57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"^4.0.0",</w:t>
      </w:r>
    </w:p>
    <w:p w14:paraId="6C5697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"^1.1.0",</w:t>
      </w:r>
    </w:p>
    <w:p w14:paraId="51025C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-run-path": "^2.0.0",</w:t>
      </w:r>
    </w:p>
    <w:p w14:paraId="62B252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"p-finally": "^1.0.0",</w:t>
      </w:r>
    </w:p>
    <w:p w14:paraId="6E26D5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-exit": "^3.0.0",</w:t>
      </w:r>
    </w:p>
    <w:p w14:paraId="62C675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7293F6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16CD1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9CC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"exit": {</w:t>
      </w:r>
    </w:p>
    <w:p w14:paraId="36D50B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26398A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"https://registry.npmjs.org/exit/-/exit-0.1.2.tgz",</w:t>
      </w:r>
    </w:p>
    <w:p w14:paraId="0879B2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"sha1-BjJjj42HfMghB9MKD/8aF8uhzQw=",</w:t>
      </w:r>
    </w:p>
    <w:p w14:paraId="3FD254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2EFD0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1D39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expand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-brackets": {</w:t>
      </w:r>
    </w:p>
    <w:p w14:paraId="0D2931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"2.1.4",</w:t>
      </w:r>
    </w:p>
    <w:p w14:paraId="00552F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"https://registry.npmjs.org/expand-brackets/-/expand-brackets-2.1.4.tgz",</w:t>
      </w:r>
    </w:p>
    <w:p w14:paraId="5F0D8F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"sha1-t3c14xXOMPa27/D4OwQVGiJEliI=",</w:t>
      </w:r>
    </w:p>
    <w:p w14:paraId="264468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586A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FFE72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"^2.3.3",</w:t>
      </w:r>
    </w:p>
    <w:p w14:paraId="1F77D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"^0.2.5",</w:t>
      </w:r>
    </w:p>
    <w:p w14:paraId="54B93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5F9469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posix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-character-classes": "^0.1.0",</w:t>
      </w:r>
    </w:p>
    <w:p w14:paraId="5BA4E2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5F9A33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"snapdragon": "^0.8.1",</w:t>
      </w:r>
    </w:p>
    <w:p w14:paraId="39C288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76F304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3F514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C2A36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0A7DDA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192A08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7C8CC6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3F9D02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58220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C1A7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4F3A4A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A483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F65D3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506BE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"0.2.5",</w:t>
      </w:r>
    </w:p>
    <w:p w14:paraId="558B81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"https://registry.npmjs.org/define-property/-/define-property-0.2.5.tgz",</w:t>
      </w:r>
    </w:p>
    <w:p w14:paraId="63E339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"sha1-w1se+RjsPJkPmlvFe+BKrOxcgRY=",</w:t>
      </w:r>
    </w:p>
    <w:p w14:paraId="1F3011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22BA8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FE671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"^0.1.0"</w:t>
      </w:r>
    </w:p>
    <w:p w14:paraId="36ADFD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BF40D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CA840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0DCA8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2CA1C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"https://registry.npmjs.org/extend-shallow/-/extend-shallow-2.0.1.tgz",</w:t>
      </w:r>
    </w:p>
    <w:p w14:paraId="5552BB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"sha1-Ua99YUrZqfYQ6huvu5idaxxWiQ8=",</w:t>
      </w:r>
    </w:p>
    <w:p w14:paraId="61EAFC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EE5EE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60063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77F3AE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A779D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9E72A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453FB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54EB18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5A2176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50BED8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48E90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C56BC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1681D0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2991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"express": {</w:t>
      </w:r>
    </w:p>
    <w:p w14:paraId="0EC485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"4.17.1",</w:t>
      </w:r>
    </w:p>
    <w:p w14:paraId="242F8E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"https://registry.npmjs.org/express/-/express-4.17.1.tgz",</w:t>
      </w:r>
    </w:p>
    <w:p w14:paraId="4F777F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"sha512-mHJ9O79RqluphRrcw2X/GTh3k9tVv8YcoyY4Kkh4WDMUYKRZUq0h1o0w2rrrxBqM7VoeUVqgb27xlEMXTnYt4g==",</w:t>
      </w:r>
    </w:p>
    <w:p w14:paraId="3672A3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6F26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C70DA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"accepts": "~1.3.7",</w:t>
      </w:r>
    </w:p>
    <w:p w14:paraId="107FD8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"1.1.1",</w:t>
      </w:r>
    </w:p>
    <w:p w14:paraId="13A97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"1.19.0",</w:t>
      </w:r>
    </w:p>
    <w:p w14:paraId="66EAA0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-disposition": "0.5.3",</w:t>
      </w:r>
    </w:p>
    <w:p w14:paraId="522480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-type": "~1.0.4",</w:t>
      </w:r>
    </w:p>
    <w:p w14:paraId="5D6FBB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"cookie": "0.4.0",</w:t>
      </w:r>
    </w:p>
    <w:p w14:paraId="227FDA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cookie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-signature": "1.0.6",</w:t>
      </w:r>
    </w:p>
    <w:p w14:paraId="1DF032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22E0A6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"~1.1.2",</w:t>
      </w:r>
    </w:p>
    <w:p w14:paraId="1F576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encodeurl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"~1.0.2",</w:t>
      </w:r>
    </w:p>
    <w:p w14:paraId="77CF5C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"~1.0.3",</w:t>
      </w:r>
    </w:p>
    <w:p w14:paraId="692CFE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etag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"~1.8.1",</w:t>
      </w:r>
    </w:p>
    <w:p w14:paraId="7E3C1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finalhandler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"~1.1.2",</w:t>
      </w:r>
    </w:p>
    <w:p w14:paraId="61A17A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"fresh": "0.5.2",</w:t>
      </w:r>
    </w:p>
    <w:p w14:paraId="0AEF00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-descriptors": "1.0.1",</w:t>
      </w:r>
    </w:p>
    <w:p w14:paraId="0DF5E5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"methods": "~1.1.2",</w:t>
      </w:r>
    </w:p>
    <w:p w14:paraId="2D7871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-finished": "~2.3.0",</w:t>
      </w:r>
    </w:p>
    <w:p w14:paraId="00A994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"~1.3.3",</w:t>
      </w:r>
    </w:p>
    <w:p w14:paraId="04A38D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"0.1.7",</w:t>
      </w:r>
    </w:p>
    <w:p w14:paraId="1182C7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proxy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"~2.0.5",</w:t>
      </w:r>
    </w:p>
    <w:p w14:paraId="611C7A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"6.7.0",</w:t>
      </w:r>
    </w:p>
    <w:p w14:paraId="1C8FBE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"~1.2.1",</w:t>
      </w:r>
    </w:p>
    <w:p w14:paraId="518EE9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"5.1.2",</w:t>
      </w:r>
    </w:p>
    <w:p w14:paraId="72A323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"send": "0.17.1",</w:t>
      </w:r>
    </w:p>
    <w:p w14:paraId="7789B5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-static": "1.14.1",</w:t>
      </w:r>
    </w:p>
    <w:p w14:paraId="78F7E6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setprototypeof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"1.1.1",</w:t>
      </w:r>
    </w:p>
    <w:p w14:paraId="59431E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"statuses": "~1.5.0",</w:t>
      </w:r>
    </w:p>
    <w:p w14:paraId="7F028B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-is": "~1.6.18",</w:t>
      </w:r>
    </w:p>
    <w:p w14:paraId="1FAC8B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-merge": "1.0.1",</w:t>
      </w:r>
    </w:p>
    <w:p w14:paraId="397DF2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"vary": "~1.1.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2"</w:t>
      </w:r>
      <w:proofErr w:type="gramEnd"/>
    </w:p>
    <w:p w14:paraId="2FC73D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98DB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DDB67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{</w:t>
      </w:r>
    </w:p>
    <w:p w14:paraId="052EAD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"1.1.1",</w:t>
      </w:r>
    </w:p>
    <w:p w14:paraId="6AD49F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"https://registry.npmjs.org/array-flatten/-/array-flatten-1.1.1.tgz",</w:t>
      </w:r>
    </w:p>
    <w:p w14:paraId="79F498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"sha1-ml9pkFGx5wczKPKgCJaLZOopVdI=",</w:t>
      </w:r>
    </w:p>
    <w:p w14:paraId="3791DF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232E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6D76E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31BC2A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1AAAB4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21D596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19F869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9FEC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E50E6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30A937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6CA49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795FA5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54B96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1FDD52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08AB7B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35B3EF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305D9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27923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C4D7D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"6.7.0",</w:t>
      </w:r>
    </w:p>
    <w:p w14:paraId="63E3AA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/-/qs-6.7.0.tgz",</w:t>
      </w:r>
    </w:p>
    <w:p w14:paraId="300B62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"sha512-VCdBRNFTX1fyE7Nb6FYoURo/SPe62QCaAyzJvUjwRaIsc+NePBEniHlvxFmmX56+HZphIGtV0XeCirBtpDrTyQ==",</w:t>
      </w:r>
    </w:p>
    <w:p w14:paraId="3FBCF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EB2BC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9EA15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43BC2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A2AB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"extend": {</w:t>
      </w:r>
    </w:p>
    <w:p w14:paraId="728915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0FFD1D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"https://registry.npmjs.org/extend/-/extend-3.0.2.tgz",</w:t>
      </w:r>
    </w:p>
    <w:p w14:paraId="7C5662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"sha512-fjquC59cD7CyW6urNXK0FBufkZcoiGG80wTuPujX590cB5Ttln20E2UB4S/WARVqhXffZl2LNgS+gQdPIIim/g==",</w:t>
      </w:r>
    </w:p>
    <w:p w14:paraId="190715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FDCE2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FB26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190476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5B3F17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"https://registry.npmjs.org/extend-shallow/-/extend-shallow-3.0.2.tgz",</w:t>
      </w:r>
    </w:p>
    <w:p w14:paraId="1E735B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"sha1-Jqcarwc7OfshJxcnRhMcJwQCjbg=",</w:t>
      </w:r>
    </w:p>
    <w:p w14:paraId="4A9AD2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9475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A5D66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"^1.0.0",</w:t>
      </w:r>
    </w:p>
    <w:p w14:paraId="7C3A9F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"^1.0.1"</w:t>
      </w:r>
    </w:p>
    <w:p w14:paraId="70131D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8503D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9487D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{</w:t>
      </w:r>
    </w:p>
    <w:p w14:paraId="5CFFDB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5E8AB8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"https://registry.npmjs.org/is-extendable/-/is-extendable-1.0.1.tgz",</w:t>
      </w:r>
    </w:p>
    <w:p w14:paraId="0AE47E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"sha512-arnXMxT1hhoKo9k1LZdmlNyJdDDfy2v0fXjFlmok4+i8ul/6WlbVge9bhM74OpNPQPMGUToDtz+KXa1PneJxOA==",</w:t>
      </w:r>
    </w:p>
    <w:p w14:paraId="7AE4A5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0B993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A596A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-plain-object": "^2.0.4"</w:t>
      </w:r>
    </w:p>
    <w:p w14:paraId="334764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4F77B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4B33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10D25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6BC2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external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-editor": {</w:t>
      </w:r>
    </w:p>
    <w:p w14:paraId="11015D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7C763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"https://registry.npmjs.org/external-editor/-/external-editor-3.1.0.tgz",</w:t>
      </w:r>
    </w:p>
    <w:p w14:paraId="5D6D78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"sha512-hMQ4CX1p1izmuLYyZqLMO/qGNw10wSv9QDCPfzXfyFrOaCSSoRfqE1Kf1s5an66J5JZC62NewG+mK49jOCtQew==",</w:t>
      </w:r>
    </w:p>
    <w:p w14:paraId="4BB66F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F35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2F73F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"^0.7.0",</w:t>
      </w:r>
    </w:p>
    <w:p w14:paraId="624FFC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"^0.4.24",</w:t>
      </w:r>
    </w:p>
    <w:p w14:paraId="318416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"^0.0.33"</w:t>
      </w:r>
    </w:p>
    <w:p w14:paraId="334FA1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0F794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150A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332D6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20561B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/-/extglob-2.0.4.tgz",</w:t>
      </w:r>
    </w:p>
    <w:p w14:paraId="226151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"sha512-Nmb6QXkELsuBr24CJSkilo6UHHgbekK5UiZgfE6UHD3Eb27YC6oD+bhcT+tJ6cl8dmsgdQxnWlcry8ksBIBLpw==",</w:t>
      </w:r>
    </w:p>
    <w:p w14:paraId="0A8C0B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9A5DC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B09E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363319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"^1.0.0",</w:t>
      </w:r>
    </w:p>
    <w:p w14:paraId="6162E7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expand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-brackets": "^2.1.4",</w:t>
      </w:r>
    </w:p>
    <w:p w14:paraId="2A58EE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30CB10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"^0.2.1",</w:t>
      </w:r>
    </w:p>
    <w:p w14:paraId="794096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3DD50C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"snapdragon": "^0.8.1",</w:t>
      </w:r>
    </w:p>
    <w:p w14:paraId="31507C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77CFD7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B8C2B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B7A89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370689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10C919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"https://registry.npmjs.org/define-property/-/define-property-1.0.0.tgz",</w:t>
      </w:r>
    </w:p>
    <w:p w14:paraId="0DF0A0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"sha1-dp66rz9KY6rTr56NMEybvnm/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63454B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47BE7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0636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"^1.0.0"</w:t>
      </w:r>
    </w:p>
    <w:p w14:paraId="0FB985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B4557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E2A60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0AC3E3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17F645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"https://registry.npmjs.org/extend-shallow/-/extend-shallow-2.0.1.tgz",</w:t>
      </w:r>
    </w:p>
    <w:p w14:paraId="5DDD83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"sha1-Ua99YUrZqfYQ6huvu5idaxxWiQ8=",</w:t>
      </w:r>
    </w:p>
    <w:p w14:paraId="15F78B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49ECC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B18A6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2BB50E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C0462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F4489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{</w:t>
      </w:r>
    </w:p>
    <w:p w14:paraId="734A47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0395D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"https://registry.npmjs.org/is-accessor-descriptor/-/is-accessor-descriptor-1.0.0.tgz",</w:t>
      </w:r>
    </w:p>
    <w:p w14:paraId="25E0FF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43BB29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E41D8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F1AAE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7D9E25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71C20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1D8D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{</w:t>
      </w:r>
    </w:p>
    <w:p w14:paraId="01BAB7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7311EA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"https://registry.npmjs.org/is-data-descriptor/-/is-data-descriptor-1.0.0.tgz",</w:t>
      </w:r>
    </w:p>
    <w:p w14:paraId="1160F0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"sha512-jbRXy1FmtAoCjQkVmIVYwuuqDFUbaOeDjmed1tOGPrsMhtJA4rD9tkgA0F1qJ3gRFRXcHYVkdeaP50Q5rE/jLQ==",</w:t>
      </w:r>
    </w:p>
    <w:p w14:paraId="4EEBF3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CF8A5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9FDB5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151DCF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3B231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62FF3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{</w:t>
      </w:r>
    </w:p>
    <w:p w14:paraId="0891FE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"1.0.2",</w:t>
      </w:r>
    </w:p>
    <w:p w14:paraId="63E75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"https://registry.npmjs.org/is-descriptor/-/is-descriptor-1.0.2.tgz",</w:t>
      </w:r>
    </w:p>
    <w:p w14:paraId="3CD1C1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560981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5C3AF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F20E7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"^1.0.0",</w:t>
      </w:r>
    </w:p>
    <w:p w14:paraId="2C58A4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"^1.0.0",</w:t>
      </w:r>
    </w:p>
    <w:p w14:paraId="5FB4CB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</w:t>
      </w:r>
    </w:p>
    <w:p w14:paraId="35E7AD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3F9C1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861B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6D21C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95CE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extsprintf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F10CA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"1.3.0",</w:t>
      </w:r>
    </w:p>
    <w:p w14:paraId="624326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extsprintf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/-/extsprintf-1.3.0.tgz",</w:t>
      </w:r>
    </w:p>
    <w:p w14:paraId="453168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"sha1-lpGEQOMEGnpBT4xS48V06zw+HgU=",</w:t>
      </w:r>
    </w:p>
    <w:p w14:paraId="13702F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1C813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392A3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-deep-equal": {</w:t>
      </w:r>
    </w:p>
    <w:p w14:paraId="2B9E9A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"3.1.3",</w:t>
      </w:r>
    </w:p>
    <w:p w14:paraId="7EA5EB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"https://registry.npmjs.org/fast-deep-equal/-/fast-deep-equal-3.1.3.tgz",</w:t>
      </w:r>
    </w:p>
    <w:p w14:paraId="3E4510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"sha512-f3qQ9oQy9j2AhBe/H9VC91wLmKBCCU/gDOnKNAYG5hswO7BLKj09Hc5HYNz9cGI++xlpDCIgDaitVs03ATR84Q==",</w:t>
      </w:r>
    </w:p>
    <w:p w14:paraId="7AA1A9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6EC27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CC3F3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{</w:t>
      </w:r>
    </w:p>
    <w:p w14:paraId="146832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"3.2.4",</w:t>
      </w:r>
    </w:p>
    <w:p w14:paraId="7C654B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"https://registry.npmjs.org/fast-glob/-/fast-glob-3.2.4.tgz",</w:t>
      </w:r>
    </w:p>
    <w:p w14:paraId="54FF54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"sha512-kr/Oo6PX51265qeuCYsyGypiO5uJFgBS0jksyG7FUeCyQzNwYnzrNIMR1NXfkZXsMYXYLRAHgISHBz8gQcxKHQ==",</w:t>
      </w:r>
    </w:p>
    <w:p w14:paraId="6254D3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B465D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8034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fs.stat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"^2.0.2",</w:t>
      </w:r>
    </w:p>
    <w:p w14:paraId="2257EA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fs.walk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"^1.2.3",</w:t>
      </w:r>
    </w:p>
    <w:p w14:paraId="21C62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"^5.1.0",</w:t>
      </w:r>
    </w:p>
    <w:p w14:paraId="49AB08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"merge2": "^1.3.0",</w:t>
      </w:r>
    </w:p>
    <w:p w14:paraId="417B01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"^4.0.2",</w:t>
      </w:r>
    </w:p>
    <w:p w14:paraId="26EB85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picomatch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"^2.2.1"</w:t>
      </w:r>
    </w:p>
    <w:p w14:paraId="3469D7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B7C1D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39755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-stable-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FB2C4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282B21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"https://registry.npmjs.org/fast-json-stable-stringify/-/fast-json-stable-stringify-2.1.0.tgz",</w:t>
      </w:r>
    </w:p>
    <w:p w14:paraId="199FC2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"sha512-lhd/wF+Lk98HZoTCtlVraHtfh5XYijIjalXck7saUtuanSDyLMxnHhSXEDJqHxD7msR8D0uCmqlkwjCV8xvwHw==",</w:t>
      </w:r>
    </w:p>
    <w:p w14:paraId="20FBF6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D3B10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07D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E1367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796F43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/-/fastparse-1.1.2.tgz",</w:t>
      </w:r>
    </w:p>
    <w:p w14:paraId="3C8DA9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"sha512-483XLLxTVIwWK3QTrMGRqUfUpoOs/0hbQrl2oz4J0pAcm3A3bu84wxTFqGqkJzewCLdME38xJLJAxBABfQT8sQ==",</w:t>
      </w:r>
    </w:p>
    <w:p w14:paraId="21A2C1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BD726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E2CE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31AA9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"1.8.0",</w:t>
      </w:r>
    </w:p>
    <w:p w14:paraId="50DFA9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/-/fastq-1.8.0.tgz",</w:t>
      </w:r>
    </w:p>
    <w:p w14:paraId="2F6448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"sha512-SMIZoZdLh/fgofivvIkmknUXyPnvxRE3DhtZ5Me3Mrsk5gyPL42F0xr51TdRXskBxHfMp+07bcYzfsYEsSQA9Q==",</w:t>
      </w:r>
    </w:p>
    <w:p w14:paraId="3539C5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588B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E0BC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reusify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</w:t>
      </w:r>
    </w:p>
    <w:p w14:paraId="6FA8A0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33342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89FE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faye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-websocket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90055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"0.10.0",</w:t>
      </w:r>
    </w:p>
    <w:p w14:paraId="7CD3C8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"https://registry.npmjs.org/faye-websocket/-/faye-websocket-0.10.0.tgz",</w:t>
      </w:r>
    </w:p>
    <w:p w14:paraId="63D000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"sha1-TkkvjQTftviQA1B/btvy1QHnxvQ=",</w:t>
      </w:r>
    </w:p>
    <w:p w14:paraId="3DC002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A2DAF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B7D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websocket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-driver": "&gt;=0.5.1"</w:t>
      </w:r>
    </w:p>
    <w:p w14:paraId="497459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FAA31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3852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{</w:t>
      </w:r>
    </w:p>
    <w:p w14:paraId="7EBB78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"3.5.2",</w:t>
      </w:r>
    </w:p>
    <w:p w14:paraId="7900DB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"https://registry.npmjs.org/figgy-pudding/-/figgy-pudding-3.5.2.tgz",</w:t>
      </w:r>
    </w:p>
    <w:p w14:paraId="310137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"sha512-0btnI/H8f2pavGMN8w40mlSKOfTK2SVJmBfBeVIj3kNw0swwgzyRq0d5TJVOwodFmtvpPeWPN/MCcfuWF0Ezbw==",</w:t>
      </w:r>
    </w:p>
    <w:p w14:paraId="16A83E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F8356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CA019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"figures": {</w:t>
      </w:r>
    </w:p>
    <w:p w14:paraId="250CFA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"3.2.0",</w:t>
      </w:r>
    </w:p>
    <w:p w14:paraId="7E02D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"https://registry.npmjs.org/figures/-/figures-3.2.0.tgz",</w:t>
      </w:r>
    </w:p>
    <w:p w14:paraId="4DCDF7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"sha512-yaduQFRKLXYOGgEn6AZau90j3ggSOyiqXU0F9JZfeXYhNa+Jk4X+s45A2zg5jns87GAFa34BBm2kXw4XpNcbdg==",</w:t>
      </w:r>
    </w:p>
    <w:p w14:paraId="719F5C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9D36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F4FED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"^1.0.5"</w:t>
      </w:r>
    </w:p>
    <w:p w14:paraId="684F4A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4FC7F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5AFCA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63FDA8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"6.0.0",</w:t>
      </w:r>
    </w:p>
    <w:p w14:paraId="153A10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"https://registry.npmjs.org/file-loader/-/file-loader-6.0.0.tgz",</w:t>
      </w:r>
    </w:p>
    <w:p w14:paraId="6F9923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"sha512-/aMOAYEFXDdjG0wytpTL5YQLfZnnTmLNjn+AIrJ/6HVnTfDqLsVKUUwkDf4I4kgex36BvjuXEn/TX9B/1ESyqQ==",</w:t>
      </w:r>
    </w:p>
    <w:p w14:paraId="60F497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26AE9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A7BE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"^2.0.0",</w:t>
      </w:r>
    </w:p>
    <w:p w14:paraId="7F4A3D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"^2.6.5"</w:t>
      </w:r>
    </w:p>
    <w:p w14:paraId="5E24F0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2B12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6335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fileset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5FE0F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"2.0.3",</w:t>
      </w:r>
    </w:p>
    <w:p w14:paraId="7EB68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fileset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/-/fileset-2.0.3.tgz",</w:t>
      </w:r>
    </w:p>
    <w:p w14:paraId="3B3E20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"sha1-jnVIqW08wjJ+5eZ0FocjozO7oqA=",</w:t>
      </w:r>
    </w:p>
    <w:p w14:paraId="596E21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1007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A51D1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"^7.0.3",</w:t>
      </w:r>
    </w:p>
    <w:p w14:paraId="6FEEB1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"^3.0.3"</w:t>
      </w:r>
    </w:p>
    <w:p w14:paraId="332173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55747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4C33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{</w:t>
      </w:r>
    </w:p>
    <w:p w14:paraId="265DC7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"7.0.1",</w:t>
      </w:r>
    </w:p>
    <w:p w14:paraId="76C1D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"https://registry.npmjs.org/fill-range/-/fill-range-7.0.1.tgz",</w:t>
      </w:r>
    </w:p>
    <w:p w14:paraId="05EC9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"sha512-qOo9F+dMUmC2Lcb4BbVvnKJxTPjCm+RRpe4gDuGrzkL7mEVl/djYSu2OdQ2Pa302N4oqkSg9ir6jaLWJ2USVpQ==",</w:t>
      </w:r>
    </w:p>
    <w:p w14:paraId="61695A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1C1AE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E5EA1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"^5.0.1"</w:t>
      </w:r>
    </w:p>
    <w:p w14:paraId="2F55CC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A2E8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9B5B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finalhandler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915E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72F113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"https://registry.npmjs.org/finalhandler/-/finalhandler-1.1.2.tgz",</w:t>
      </w:r>
    </w:p>
    <w:p w14:paraId="2576F6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"sha512-aAWcW57uxVNrQZqFXjITpW3sIUQmHGG3qSb9mUah9MgMC4NeWhNOlNjXEYq3HjRAvL6arUviZGGJsBg6z0zsWA==",</w:t>
      </w:r>
    </w:p>
    <w:p w14:paraId="5FD406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3FCA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E3785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63083D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encodeurl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"~1.0.2",</w:t>
      </w:r>
    </w:p>
    <w:p w14:paraId="4E2F7A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"~1.0.3",</w:t>
      </w:r>
    </w:p>
    <w:p w14:paraId="0E697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-finished": "~2.3.0",</w:t>
      </w:r>
    </w:p>
    <w:p w14:paraId="7FF682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"~1.3.3",</w:t>
      </w:r>
    </w:p>
    <w:p w14:paraId="2EF64D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"statuses": "~1.5.0",</w:t>
      </w:r>
    </w:p>
    <w:p w14:paraId="3A01CF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unpipe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"~1.0.0"</w:t>
      </w:r>
    </w:p>
    <w:p w14:paraId="728FE8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5E34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C50F7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5940AF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219F44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760665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6E75CD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480D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F2A18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4CFD79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3214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EE405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CA9E3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0C7F21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043EC2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76B2DD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6E273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86F2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B7DC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38DF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7C4A1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"3.3.1",</w:t>
      </w:r>
    </w:p>
    <w:p w14:paraId="4D62E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"https://registry.npmjs.org/find-cache-dir/-/find-cache-dir-3.3.1.tgz",</w:t>
      </w:r>
    </w:p>
    <w:p w14:paraId="665454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"sha512-t2GDMt3oGC/v+BMwzmllWDuJF/xcDtE5j/fCGbqDD7OLuJkj0cfh1YSA5VKPvwMeLFLNDBkwOKZ2X85jGLVftQ==",</w:t>
      </w:r>
    </w:p>
    <w:p w14:paraId="4C39A2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A0A2B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3A88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078347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"^3.0.2",</w:t>
      </w:r>
    </w:p>
    <w:p w14:paraId="52512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pkg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"^4.1.0"</w:t>
      </w:r>
    </w:p>
    <w:p w14:paraId="0FA68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24D49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A134E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{</w:t>
      </w:r>
    </w:p>
    <w:p w14:paraId="01CA7D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5036F7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"https://registry.npmjs.org/find-up/-/find-up-4.1.0.tgz",</w:t>
      </w:r>
    </w:p>
    <w:p w14:paraId="67C3B5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"sha512-PpOwAdQ/YlXQ2vj8a3h8IipDuYRi3wceVQQGYWxNINccq40Anw7BlsEXCMbt1Zt+OLA6Fq9suIpIWD0OsnISlw==",</w:t>
      </w:r>
    </w:p>
    <w:p w14:paraId="5A1B2D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FA44C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D1365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"^5.0.0",</w:t>
      </w:r>
    </w:p>
    <w:p w14:paraId="2C1B83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"^4.0.0"</w:t>
      </w:r>
    </w:p>
    <w:p w14:paraId="369BF6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8528B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1B16E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7EECC1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5BB883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"https://registry.npmjs.org/locate-path/-/locate-path-5.0.0.tgz",</w:t>
      </w:r>
    </w:p>
    <w:p w14:paraId="509C47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"sha512-t7hw9pI+WvuwNJXwk5zVHpyhIqzg2qTlklJOf0mVxGSbe3Fp2VieZcduNYjaLDoy6p9uGpQEGWG87WpMKlNq8g==",</w:t>
      </w:r>
    </w:p>
    <w:p w14:paraId="166B88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6610A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3E9C0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"p-locate": "^4.1.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98EE6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A3667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429C1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0FA82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456B2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"https://registry.npmjs.org/make-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/-/make-dir-3.1.0.tgz",</w:t>
      </w:r>
    </w:p>
    <w:p w14:paraId="3A261F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"sha512-g3FeP20LNwhALb/6Cz6Dd4F2ngze0jz7tbzrD2wAV+o9FeNHe4rL+yK2md0J/fiSf1sa1ADhXqi5+oVwOM/eGw==",</w:t>
      </w:r>
    </w:p>
    <w:p w14:paraId="638AC5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DBC30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7A2A1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5516A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1B01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AC134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"p-locate": {</w:t>
      </w:r>
    </w:p>
    <w:p w14:paraId="20FF41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7B802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"https://registry.npmjs.org/p-locate/-/p-locate-4.1.0.tgz",</w:t>
      </w:r>
    </w:p>
    <w:p w14:paraId="7F4B5B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"sha512-R79ZZ/0wAxKGu3oYMlz8jy/kbhsNrS7SKZ7PxEHBgJ5+F2mtFW2fK2cOtBh1cHYkQsbzFV7I+EoRKe6Yt0oK7A==",</w:t>
      </w:r>
    </w:p>
    <w:p w14:paraId="09144C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AD248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03D10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"p-limit": "^2.2.0"</w:t>
      </w:r>
    </w:p>
    <w:p w14:paraId="61C19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B1175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7DA6F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{</w:t>
      </w:r>
    </w:p>
    <w:p w14:paraId="21E86C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6C896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"https://registry.npmjs.org/path-exists/-/path-exists-4.0.0.tgz",</w:t>
      </w:r>
    </w:p>
    <w:p w14:paraId="6DBC8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"sha512-ak9Qy5Q7jYb2Wwcey5Fpvg2KoAc/ZIhLSLOSBmRmygPsGwkVVt0fZa0qrtMz+m6tJTAHfZQ8FnmB4MG4LWy7/w==",</w:t>
      </w:r>
    </w:p>
    <w:p w14:paraId="740980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B993A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06F6E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pkg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DE1B3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"4.2.0",</w:t>
      </w:r>
    </w:p>
    <w:p w14:paraId="16C03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"https://registry.npmjs.org/pkg-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/-/pkg-dir-4.2.0.tgz",</w:t>
      </w:r>
    </w:p>
    <w:p w14:paraId="6644B5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"sha512-HRDzbaKjC+AOWVXxAU/x54COGeIv9eb+6CkDSQoNTt4XyWoIJvuPsXizxu/Fr23EiekbtZwmh1IcIG/l/a10GQ==",</w:t>
      </w:r>
    </w:p>
    <w:p w14:paraId="74E2E3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F4D0A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98585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"^4.0.0"</w:t>
      </w:r>
    </w:p>
    <w:p w14:paraId="625128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E94CE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DB477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F6A3B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098BE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573AE3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093271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F395D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6C77F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E774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0F61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{</w:t>
      </w:r>
    </w:p>
    <w:p w14:paraId="361C8F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00AF2C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"https://registry.npmjs.org/find-up/-/find-up-3.0.0.tgz",</w:t>
      </w:r>
    </w:p>
    <w:p w14:paraId="5B5511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"sha512-1yD6RmLI1XBfxugvORwlck6f75tYL+iR0jqwsOrOxMZyGYqUuDhJ0l4AXdO1iX/FTs9cBAMEk1gWSEx1kSbylg==",</w:t>
      </w:r>
    </w:p>
    <w:p w14:paraId="698876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32C79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C2B88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"^3.0.0"</w:t>
      </w:r>
    </w:p>
    <w:p w14:paraId="3D20DF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123AB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8094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"flatted": {</w:t>
      </w:r>
    </w:p>
    <w:p w14:paraId="1FC46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4BE0F8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"https://registry.npmjs.org/flatted/-/flatted-2.0.2.tgz",</w:t>
      </w:r>
    </w:p>
    <w:p w14:paraId="109EE9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"sha512-r5wGx7YeOwNWNlCA0wQ86zKyDLMQr+/RB8xy74M4hTphfmjlijTSSXGuH8rnvKZnfT9i+75zmd8jcKdMR4O6jA==",</w:t>
      </w:r>
    </w:p>
    <w:p w14:paraId="3B8355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873A0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E73D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-write-stream": {</w:t>
      </w:r>
    </w:p>
    <w:p w14:paraId="3037C3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6649DD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"https://registry.npmjs.org/flush-write-stream/-/flush-write-stream-1.1.1.tgz",</w:t>
      </w:r>
    </w:p>
    <w:p w14:paraId="3AC7C3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"sha512-3Z4XhFZ3992uIq0XOqb9AreonueSYphE6oYbpt5+3u06JWklbsPkNv3ZKkP9Bz/r+1MWCaMoSQ28P85+1Yc77w==",</w:t>
      </w:r>
    </w:p>
    <w:p w14:paraId="1CAF5B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E4E6B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8EF3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141234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"^2.3.6"</w:t>
      </w:r>
    </w:p>
    <w:p w14:paraId="196B27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EC734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335E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-redirects": {</w:t>
      </w:r>
    </w:p>
    <w:p w14:paraId="7CAC80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"1.12.1",</w:t>
      </w:r>
    </w:p>
    <w:p w14:paraId="00CC7B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"https://registry.npmjs.org/follow-redirects/-/follow-redirects-1.12.1.tgz",</w:t>
      </w:r>
    </w:p>
    <w:p w14:paraId="3F99E6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"sha512-tmRv0AVuR7ZyouUHLeNSiO6pqulF7dYa3s19c6t+wz9LD69/uSzdMxJ2S91nTI9U3rt/IldxpzMOFejp6f0hjg==",</w:t>
      </w:r>
    </w:p>
    <w:p w14:paraId="0E2EDC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6C698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CC53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-in": {</w:t>
      </w:r>
    </w:p>
    <w:p w14:paraId="689FC3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541A3E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"https://registry.npmjs.org/for-in/-/for-in-1.0.2.tgz",</w:t>
      </w:r>
    </w:p>
    <w:p w14:paraId="0DE5AD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"sha1-gQaNKVqBQuwKxybG4iAMMPttXoA=",</w:t>
      </w:r>
    </w:p>
    <w:p w14:paraId="3F3753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87BA8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0C1A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-agent": {</w:t>
      </w:r>
    </w:p>
    <w:p w14:paraId="2A527C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"0.6.1",</w:t>
      </w:r>
    </w:p>
    <w:p w14:paraId="39882C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"https://registry.npmjs.org/forever-agent/-/forever-agent-0.6.1.tgz",</w:t>
      </w:r>
    </w:p>
    <w:p w14:paraId="3831AC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"sha1-+8cfDEGt6zf5bFd60e1C2P2sypE=",</w:t>
      </w:r>
    </w:p>
    <w:p w14:paraId="64A3B6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79216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8460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{</w:t>
      </w:r>
    </w:p>
    <w:p w14:paraId="037203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"2.3.3",</w:t>
      </w:r>
    </w:p>
    <w:p w14:paraId="480FD4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"https://registry.npmjs.org/form-data/-/form-data-2.3.3.tgz",</w:t>
      </w:r>
    </w:p>
    <w:p w14:paraId="2264B3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"sha512-1lLKB2Mu3aGP1Q/2eCOx0fNbRMe7XdwktwOruhfqqd0rIJWwN4Dh+E3hrPSlDCXnSR7UtZ1N38rVXm+6+MEhJQ==",</w:t>
      </w:r>
    </w:p>
    <w:p w14:paraId="0C4C60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915C1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2A6AF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asynckit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"^0.4.0",</w:t>
      </w:r>
    </w:p>
    <w:p w14:paraId="4F9FD3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"^1.0.6",</w:t>
      </w:r>
    </w:p>
    <w:p w14:paraId="417418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-types": "^2.1.12"</w:t>
      </w:r>
    </w:p>
    <w:p w14:paraId="1DE819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C1CE5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9B07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"forwarded": {</w:t>
      </w:r>
    </w:p>
    <w:p w14:paraId="7573FA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7D5DDF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"https://registry.npmjs.org/forwarded/-/forwarded-0.1.2.tgz",</w:t>
      </w:r>
    </w:p>
    <w:p w14:paraId="154325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"sha1-mMI9qxF1ZXuMBXPozszZGw/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xjIQ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4BFA0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1A2E7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A09B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397171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"0.2.1",</w:t>
      </w:r>
    </w:p>
    <w:p w14:paraId="501FB1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"https://registry.npmjs.org/fragment-cache/-/fragment-cache-0.2.1.tgz",</w:t>
      </w:r>
    </w:p>
    <w:p w14:paraId="6AEF40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"sha1-QpD60n8T6Jvn8zeZxrxaCr//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DRk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779A24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F736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8C4B3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"^0.2.2"</w:t>
      </w:r>
    </w:p>
    <w:p w14:paraId="6D2AF2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39BD9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CE413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"fresh": {</w:t>
      </w:r>
    </w:p>
    <w:p w14:paraId="44C964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"0.5.2",</w:t>
      </w:r>
    </w:p>
    <w:p w14:paraId="7D266B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"https://registry.npmjs.org/fresh/-/fresh-0.5.2.tgz",</w:t>
      </w:r>
    </w:p>
    <w:p w14:paraId="45ED4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"sha1-PYyt2Q2XZWn6g1qx+OSyOhBWBac=",</w:t>
      </w:r>
    </w:p>
    <w:p w14:paraId="3B93BA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D6B51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922C9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"from2": {</w:t>
      </w:r>
    </w:p>
    <w:p w14:paraId="16A10A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3B22AA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"https://registry.npmjs.org/from2/-/from2-2.3.0.tgz",</w:t>
      </w:r>
    </w:p>
    <w:p w14:paraId="3BE342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"sha1-i/tVAr3kpNNs/e6gB/zKIdfjgq8=",</w:t>
      </w:r>
    </w:p>
    <w:p w14:paraId="187F65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A5AC3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6FF5B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7D6C3D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"^2.0.0"</w:t>
      </w:r>
    </w:p>
    <w:p w14:paraId="3C91B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D5FA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9AB5D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-extra": {</w:t>
      </w:r>
    </w:p>
    <w:p w14:paraId="5E2763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28101B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"https://registry.npmjs.org/fs-extra/-/fs-extra-4.0.2.tgz",</w:t>
      </w:r>
    </w:p>
    <w:p w14:paraId="0CFFC5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"sha1-+RcExT0bRh+JNFKwwwfZmXZHq2s=",</w:t>
      </w:r>
    </w:p>
    <w:p w14:paraId="4B366E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238AB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1E69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50CED8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2A502D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universalify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"^0.1.0"</w:t>
      </w:r>
    </w:p>
    <w:p w14:paraId="60F9D1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AD9FA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7A02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ECBFD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62C4FF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"https://registry.npmjs.org/fs-minipass/-/fs-minipass-2.1.0.tgz",</w:t>
      </w:r>
    </w:p>
    <w:p w14:paraId="3A8057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"sha512-V/JgOLFCS+R6Vcq0slCuaeWEdNC3ouDlJMNIsacH2VtALiu9mV4LPrHc5cDl8k5aw6J8jwgWWpiTo5RYhmIzvg==",</w:t>
      </w:r>
    </w:p>
    <w:p w14:paraId="68B20D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1AF6C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EDFA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71A7F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4016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ECAA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-write-stream-atomic": {</w:t>
      </w:r>
    </w:p>
    <w:p w14:paraId="1649C3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"1.0.10",</w:t>
      </w:r>
    </w:p>
    <w:p w14:paraId="26E21F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"https://registry.npmjs.org/fs-write-stream-atomic/-/fs-write-stream-atomic-1.0.10.tgz",</w:t>
      </w:r>
    </w:p>
    <w:p w14:paraId="4BD1C8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"sha1-tH31NJPvkR33VzHnCp3tAYnbQMk=",</w:t>
      </w:r>
    </w:p>
    <w:p w14:paraId="4A0E4B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17FF0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4296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043FF0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iferr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"^0.1.5",</w:t>
      </w:r>
    </w:p>
    <w:p w14:paraId="23F0CA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imurmurhash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"^0.1.4",</w:t>
      </w:r>
    </w:p>
    <w:p w14:paraId="6787FA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"1 || 2"</w:t>
      </w:r>
    </w:p>
    <w:p w14:paraId="6694AF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10B08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451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fs.realpath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8F734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2E96A8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"https://registry.npmjs.org/fs.realpath/-/fs.realpath-1.0.0.tgz",</w:t>
      </w:r>
    </w:p>
    <w:p w14:paraId="64B811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"sha1-FQStJSMVjKpA20onh8sBQRmU6k8=",</w:t>
      </w:r>
    </w:p>
    <w:p w14:paraId="0472B5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FA230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C36FC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48332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"2.1.3",</w:t>
      </w:r>
    </w:p>
    <w:p w14:paraId="683C94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/-/fsevents-2.1.3.tgz",</w:t>
      </w:r>
    </w:p>
    <w:p w14:paraId="770AA7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"sha512-Auw9a4AxqWpa9GUfj370BMPzzyncfBABW8Mab7BGWBYDj4Isgq+cDKtx0i6u9jcX9pQDnswsaaOTgTmA5pEjuQ==",</w:t>
      </w:r>
    </w:p>
    <w:p w14:paraId="6ECA9A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D99B9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"optional": true</w:t>
      </w:r>
    </w:p>
    <w:p w14:paraId="3D6B35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02B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{</w:t>
      </w:r>
    </w:p>
    <w:p w14:paraId="655784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6981DD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"https://registry.npmjs.org/function-bind/-/function-bind-1.1.1.tgz",</w:t>
      </w:r>
    </w:p>
    <w:p w14:paraId="362D1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"sha512-yIovAzMX49sF8Yl58fSCWJ5svSLuaibPxXQJFLmBObTuCr0Mf1KiPopGM9NiFjiYBCbfaa2Fh6breQ6ANVTI0A==",</w:t>
      </w:r>
    </w:p>
    <w:p w14:paraId="7AA0F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D3FBA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DBEE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genfun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5C50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"5.0.0",</w:t>
      </w:r>
    </w:p>
    <w:p w14:paraId="209762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genfun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/-/genfun-5.0.0.tgz",</w:t>
      </w:r>
    </w:p>
    <w:p w14:paraId="6A9EA9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"sha512-KGDOARWVga7+rnB3z9Sd2Letx515owfk0hSxHGuqjANb1M+x2bGZGqHLiozPsYMdM2OubeMni/Hpwmjq6qIUhA==",</w:t>
      </w:r>
    </w:p>
    <w:p w14:paraId="63E99E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4706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665A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gensync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FACF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"1.0.0-beta.1",</w:t>
      </w:r>
    </w:p>
    <w:p w14:paraId="79A14F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gensync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/-/gensync-1.0.0-beta.1.tgz",</w:t>
      </w:r>
    </w:p>
    <w:p w14:paraId="3C8465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"sha512-r8EC6NO1sngH/zdD9fiRDLdcgnbayXah+mLgManTaIZJqEC1MZstmnox8KpnI2/fxQwrp5OpCOYWLp4rBl4Jcg==",</w:t>
      </w:r>
    </w:p>
    <w:p w14:paraId="3E4086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C7625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861F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-caller-file": {</w:t>
      </w:r>
    </w:p>
    <w:p w14:paraId="137B58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"2.0.5",</w:t>
      </w:r>
    </w:p>
    <w:p w14:paraId="7E0094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"https://registry.npmjs.org/get-caller-file/-/get-caller-file-2.0.5.tgz",</w:t>
      </w:r>
    </w:p>
    <w:p w14:paraId="7753A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"sha512-DyFP3BM/3YHTQOCUL/w0OZHR0lpKeGrxotcHWcqNEdnltqFwXVfhEBQ94eIo34AfQpo0rGki4cyIiftY06h2Fg==",</w:t>
      </w:r>
    </w:p>
    <w:p w14:paraId="5E650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4B17B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D1DD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192A77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"4.1.0",</w:t>
      </w:r>
    </w:p>
    <w:p w14:paraId="0D2401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"https://registry.npmjs.org/get-stream/-/get-stream-4.1.0.tgz",</w:t>
      </w:r>
    </w:p>
    <w:p w14:paraId="394C4F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"sha512-GMat4EJ5161kIy2HevLlr4luNjBgvmj413KaQA7jt4V8B4RDsfpHk7WQ9GVqfYyyx8OS/L66Kox+rJRNklLK7w==",</w:t>
      </w:r>
    </w:p>
    <w:p w14:paraId="3F9DDB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5F836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4E91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"pump": "^3.0.0"</w:t>
      </w:r>
    </w:p>
    <w:p w14:paraId="672467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A958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B995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{</w:t>
      </w:r>
    </w:p>
    <w:p w14:paraId="63A03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"2.0.6",</w:t>
      </w:r>
    </w:p>
    <w:p w14:paraId="13CCF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"https://registry.npmjs.org/get-value/-/get-value-2.0.6.tgz",</w:t>
      </w:r>
    </w:p>
    <w:p w14:paraId="3965E5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"sha1-3BXKHGcjh8p2vTesCjlbogQqLCg=",</w:t>
      </w:r>
    </w:p>
    <w:p w14:paraId="151A61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00F3A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3DF5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B00C7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"0.1.7",</w:t>
      </w:r>
    </w:p>
    <w:p w14:paraId="3803D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/-/getpass-0.1.7.tgz",</w:t>
      </w:r>
    </w:p>
    <w:p w14:paraId="066667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"sha1-Xv+OPmhNVprkyysSgmBOi6YhSfo=",</w:t>
      </w:r>
    </w:p>
    <w:p w14:paraId="218B66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BDA2A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9B60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"^1.0.0"</w:t>
      </w:r>
    </w:p>
    <w:p w14:paraId="12D32A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1EF6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EC5D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"glob": {</w:t>
      </w:r>
    </w:p>
    <w:p w14:paraId="26CA8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"7.1.6",</w:t>
      </w:r>
    </w:p>
    <w:p w14:paraId="43FF33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"https://registry.npmjs.org/glob/-/glob-7.1.6.tgz",</w:t>
      </w:r>
    </w:p>
    <w:p w14:paraId="3057A6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"sha512-LwaxwyZ72Lk7vZINtNNrywX0ZuLyStrdDtabefZKAY5ZGJhVtgdznluResxNmPitE0SAO+O26sWTHeKSI2wMBA==",</w:t>
      </w:r>
    </w:p>
    <w:p w14:paraId="2D9144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8FB1A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43D71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fs.realpath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144813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"inflight": "^1.0.4",</w:t>
      </w:r>
    </w:p>
    <w:p w14:paraId="2C1262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"2",</w:t>
      </w:r>
    </w:p>
    <w:p w14:paraId="5856EB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"^3.0.4",</w:t>
      </w:r>
    </w:p>
    <w:p w14:paraId="1993A4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"once": "^1.3.0",</w:t>
      </w:r>
    </w:p>
    <w:p w14:paraId="502030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-is-absolute": "^1.0.0"</w:t>
      </w:r>
    </w:p>
    <w:p w14:paraId="7DE4E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78C4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1D59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{</w:t>
      </w:r>
    </w:p>
    <w:p w14:paraId="7DF75A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"5.1.1",</w:t>
      </w:r>
    </w:p>
    <w:p w14:paraId="154B58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"https://registry.npmjs.org/glob-parent/-/glob-parent-5.1.1.tgz",</w:t>
      </w:r>
    </w:p>
    <w:p w14:paraId="0691CC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"sha512-FnI+VGOpnlGHWZxthPGR+QhR78fuiK0sNLkHQv+bL9fQi57lNNdquIbna/WrfROrolq8GK5Ek6BiMwqL/voRYQ==",</w:t>
      </w:r>
    </w:p>
    <w:p w14:paraId="225987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ADBF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930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"^4.0.1"</w:t>
      </w:r>
    </w:p>
    <w:p w14:paraId="4E7DE8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5AA7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D884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468F2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"11.12.0",</w:t>
      </w:r>
    </w:p>
    <w:p w14:paraId="49344F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/-/globals-11.12.0.tgz",</w:t>
      </w:r>
    </w:p>
    <w:p w14:paraId="76CED6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"sha512-WOBp/EEGUiIsJSp7wcv/y6MO+lV9UoncWqxuFfm8eBwzWNgyfBd6Gz+IeKQ9jCmyhoH99g15M3T+QaVHFjizVA==",</w:t>
      </w:r>
    </w:p>
    <w:p w14:paraId="77FB72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45950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7E3B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"globby": {</w:t>
      </w:r>
    </w:p>
    <w:p w14:paraId="12C1E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"11.0.1",</w:t>
      </w:r>
    </w:p>
    <w:p w14:paraId="32C059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"https://registry.npmjs.org/globby/-/globby-11.0.1.tgz",</w:t>
      </w:r>
    </w:p>
    <w:p w14:paraId="1848E6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"sha512-iH9RmgwCmUJHi2z5o2l3eTtGBtXek1OYlHrbcxOYugyHLmAsZrPj43OtHThd62Buh/Vv6VyCBD2bdyWcGNQqoQ==",</w:t>
      </w:r>
    </w:p>
    <w:p w14:paraId="3FAD46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588B3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8609E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"^2.1.0",</w:t>
      </w:r>
    </w:p>
    <w:p w14:paraId="4D9D36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"^3.0.1",</w:t>
      </w:r>
    </w:p>
    <w:p w14:paraId="2348CE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"^3.1.1",</w:t>
      </w:r>
    </w:p>
    <w:p w14:paraId="3B38B4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"ignore": "^5.1.4",</w:t>
      </w:r>
    </w:p>
    <w:p w14:paraId="096A78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"merge2": "^1.3.0",</w:t>
      </w:r>
    </w:p>
    <w:p w14:paraId="549A77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"slash": "^3.0.0"</w:t>
      </w:r>
    </w:p>
    <w:p w14:paraId="44E3E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6710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F408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{</w:t>
      </w:r>
    </w:p>
    <w:p w14:paraId="77ECB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"4.2.4",</w:t>
      </w:r>
    </w:p>
    <w:p w14:paraId="4E9DB7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"https://registry.npmjs.org/graceful-fs/-/graceful-fs-4.2.4.tgz",</w:t>
      </w:r>
    </w:p>
    <w:p w14:paraId="1399DD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"sha512-WjKPNJF79dtJAVniUlGGWHYGz2jWxT6VhN/4m1NdkbZ2nOsEF+cI1Edgql5zCRhs/VsQYRvrXctxktVXZUkixw==",</w:t>
      </w:r>
    </w:p>
    <w:p w14:paraId="10CE6F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A96D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8BCB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-thing": {</w:t>
      </w:r>
    </w:p>
    <w:p w14:paraId="78F8C3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7A823D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"https://registry.npmjs.org/handle-thing/-/handle-thing-2.0.1.tgz",</w:t>
      </w:r>
    </w:p>
    <w:p w14:paraId="717E84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"sha512-9Qn4yBxelxoh2Ow62nP+Ka/kMnOXRi8BXnRaUwezLNhqelnN49xKz4F/dPP8OYLxLxq6JDtZb2i9XznUQbNPTg==",</w:t>
      </w:r>
    </w:p>
    <w:p w14:paraId="1DA899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804B3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7994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-schema": {</w:t>
      </w:r>
    </w:p>
    <w:p w14:paraId="2E4B76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201442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-schema/-/har-schema-2.0.0.tgz",</w:t>
      </w:r>
    </w:p>
    <w:p w14:paraId="44464F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"sha1-qUwiJOvKwEeCoNkDVSHyRzW37JI=",</w:t>
      </w:r>
    </w:p>
    <w:p w14:paraId="585784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07F39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C2A5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-validator": {</w:t>
      </w:r>
    </w:p>
    <w:p w14:paraId="155909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"5.1.3",</w:t>
      </w:r>
    </w:p>
    <w:p w14:paraId="13D212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"https://registry.npmjs.org/har-validator/-/har-validator-5.1.3.tgz",</w:t>
      </w:r>
    </w:p>
    <w:p w14:paraId="7D2D71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"sha512-sNvOCzEQNr/qrvJgc3UG/kD4QtlHycrzwS+6mfTrrSq97BvaYcPZZI1ZSqGSPR73Cxn4LKTD4PttRwfU7jWq5g==",</w:t>
      </w:r>
    </w:p>
    <w:p w14:paraId="536E06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EEF1B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5F917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"^6.5.5",</w:t>
      </w:r>
    </w:p>
    <w:p w14:paraId="701981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-schema": "^2.0.0"</w:t>
      </w:r>
    </w:p>
    <w:p w14:paraId="1D974C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0572A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0716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"has": {</w:t>
      </w:r>
    </w:p>
    <w:p w14:paraId="19F7B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50154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"https://registry.npmjs.org/has/-/has-1.0.3.tgz",</w:t>
      </w:r>
    </w:p>
    <w:p w14:paraId="5C675F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"sha512-f2dvO0VU6Oej7RkWJGrehjbzMAjFp5/VKPp5tTpWIV4JHHZK1/BxbFRtf/siA2SWTe09caDmVtYYzWEIbBS4zw==",</w:t>
      </w:r>
    </w:p>
    <w:p w14:paraId="04D481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76EDB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EB5F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"^1.1.1"</w:t>
      </w:r>
    </w:p>
    <w:p w14:paraId="3AC0CF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1D204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F8D4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502CB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773C6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/-/has-ansi-2.0.0.tgz",</w:t>
      </w:r>
    </w:p>
    <w:p w14:paraId="641A8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"sha1-NPUEnOHs3ysGSa8+8k5F7TVBbZE=",</w:t>
      </w:r>
    </w:p>
    <w:p w14:paraId="6971AD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925A7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496E5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"^2.0.0"</w:t>
      </w:r>
    </w:p>
    <w:p w14:paraId="6BFE04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B0E66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91A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-binary2": {</w:t>
      </w:r>
    </w:p>
    <w:p w14:paraId="68F5CB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3898A8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"https://registry.npmjs.org/has-binary2/-/has-binary2-1.0.3.tgz",</w:t>
      </w:r>
    </w:p>
    <w:p w14:paraId="539764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"sha512-G1LWKhDSvhGeAQ8mPVQlqNcOB2sJdwATtZKl2pDKKHfpf/rYj24lkinxf69blJbnsvtqqNU+L3SL50vzZhXOnw==",</w:t>
      </w:r>
    </w:p>
    <w:p w14:paraId="71F46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63DF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A7E2E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"2.0.1"</w:t>
      </w:r>
    </w:p>
    <w:p w14:paraId="15D984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4B701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BC379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51555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7E8E92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/-/isarray-2.0.1.tgz",</w:t>
      </w:r>
    </w:p>
    <w:p w14:paraId="3EA1D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"sha1-o32U7ZzaLVmGXJ92/llu4fM4dB4=",</w:t>
      </w:r>
    </w:p>
    <w:p w14:paraId="62D403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A8569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1C10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EAF3D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E1D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93BD0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66C2CB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/-/has-cors-1.1.0.tgz",</w:t>
      </w:r>
    </w:p>
    <w:p w14:paraId="5A012C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"sha1-XkdHk/fqmEPRu5nCPu9J/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zk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7A0EF9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B7BBD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2571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{</w:t>
      </w:r>
    </w:p>
    <w:p w14:paraId="48902E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5E4DD3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"https://registry.npmjs.org/has-flag/-/has-flag-3.0.0.tgz",</w:t>
      </w:r>
    </w:p>
    <w:p w14:paraId="6AB711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"sha1-tdRU3CGZriJWmfNGfloH87lVuv0=",</w:t>
      </w:r>
    </w:p>
    <w:p w14:paraId="0C315E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CF993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D8DC5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{</w:t>
      </w:r>
    </w:p>
    <w:p w14:paraId="72ED3C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123F8C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"https://registry.npmjs.org/has-symbols/-/has-symbols-1.0.1.tgz",</w:t>
      </w:r>
    </w:p>
    <w:p w14:paraId="2AF652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"sha512-PLcsoqu++dmEIZB+6totNFKq/7Do+Z0u4oT0zKOJNl3lYK6vGwwu2hjHs+68OEZbTjiUE9bgOABXbP/GvrS0Kg==",</w:t>
      </w:r>
    </w:p>
    <w:p w14:paraId="46DABF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0E31B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972E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{</w:t>
      </w:r>
    </w:p>
    <w:p w14:paraId="49E275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0FD4B0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"https://registry.npmjs.org/has-value/-/has-value-1.0.0.tgz",</w:t>
      </w:r>
    </w:p>
    <w:p w14:paraId="6D886B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"sha1-GLKB2lhbHFxR3vJMkw7SmgvmsXc=",</w:t>
      </w:r>
    </w:p>
    <w:p w14:paraId="25818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4F632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3FB76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"^2.0.6",</w:t>
      </w:r>
    </w:p>
    <w:p w14:paraId="010EE8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-values": "^1.0.0",</w:t>
      </w:r>
    </w:p>
    <w:p w14:paraId="34088D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472477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D1B06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DFB9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-values": {</w:t>
      </w:r>
    </w:p>
    <w:p w14:paraId="51D7F4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64CD29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"https://registry.npmjs.org/has-values/-/has-values-1.0.0.tgz",</w:t>
      </w:r>
    </w:p>
    <w:p w14:paraId="2DBB05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"sha1-lbC2P+whRmGab+V/51Yo1aOe/k8=",</w:t>
      </w:r>
    </w:p>
    <w:p w14:paraId="7ACFD8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2A1F8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AC9C9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5A4763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"^4.0.0"</w:t>
      </w:r>
    </w:p>
    <w:p w14:paraId="7FBEF2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B600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E3681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{</w:t>
      </w:r>
    </w:p>
    <w:p w14:paraId="5C1563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3B85DF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"https://registry.npmjs.org/is-number/-/is-number-3.0.0.tgz",</w:t>
      </w:r>
    </w:p>
    <w:p w14:paraId="19DF4C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"sha1-JP1iAaR4LPUFYcgQJ2r8fRLXEZU=",</w:t>
      </w:r>
    </w:p>
    <w:p w14:paraId="268B1C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1BFB9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3328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751580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54E8DB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042949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3EF6D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"3.2.2",</w:t>
      </w:r>
    </w:p>
    <w:p w14:paraId="1F1F75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"https://registry.npmjs.org/kind-of/-/kind-of-3.2.2.tgz",</w:t>
      </w:r>
    </w:p>
    <w:p w14:paraId="14F289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"sha1-MeohpzS6ubuw8yRm2JOupR5KPGQ=",</w:t>
      </w:r>
    </w:p>
    <w:p w14:paraId="378DEB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5A8488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2968E3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37FA73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1E40C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6414F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2A2C4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9559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238752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1976C3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"https://registry.npmjs.org/kind-of/-/kind-of-4.0.0.tgz",</w:t>
      </w:r>
    </w:p>
    <w:p w14:paraId="7C338B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"sha1-IIE989cSkosgc3hpGkUGb65y3Vc=",</w:t>
      </w:r>
    </w:p>
    <w:p w14:paraId="6074FC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314B0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BC4FE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5F64CE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95D2A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4638BB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6DB3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8369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{</w:t>
      </w:r>
    </w:p>
    <w:p w14:paraId="5C709B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670923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"https://registry.npmjs.org/hash-base/-/hash-base-3.1.0.tgz",</w:t>
      </w:r>
    </w:p>
    <w:p w14:paraId="64ADA9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"sha512-1nmYp/rhMDiE7AYkDw+lLwlAzz0AntGIe51F3RfFfEqyQ3feY2eI/NcwC6umIQVOASPMsWJLJScWKSSvzL9IVA==",</w:t>
      </w:r>
    </w:p>
    <w:p w14:paraId="753F6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B9FD7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E2C24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"^2.0.4",</w:t>
      </w:r>
    </w:p>
    <w:p w14:paraId="5E70B9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"^3.6.0",</w:t>
      </w:r>
    </w:p>
    <w:p w14:paraId="25886F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"^5.2.0"</w:t>
      </w:r>
    </w:p>
    <w:p w14:paraId="7E2DA7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87C19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BE819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622A18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"3.6.0",</w:t>
      </w:r>
    </w:p>
    <w:p w14:paraId="03F45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"https://registry.npmjs.org/readable-stream/-/readable-stream-3.6.0.tgz",</w:t>
      </w:r>
    </w:p>
    <w:p w14:paraId="50FADD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"sha512-BViHy7LKeTz4oNnkcLJ+lVSL6vpiFeX6/d3oSH8zCW7UxP2onchk+vTGB143xuFjHS3deTgkKoXXymXqymiIdA==",</w:t>
      </w:r>
    </w:p>
    <w:p w14:paraId="431C0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54812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8EF5E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"^2.0.3",</w:t>
      </w:r>
    </w:p>
    <w:p w14:paraId="7215FA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_decoder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503AD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-deprecate": "^1.0.1"</w:t>
      </w:r>
    </w:p>
    <w:p w14:paraId="7CDD5F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3A5AD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5EFC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29A97B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"5.2.1",</w:t>
      </w:r>
    </w:p>
    <w:p w14:paraId="65F80B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"https://registry.npmjs.org/safe-buffer/-/safe-buffer-5.2.1.tgz",</w:t>
      </w:r>
    </w:p>
    <w:p w14:paraId="77DF1D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457D66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6C25F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9CE79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10668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F11C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"hash.js": {</w:t>
      </w:r>
    </w:p>
    <w:p w14:paraId="75D018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"1.1.7",</w:t>
      </w:r>
    </w:p>
    <w:p w14:paraId="4B4493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"https://registry.npmjs.org/hash.js/-/hash.js-1.1.7.tgz",</w:t>
      </w:r>
    </w:p>
    <w:p w14:paraId="20D53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"sha512-taOaskGt4z4SOANNseOviYDvjEJinIkRgmp7LbKP2YTTmVxWBl87s/uzK9r+44BclBSp2X7K1hqeNfz9JbBeXA==",</w:t>
      </w:r>
    </w:p>
    <w:p w14:paraId="2DAD76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29838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4B9B9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74052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"^1.0.1"</w:t>
      </w:r>
    </w:p>
    <w:p w14:paraId="05F6A5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228B7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1F25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-color-regex": {</w:t>
      </w:r>
    </w:p>
    <w:p w14:paraId="78E538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0CAC09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"https://registry.npmjs.org/hex-color-regex/-/hex-color-regex-1.1.0.tgz",</w:t>
      </w:r>
    </w:p>
    <w:p w14:paraId="3EEDBA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"sha512-l9sfDFsuqtOqKDsQdqrMRk0U85RZc0RtOR9yPI7mRVOa4FsR/BVnZ0shmQRM96Ji99kYZP/7hn1cedc1+ApsTQ==",</w:t>
      </w:r>
    </w:p>
    <w:p w14:paraId="410CE7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70F9E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4CB6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-drbg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309FE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51669F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hmac-drbg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/-/hmac-drbg-1.0.1.tgz",</w:t>
      </w:r>
    </w:p>
    <w:p w14:paraId="690FA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"sha1-0nRXAQJabHdabFRXk+1QL8DGSaE=",</w:t>
      </w:r>
    </w:p>
    <w:p w14:paraId="18BBEC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C71B0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08690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"hash.js": "^1.0.3",</w:t>
      </w:r>
    </w:p>
    <w:p w14:paraId="3563A1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"^1.0.0",</w:t>
      </w:r>
    </w:p>
    <w:p w14:paraId="4A401A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-crypto-utils": "^1.0.1"</w:t>
      </w:r>
    </w:p>
    <w:p w14:paraId="184F7B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4328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77BB8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{</w:t>
      </w:r>
    </w:p>
    <w:p w14:paraId="606E8A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"3.0.5",</w:t>
      </w:r>
    </w:p>
    <w:p w14:paraId="0BBAFF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"https://registry.npmjs.org/hosted-git-info/-/hosted-git-info-3.0.5.tgz",</w:t>
      </w:r>
    </w:p>
    <w:p w14:paraId="1FF76F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"sha512-i4dpK6xj9BIpVOTboXIlKG9+8HMKggcrMX7WA24xZtKwX0TPelq/rbaS5rCKeNX8sJXZJGdSxpnEGtta+wismQ==",</w:t>
      </w:r>
    </w:p>
    <w:p w14:paraId="72739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887F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37A31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"^6.0.0"</w:t>
      </w:r>
    </w:p>
    <w:p w14:paraId="31C081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132F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B10E3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31EFE4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5B0F31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-cache/-/lru-cache-6.0.0.tgz",</w:t>
      </w:r>
    </w:p>
    <w:p w14:paraId="70EEF7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"sha512-Jo6dJ04CmSjuznwJSS3pUeWmd/H0ffTlkXXgwZi+eq1UCmqQwCh+eLsYOYCwY991i2Fah4h1BEMCx4qThGbsiA==",</w:t>
      </w:r>
    </w:p>
    <w:p w14:paraId="1AAA19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A9420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FB44E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733CFC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5B661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0BCA2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FB687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8818A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"hpack.js": {</w:t>
      </w:r>
    </w:p>
    <w:p w14:paraId="5CA226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"2.1.6",</w:t>
      </w:r>
    </w:p>
    <w:p w14:paraId="539F4D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"https://registry.npmjs.org/hpack.js/-/hpack.js-2.1.6.tgz",</w:t>
      </w:r>
    </w:p>
    <w:p w14:paraId="215FFC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"sha1-h3dMCUnlE/QuhFdbPEVoH63ioLI=",</w:t>
      </w:r>
    </w:p>
    <w:p w14:paraId="7A5F11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C1F16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FBB0E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063344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77D523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"^2.0.1",</w:t>
      </w:r>
    </w:p>
    <w:p w14:paraId="46B16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</w:t>
      </w:r>
    </w:p>
    <w:p w14:paraId="1E4066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7B779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AF24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hsl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0E22EA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6C7E41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-regex/-/hsl-regex-1.0.0.tgz",</w:t>
      </w:r>
    </w:p>
    <w:p w14:paraId="42A28E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"sha1-1JMwx4ntgZ4nakwNJy3/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owsY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/m4=",</w:t>
      </w:r>
    </w:p>
    <w:p w14:paraId="71374E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1BE8E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623E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hsla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7214E2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263FC2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hsla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-regex/-/hsla-regex-1.0.0.tgz",</w:t>
      </w:r>
    </w:p>
    <w:p w14:paraId="77136E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"sha1-wc56MWjIxmFAM6S194d/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OyJfnDg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3F88AA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913F6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D860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-comment-regex": {</w:t>
      </w:r>
    </w:p>
    <w:p w14:paraId="40EFCA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4A2F53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"https://registry.npmjs.org/html-comment-regex/-/html-comment-regex-1.1.2.tgz",</w:t>
      </w:r>
    </w:p>
    <w:p w14:paraId="14A6A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"sha512-P+M65QY2JQ5Y0G9KKdlDpo0zK+/OHptU5AaBwUfAIDJZk1MYf32Frm84EcOytfJE0t5JvkAnKlmjsXDnWzCJmQ==",</w:t>
      </w:r>
    </w:p>
    <w:p w14:paraId="5950A7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6339E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5FB3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-entities": {</w:t>
      </w:r>
    </w:p>
    <w:p w14:paraId="436E7D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00DE9E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"https://registry.npmjs.org/html-entities/-/html-entities-1.3.1.tgz",</w:t>
      </w:r>
    </w:p>
    <w:p w14:paraId="776F0A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"sha512-rhE/4Z3hIhzHAUKbW8jVcCyuT5oJCXXqhN/6mXXVCpzTmvJnoH2HL/bt3EZ6p55jbFJBeAe1ZNpL5BugLujxNA==",</w:t>
      </w:r>
    </w:p>
    <w:p w14:paraId="79EF65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008ED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96A5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-escaper": {</w:t>
      </w:r>
    </w:p>
    <w:p w14:paraId="2B69B0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10B43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"https://registry.npmjs.org/html-escaper/-/html-escaper-2.0.2.tgz",</w:t>
      </w:r>
    </w:p>
    <w:p w14:paraId="6D6BBA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"sha512-H2iMtd0I4Mt5eYiapRdIDjp+XzelXQ0tFE4JS7YFwFevXXMmOp9myNrUvCg0D6ws8iqkRPBfKHgbwig1SmlLfg==",</w:t>
      </w:r>
    </w:p>
    <w:p w14:paraId="58EA44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458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0FEB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-cache-semantics": {</w:t>
      </w:r>
    </w:p>
    <w:p w14:paraId="26BF97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"3.8.1",</w:t>
      </w:r>
    </w:p>
    <w:p w14:paraId="1F1DAF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"https://registry.npmjs.org/http-cache-semantics/-/http-cache-semantics-3.8.1.tgz",</w:t>
      </w:r>
    </w:p>
    <w:p w14:paraId="50EF66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"sha512-5ai2iksyV8ZXmnZhHH4rWPoxxistEexSi5936zIQ1bnNTW5VnA85B6P/VpXiRM017IgRvb2kKo1a//y+0wSp3w==",</w:t>
      </w:r>
    </w:p>
    <w:p w14:paraId="0B3495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B5FE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F89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-deceiver": {</w:t>
      </w:r>
    </w:p>
    <w:p w14:paraId="41580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"1.2.7",</w:t>
      </w:r>
    </w:p>
    <w:p w14:paraId="68E2E3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"https://registry.npmjs.org/http-deceiver/-/http-deceiver-1.2.7.tgz",</w:t>
      </w:r>
    </w:p>
    <w:p w14:paraId="63354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"sha1-+nFolEq5pRnTN8sL7HKE3D5yPYc=",</w:t>
      </w:r>
    </w:p>
    <w:p w14:paraId="0D4EAF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EB141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2FD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{</w:t>
      </w:r>
    </w:p>
    <w:p w14:paraId="7280F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"1.7.2",</w:t>
      </w:r>
    </w:p>
    <w:p w14:paraId="59C1F3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"https://registry.npmjs.org/http-errors/-/http-errors-1.7.2.tgz",</w:t>
      </w:r>
    </w:p>
    <w:p w14:paraId="00979D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"sha512-uUQBt3H/cSIVfch6i1EuPNy/YsRSOUBXTVfZ+yR7Zjez3qjBz6i9+i4zjNaoqcoFVI4lQJ5plg63TvGfRSDCRg==",</w:t>
      </w:r>
    </w:p>
    <w:p w14:paraId="537DA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6394A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EE2D2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"~1.1.2",</w:t>
      </w:r>
    </w:p>
    <w:p w14:paraId="4EB6CE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"2.0.3",</w:t>
      </w:r>
    </w:p>
    <w:p w14:paraId="562CC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setprototypeof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"1.1.1",</w:t>
      </w:r>
    </w:p>
    <w:p w14:paraId="0ED50C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"statuses": "&gt;= 1.5.0 &lt; 2",</w:t>
      </w:r>
    </w:p>
    <w:p w14:paraId="1E4043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toidentifier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"1.0.0"</w:t>
      </w:r>
    </w:p>
    <w:p w14:paraId="226A98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E585C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EDCC2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{</w:t>
      </w:r>
    </w:p>
    <w:p w14:paraId="061B39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"2.0.3",</w:t>
      </w:r>
    </w:p>
    <w:p w14:paraId="5D8ABF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"https://registry.npmjs.org/inherits/-/inherits-2.0.3.tgz",</w:t>
      </w:r>
    </w:p>
    <w:p w14:paraId="2EECC8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"sha1-Yzwsg+PaQqUC9SRmAiSA9CCCYd4=",</w:t>
      </w:r>
    </w:p>
    <w:p w14:paraId="4CD4DD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D31DE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D212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CC4AE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6186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-proxy": {</w:t>
      </w:r>
    </w:p>
    <w:p w14:paraId="785F20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"1.18.1",</w:t>
      </w:r>
    </w:p>
    <w:p w14:paraId="74760C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"https://registry.npmjs.org/http-proxy/-/http-proxy-1.18.1.tgz",</w:t>
      </w:r>
    </w:p>
    <w:p w14:paraId="6FDBC0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"sha512-7mz/721AbnJwIVbnaSv1Cz3Am0ZLT/UBwkC92VlxhXv/k/BBQfM2fXElQNC27BVGr0uwUpplYPQM9LnaBMR5NQ==",</w:t>
      </w:r>
    </w:p>
    <w:p w14:paraId="5C7FB8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CCA2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78AAE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"eventemitter3": "^4.0.0",</w:t>
      </w:r>
    </w:p>
    <w:p w14:paraId="6E4FA0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-redirects": "^1.0.0",</w:t>
      </w:r>
    </w:p>
    <w:p w14:paraId="7FC053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-port": "^1.0.0"</w:t>
      </w:r>
    </w:p>
    <w:p w14:paraId="105268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48B17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71074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{</w:t>
      </w:r>
    </w:p>
    <w:p w14:paraId="3D428F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3D7D0A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"https://registry.npmjs.org/http-proxy-agent/-/http-proxy-agent-2.1.0.tgz",</w:t>
      </w:r>
    </w:p>
    <w:p w14:paraId="0100CC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"sha512-qwHbBLV7WviBl0rQsOzH6o5lwyOIvwp/BdFnvVxXORldu5TmjFfjzBcWUWS5kWAZhmv+JtiDhSuQCp4sBfbIgg==",</w:t>
      </w:r>
    </w:p>
    <w:p w14:paraId="16C030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61250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9ECA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"4",</w:t>
      </w:r>
    </w:p>
    <w:p w14:paraId="51BA9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"3.1.0"</w:t>
      </w:r>
    </w:p>
    <w:p w14:paraId="7E9383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3A0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91274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341D6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673B98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"https://registry.npmjs.org/debug/-/debug-3.1.0.tgz",</w:t>
      </w:r>
    </w:p>
    <w:p w14:paraId="744519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"sha512-OX8XqP7/1a9cqkxYw2yXss15f26NKWBpDXQd0/uK/KPqdQhxbPa994hnzjcE2VqQpDslf55723cKPUOGSmMY3g==",</w:t>
      </w:r>
    </w:p>
    <w:p w14:paraId="1A02F5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E7DBE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9086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133393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CBF6D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6D0FA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A1DCD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14668B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3D1204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774DC9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E49D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2F333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0423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C59E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-proxy-middleware": {</w:t>
      </w:r>
    </w:p>
    <w:p w14:paraId="5C4D67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"0.19.1",</w:t>
      </w:r>
    </w:p>
    <w:p w14:paraId="209833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"https://registry.npmjs.org/http-proxy-middleware/-/http-proxy-middleware-0.19.1.tgz",</w:t>
      </w:r>
    </w:p>
    <w:p w14:paraId="0A0EF1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"sha512-yHYTgWMQO8VvwNS22eLLloAkvungsKdKTLO8AJlftYIKNfJr3GK3zK0ZCfzDDGUBttdGc8xFy1mCitvNKQtC3Q==",</w:t>
      </w:r>
    </w:p>
    <w:p w14:paraId="7A6532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755D5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2E071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-proxy": "^1.17.0",</w:t>
      </w:r>
    </w:p>
    <w:p w14:paraId="075EA9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"^4.0.0",</w:t>
      </w:r>
    </w:p>
    <w:p w14:paraId="558D74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"^4.17.11",</w:t>
      </w:r>
    </w:p>
    <w:p w14:paraId="2EBFDD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"^3.1.10"</w:t>
      </w:r>
    </w:p>
    <w:p w14:paraId="11B31D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F7710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5CA55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{</w:t>
      </w:r>
    </w:p>
    <w:p w14:paraId="2E2E33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"2.3.2",</w:t>
      </w:r>
    </w:p>
    <w:p w14:paraId="3D733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"https://registry.npmjs.org/braces/-/braces-2.3.2.tgz",</w:t>
      </w:r>
    </w:p>
    <w:p w14:paraId="083D79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397559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5F1A2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203E7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"^1.1.0",</w:t>
      </w:r>
    </w:p>
    <w:p w14:paraId="6ACDCF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748B95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2A04D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"^4.0.0",</w:t>
      </w:r>
    </w:p>
    <w:p w14:paraId="15B0C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3A1AA3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-element": "^1.1.2",</w:t>
      </w:r>
    </w:p>
    <w:p w14:paraId="2AF270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31D799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"^2.0.1",</w:t>
      </w:r>
    </w:p>
    <w:p w14:paraId="3721A7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"^3.0.2",</w:t>
      </w:r>
    </w:p>
    <w:p w14:paraId="212567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330611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0ACF30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498501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0E8487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0D4ABC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0737FF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0A440F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701DF6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489592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2D20F9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650B0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3950C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801B6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4D377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{</w:t>
      </w:r>
    </w:p>
    <w:p w14:paraId="2F8E8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08D693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"https://registry.npmjs.org/fill-range/-/fill-range-4.0.0.tgz",</w:t>
      </w:r>
    </w:p>
    <w:p w14:paraId="2ADE1A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"sha1-1USBHUKPmOsGpj3EAtJAPDKMOPc=",</w:t>
      </w:r>
    </w:p>
    <w:p w14:paraId="25A436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7B938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7AD18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169D2D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26D4C3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"^1.6.1",</w:t>
      </w:r>
    </w:p>
    <w:p w14:paraId="4B553A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"^2.1.0"</w:t>
      </w:r>
    </w:p>
    <w:p w14:paraId="1FAFAF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31FB38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0DBC50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0C6EC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11D4D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2D970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15C5CF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60C3C4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514C8D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00EB1D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56C8EC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5324E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5EE96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127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{</w:t>
      </w:r>
    </w:p>
    <w:p w14:paraId="585F30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56D92D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"https://registry.npmjs.org/is-number/-/is-number-3.0.0.tgz",</w:t>
      </w:r>
    </w:p>
    <w:p w14:paraId="64C412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"sha1-JP1iAaR4LPUFYcgQJ2r8fRLXEZU=",</w:t>
      </w:r>
    </w:p>
    <w:p w14:paraId="5103A8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4756B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7B5D5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15DA6E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77C1AD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5C3B62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6D3602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"3.2.2",</w:t>
      </w:r>
    </w:p>
    <w:p w14:paraId="4C051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"https://registry.npmjs.org/kind-of/-/kind-of-3.2.2.tgz",</w:t>
      </w:r>
    </w:p>
    <w:p w14:paraId="7A803C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"sha1-MeohpzS6ubuw8yRm2JOupR5KPGQ=",</w:t>
      </w:r>
    </w:p>
    <w:p w14:paraId="249507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045DAF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1912F4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07424D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15AC6B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2AE91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E1B17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05E50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D40E0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"3.1.10",</w:t>
      </w:r>
    </w:p>
    <w:p w14:paraId="7CEFC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/-/micromatch-3.1.10.tgz",</w:t>
      </w:r>
    </w:p>
    <w:p w14:paraId="15C30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751323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A533F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6C590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-diff": "^4.0.0",</w:t>
      </w:r>
    </w:p>
    <w:p w14:paraId="44452D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2CE31D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"braces": "^2.3.1",</w:t>
      </w:r>
    </w:p>
    <w:p w14:paraId="1FF9E3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"^2.0.2",</w:t>
      </w:r>
    </w:p>
    <w:p w14:paraId="508C78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37F7DA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"^2.0.4",</w:t>
      </w:r>
    </w:p>
    <w:p w14:paraId="3A7A1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"^0.2.1",</w:t>
      </w:r>
    </w:p>
    <w:p w14:paraId="78E1FF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"^6.0.2",</w:t>
      </w:r>
    </w:p>
    <w:p w14:paraId="111E3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nanomatch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"^1.2.9",</w:t>
      </w:r>
    </w:p>
    <w:p w14:paraId="4E6AAF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object.pick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"^1.3.0",</w:t>
      </w:r>
    </w:p>
    <w:p w14:paraId="6DDF0D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210ED7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5180A6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"^3.0.2"</w:t>
      </w:r>
    </w:p>
    <w:p w14:paraId="4F76D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E5350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D335C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{</w:t>
      </w:r>
    </w:p>
    <w:p w14:paraId="366F15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"2.1.1",</w:t>
      </w:r>
    </w:p>
    <w:p w14:paraId="5E8E1D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"https://registry.npmjs.org/to-regex-range/-/to-regex-range-2.1.1.tgz",</w:t>
      </w:r>
    </w:p>
    <w:p w14:paraId="0D09B4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"sha1-fIDBe53+vlmeJzZ+DU3VWQFB2zg=",</w:t>
      </w:r>
    </w:p>
    <w:p w14:paraId="485ACD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E7857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9CDB1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731903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</w:t>
      </w:r>
    </w:p>
    <w:p w14:paraId="21B604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EC5A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1EB5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81493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5C55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-signature": {</w:t>
      </w:r>
    </w:p>
    <w:p w14:paraId="59459E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5EEBA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"https://registry.npmjs.org/http-signature/-/http-signature-1.2.0.tgz",</w:t>
      </w:r>
    </w:p>
    <w:p w14:paraId="128F12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"sha1-muzZJRFHcvPZW2WmCruPfBj7rOE=",</w:t>
      </w:r>
    </w:p>
    <w:p w14:paraId="15C81A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8A966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5D73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"^1.0.0",</w:t>
      </w:r>
    </w:p>
    <w:p w14:paraId="3C53B9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jsprim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"^1.2.2",</w:t>
      </w:r>
    </w:p>
    <w:p w14:paraId="72EE0F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sshpk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"^1.7.0"</w:t>
      </w:r>
    </w:p>
    <w:p w14:paraId="31C8C5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47FA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6A23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4DA60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08B8BC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"https://registry.npmjs.org/https-browserify/-/https-browserify-1.0.0.tgz",</w:t>
      </w:r>
    </w:p>
    <w:p w14:paraId="3234A6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"sha1-7AbBDgo0wPL68Zn3/X/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Hj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//QPHM=",</w:t>
      </w:r>
    </w:p>
    <w:p w14:paraId="28EF7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526CA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C42E4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{</w:t>
      </w:r>
    </w:p>
    <w:p w14:paraId="6D4F46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"2.2.4",</w:t>
      </w:r>
    </w:p>
    <w:p w14:paraId="15428E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"https://registry.npmjs.org/https-proxy-agent/-/https-proxy-agent-2.2.4.tgz",</w:t>
      </w:r>
    </w:p>
    <w:p w14:paraId="35531A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"sha512-OmvfoQ53WLjtA9HeYP9RNrWMJzzAz1JGaSFr1nijg0PVR1JaD/xbJq1mdEIIlxGpXp9eSe/O2LgU9DJmTPd0Eg==",</w:t>
      </w:r>
    </w:p>
    <w:p w14:paraId="5020CF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BE70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FC42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"^4.3.0",</w:t>
      </w:r>
    </w:p>
    <w:p w14:paraId="799F3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"^3.1.0"</w:t>
      </w:r>
    </w:p>
    <w:p w14:paraId="6B9B5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21A42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4739D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625FB7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"3.2.6",</w:t>
      </w:r>
    </w:p>
    <w:p w14:paraId="0D166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"https://registry.npmjs.org/debug/-/debug-3.2.6.tgz",</w:t>
      </w:r>
    </w:p>
    <w:p w14:paraId="306043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"sha512-mel+jf7nrtEl5Pn1Qx46zARXKDpBbvzezse7p7LqINmdoIk8PYP5SySaxEmYv6TZ0JyEKA1hsCId6DIhgITtWQ==",</w:t>
      </w:r>
    </w:p>
    <w:p w14:paraId="781824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true,</w:t>
      </w:r>
    </w:p>
    <w:p w14:paraId="514B19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91402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1FBCD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A351F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305EE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5A719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9D18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humanize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3B6C1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"1.2.1",</w:t>
      </w:r>
    </w:p>
    <w:p w14:paraId="3538D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"https://registry.npmjs.org/humanize-ms/-/humanize-ms-1.2.1.tgz",</w:t>
      </w:r>
    </w:p>
    <w:p w14:paraId="6050D3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"sha1-xG4xWaKT9riW2ikxbYtv6Lt5u+0=",</w:t>
      </w:r>
    </w:p>
    <w:p w14:paraId="17BF14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894FC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6A7F5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148E57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3AD63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DFB1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{</w:t>
      </w:r>
    </w:p>
    <w:p w14:paraId="2999ED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"0.4.24",</w:t>
      </w:r>
    </w:p>
    <w:p w14:paraId="114432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-lite/-/iconv-lite-0.4.24.tgz",</w:t>
      </w:r>
    </w:p>
    <w:p w14:paraId="005EBD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"sha512-v3MXnZAcvnywkTUEZomIActle7RXXeedOR31wwl7VlyoXO4Qi9arvSenNQWne1TcRwhCL1HwLI21bEqdpj8/rA==",</w:t>
      </w:r>
    </w:p>
    <w:p w14:paraId="4D9FFE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DF34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A08A0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"&gt;= 2.1.2 &lt; 3"</w:t>
      </w:r>
    </w:p>
    <w:p w14:paraId="47F0F3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1C135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35E5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6AB41D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"4.1.1",</w:t>
      </w:r>
    </w:p>
    <w:p w14:paraId="1AE36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-utils/-/icss-utils-4.1.1.tgz",</w:t>
      </w:r>
    </w:p>
    <w:p w14:paraId="206602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"sha512-4aFq7wvWyMHKgxsH8QQtGpvbASCf+eM3wPRLI6R+MgAnTCZ6STYsRvttLvRWK0Nfif5piF394St3HeJDaljGPA==",</w:t>
      </w:r>
    </w:p>
    <w:p w14:paraId="04836D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1095F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F9498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"^7.0.14"</w:t>
      </w:r>
    </w:p>
    <w:p w14:paraId="229A74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A717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3800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"ieee754": {</w:t>
      </w:r>
    </w:p>
    <w:p w14:paraId="157F91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"1.1.13",</w:t>
      </w:r>
    </w:p>
    <w:p w14:paraId="59F002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"https://registry.npmjs.org/ieee754/-/ieee754-1.1.13.tgz",</w:t>
      </w:r>
    </w:p>
    <w:p w14:paraId="679021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"sha512-4vf7I2LYV/HaWerSo3XmlMkp5eZ83i+/CDluXi/IGTs/O1sejBNhTtnxzmRZfvOUqj7lZjqHkeTvpgSFDlWZTg==",</w:t>
      </w:r>
    </w:p>
    <w:p w14:paraId="1F6720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2667B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9953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iferr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51790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"0.1.5",</w:t>
      </w:r>
    </w:p>
    <w:p w14:paraId="0419F0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iferr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/-/iferr-0.1.5.tgz",</w:t>
      </w:r>
    </w:p>
    <w:p w14:paraId="721BAA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"sha1-xg7taebY/bazEEofy8ocGS3FtQE=",</w:t>
      </w:r>
    </w:p>
    <w:p w14:paraId="2A7605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CB147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1562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"ignore": {</w:t>
      </w:r>
    </w:p>
    <w:p w14:paraId="375F44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"5.1.8",</w:t>
      </w:r>
    </w:p>
    <w:p w14:paraId="5CD56E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"https://registry.npmjs.org/ignore/-/ignore-5.1.8.tgz",</w:t>
      </w:r>
    </w:p>
    <w:p w14:paraId="030499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"sha512-BMpfD7PpiETpBl/A6S498BaIJ6Y/ABT93ETbby2fP00v4EbvPBXWEoaR1UBPKs3iR53pJY7EtZk5KACI57i1Uw==",</w:t>
      </w:r>
    </w:p>
    <w:p w14:paraId="628480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03D08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8517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ignore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-walk": {</w:t>
      </w:r>
    </w:p>
    <w:p w14:paraId="5CEEBE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"3.0.3",</w:t>
      </w:r>
    </w:p>
    <w:p w14:paraId="4E0E58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"https://registry.npmjs.org/ignore-walk/-/ignore-walk-3.0.3.tgz",</w:t>
      </w:r>
    </w:p>
    <w:p w14:paraId="17686B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"sha512-m7o6xuOaT1aqheYHKf8W6J5pYH85ZI9w077erOzLje3JsB1gkafkAhHHY19dqjulgIZHFm32Cp5uNZgcQqdJKw==",</w:t>
      </w:r>
    </w:p>
    <w:p w14:paraId="1BDE8F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4316F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78B0F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</w:t>
      </w:r>
    </w:p>
    <w:p w14:paraId="6CE014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B8028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8C7C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-size": {</w:t>
      </w:r>
    </w:p>
    <w:p w14:paraId="5E845F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"0.5.5",</w:t>
      </w:r>
    </w:p>
    <w:p w14:paraId="17528D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"https://registry.npmjs.org/image-size/-/image-size-0.5.5.tgz",</w:t>
      </w:r>
    </w:p>
    <w:p w14:paraId="550E02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"sha1-Cd/Uq50g4p6xw+gLiZA3jfnjy5w=",</w:t>
      </w:r>
    </w:p>
    <w:p w14:paraId="158AF6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F2B0B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"optional": true</w:t>
      </w:r>
    </w:p>
    <w:p w14:paraId="0173CF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2DE83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"immediate": {</w:t>
      </w:r>
    </w:p>
    <w:p w14:paraId="3D65B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"3.0.6",</w:t>
      </w:r>
    </w:p>
    <w:p w14:paraId="024853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"https://registry.npmjs.org/immediate/-/immediate-3.0.6.tgz",</w:t>
      </w:r>
    </w:p>
    <w:p w14:paraId="2BAF28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"sha1-nbHb0Pr43m++D13V5Wu2BigN5ps=",</w:t>
      </w:r>
    </w:p>
    <w:p w14:paraId="79BF02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FC32D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DBCEC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3BA13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1496C3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"https://registry.npmjs.org/import-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/-/import-cwd-2.1.0.tgz",</w:t>
      </w:r>
    </w:p>
    <w:p w14:paraId="76E7C2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"sha1-qmzzbnInYShcs3HsZRn1PiQ1sKk=",</w:t>
      </w:r>
    </w:p>
    <w:p w14:paraId="342DD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DBC24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C554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"^2.1.0"</w:t>
      </w:r>
    </w:p>
    <w:p w14:paraId="4E43BC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7ADCB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556F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-fresh": {</w:t>
      </w:r>
    </w:p>
    <w:p w14:paraId="45ACE1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144B5A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"https://registry.npmjs.org/import-fresh/-/import-fresh-2.0.0.tgz",</w:t>
      </w:r>
    </w:p>
    <w:p w14:paraId="29D7FF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"sha1-2BNVwVYS04bGH53dOSLUMEgipUY=",</w:t>
      </w:r>
    </w:p>
    <w:p w14:paraId="5E645D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B7410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96F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caller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"^2.0.0",</w:t>
      </w:r>
    </w:p>
    <w:p w14:paraId="41ABBC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"^3.0.0"</w:t>
      </w:r>
    </w:p>
    <w:p w14:paraId="7475A0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F913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604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{</w:t>
      </w:r>
    </w:p>
    <w:p w14:paraId="45B306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000526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"https://registry.npmjs.org/import-from/-/import-from-2.1.0.tgz",</w:t>
      </w:r>
    </w:p>
    <w:p w14:paraId="60A363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"sha1-M1238qev/VOqpHHUuAId7ja387E=",</w:t>
      </w:r>
    </w:p>
    <w:p w14:paraId="772A4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BC300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72EA19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"^3.0.0"</w:t>
      </w:r>
    </w:p>
    <w:p w14:paraId="19D7D6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840C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83CFD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-local": {</w:t>
      </w:r>
    </w:p>
    <w:p w14:paraId="16C4BA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143F5D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"https://registry.npmjs.org/import-local/-/import-local-2.0.0.tgz",</w:t>
      </w:r>
    </w:p>
    <w:p w14:paraId="5E035F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"sha512-b6s04m3O+s3CGSbqDIyP4R6aAwAeYlVq9+WUWep6iHa8ETRf9yei1U48C5MmfJmV9AiLYYBKPMq/W+/WRpQmCQ==",</w:t>
      </w:r>
    </w:p>
    <w:p w14:paraId="426B3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5F45D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AA416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pkg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40A4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4A63CA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16949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4825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imurmurhash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DC09D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"0.1.4",</w:t>
      </w:r>
    </w:p>
    <w:p w14:paraId="215DDD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"https://registry.npmjs.org/imurmurhash/-/imurmurhash-0.1.4.tgz",</w:t>
      </w:r>
    </w:p>
    <w:p w14:paraId="290AE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"sha1-khi5srkoojixPcT7a21XbyMUU+o=",</w:t>
      </w:r>
    </w:p>
    <w:p w14:paraId="22CAB2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537A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28176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{</w:t>
      </w:r>
    </w:p>
    <w:p w14:paraId="4BABF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1EBE71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"https://registry.npmjs.org/indent-string/-/indent-string-4.0.0.tgz",</w:t>
      </w:r>
    </w:p>
    <w:p w14:paraId="0B1954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"sha512-EdDDZu4A2OyIK7Lr/2zG+w5jmbuk1DVBnEwREQvBzspBJkCEbRa8GxU1lghYcaGJCnRWibjDXlq779X1/y5xwg==",</w:t>
      </w:r>
    </w:p>
    <w:p w14:paraId="65BF08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CB251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E3EB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35CB93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5DD668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"https://registry.npmjs.org/indexes-of/-/indexes-of-1.0.1.tgz",</w:t>
      </w:r>
    </w:p>
    <w:p w14:paraId="056DB8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"sha1-8w9xbI4r00bHtn0985FVZqfAVgc=",</w:t>
      </w:r>
    </w:p>
    <w:p w14:paraId="5D39F0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C6D1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4D46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FA57A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"0.0.1",</w:t>
      </w:r>
    </w:p>
    <w:p w14:paraId="6A634D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/-/indexof-0.0.1.tgz",</w:t>
      </w:r>
    </w:p>
    <w:p w14:paraId="7EB060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"sha1-gtwzbSMrkGIXnQWrMpOmYFn9Q10=",</w:t>
      </w:r>
    </w:p>
    <w:p w14:paraId="4F6750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990E5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6BEA2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{</w:t>
      </w:r>
    </w:p>
    <w:p w14:paraId="6A6AE8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22635E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"https://registry.npmjs.org/infer-owner/-/infer-owner-1.0.4.tgz",</w:t>
      </w:r>
    </w:p>
    <w:p w14:paraId="592CA0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"sha512-IClj+Xz94+d7irH5qRyfJonOdfTzuDaifE6ZPWfx0N0+/ATZCbuTPq2prFl526urkQd90WyUKIh1DfBQ2hMz9A==",</w:t>
      </w:r>
    </w:p>
    <w:p w14:paraId="201346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E79BD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5EB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"inflight": {</w:t>
      </w:r>
    </w:p>
    <w:p w14:paraId="3042BF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"1.0.6",</w:t>
      </w:r>
    </w:p>
    <w:p w14:paraId="0BC6B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"https://registry.npmjs.org/inflight/-/inflight-1.0.6.tgz",</w:t>
      </w:r>
    </w:p>
    <w:p w14:paraId="62909A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"sha1-Sb1jMdfQLQwJvJEKEHW6gWW1bfk=",</w:t>
      </w:r>
    </w:p>
    <w:p w14:paraId="607877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08812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E83D0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"once": "^1.3.0",</w:t>
      </w:r>
    </w:p>
    <w:p w14:paraId="01EB5F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wrappy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"1"</w:t>
      </w:r>
    </w:p>
    <w:p w14:paraId="3DCA6C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99ECC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C18C6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"inherits": {</w:t>
      </w:r>
    </w:p>
    <w:p w14:paraId="5D8357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12BD6B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"https://registry.npmjs.org/inherits/-/inherits-2.0.4.tgz",</w:t>
      </w:r>
    </w:p>
    <w:p w14:paraId="07DA9F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"sha512-k/vGaX4/Yla3WzyMCvTQOXYeIHvqOKtnqBduzTHpzpQZzAskKMhZ2K+EnBiSM9zGSoIFeMpXKxa4dYeZIQqewQ==",</w:t>
      </w:r>
    </w:p>
    <w:p w14:paraId="693259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B8DAF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9241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6F044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"1.3.5",</w:t>
      </w:r>
    </w:p>
    <w:p w14:paraId="6A9209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/-/ini-1.3.5.tgz",</w:t>
      </w:r>
    </w:p>
    <w:p w14:paraId="7F9489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"sha512-RZY5huIKCMRWDUqZlEi72f/lmXKMvuszcMBduliQ3nnWbx9X/ZBQO7DijMEYS9EhHBb2qacRUMtC7svLwe0lcw==",</w:t>
      </w:r>
    </w:p>
    <w:p w14:paraId="0076F4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E8B14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9F0A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"inquirer": {</w:t>
      </w:r>
    </w:p>
    <w:p w14:paraId="387159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"7.1.0",</w:t>
      </w:r>
    </w:p>
    <w:p w14:paraId="6F9444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"https://registry.npmjs.org/inquirer/-/inquirer-7.1.0.tgz",</w:t>
      </w:r>
    </w:p>
    <w:p w14:paraId="260A1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"sha512-5fJMWEmikSYu0nv/flMc475MhGbB7TSPd/2IpFV4I4rMklboCH2rQjYY5kKiYGHqUF9gvaambupcJFFG9dvReg==",</w:t>
      </w:r>
    </w:p>
    <w:p w14:paraId="6C4B45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EB193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D6D9F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-escapes": "^4.2.1",</w:t>
      </w:r>
    </w:p>
    <w:p w14:paraId="1179F0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"^3.0.0",</w:t>
      </w:r>
    </w:p>
    <w:p w14:paraId="0E1EC4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-cursor": "^3.1.0",</w:t>
      </w:r>
    </w:p>
    <w:p w14:paraId="4D66E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"^2.0.0",</w:t>
      </w:r>
    </w:p>
    <w:p w14:paraId="010E1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external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-editor": "^3.0.3",</w:t>
      </w:r>
    </w:p>
    <w:p w14:paraId="14A89E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"figures": "^3.0.0",</w:t>
      </w:r>
    </w:p>
    <w:p w14:paraId="23D98B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"^4.17.15",</w:t>
      </w:r>
    </w:p>
    <w:p w14:paraId="6BDC02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"0.0.8",</w:t>
      </w:r>
    </w:p>
    <w:p w14:paraId="724D30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-async": "^2.4.0",</w:t>
      </w:r>
    </w:p>
    <w:p w14:paraId="16575C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"^6.5.3",</w:t>
      </w:r>
    </w:p>
    <w:p w14:paraId="3094F2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"^4.1.0",</w:t>
      </w:r>
    </w:p>
    <w:p w14:paraId="5D29C7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26E17B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"through": "^2.3.6"</w:t>
      </w:r>
    </w:p>
    <w:p w14:paraId="333A7B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594B5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508CF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0E0C94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13A5EA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-regex/-/ansi-regex-5.0.0.tgz",</w:t>
      </w:r>
    </w:p>
    <w:p w14:paraId="5F1ECA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"sha512-bY6fj56OUQ0hU1KjFNDQuJFezqKdrAyFdIevADiqrWHwSlbmBNMHp5ak2f40Pm8JTFyM2mqxkG6ngkHO11f/lg==",</w:t>
      </w:r>
    </w:p>
    <w:p w14:paraId="3B5658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A8F5F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9537C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42EF2B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"4.2.1",</w:t>
      </w:r>
    </w:p>
    <w:p w14:paraId="6C6EAB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"https://registry.npmjs.org/ansi-styles/-/ansi-styles-4.2.1.tgz",</w:t>
      </w:r>
    </w:p>
    <w:p w14:paraId="6CBA5C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"sha512-9VGjrMsG1vePxcSweQsN20KY/c4zN0h9fLjqAbwbPfahM3t+NL+M9HC8xeXG2I8pX5NoamTGNuomEUFI7fcUjA==",</w:t>
      </w:r>
    </w:p>
    <w:p w14:paraId="447603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E6E23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2558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"@types/color-name": "^1.1.1",</w:t>
      </w:r>
    </w:p>
    <w:p w14:paraId="05CDC9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"^2.0.1"</w:t>
      </w:r>
    </w:p>
    <w:p w14:paraId="42C21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BEAD6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B27A0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{</w:t>
      </w:r>
    </w:p>
    <w:p w14:paraId="6A3D21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462FBE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"https://registry.npmjs.org/chalk/-/chalk-3.0.0.tgz",</w:t>
      </w:r>
    </w:p>
    <w:p w14:paraId="30AC22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"sha512-4D3B6Wf41KOYRFdszmDqMCGq5VV/uMAB273JILmO+3jAlh8X4qDtdtgCR3fxtbLEMzSx22QdhnDcJvu2u1fVwg==",</w:t>
      </w:r>
    </w:p>
    <w:p w14:paraId="56C56D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F0ECA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56CA3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"^4.1.0",</w:t>
      </w:r>
    </w:p>
    <w:p w14:paraId="53B85F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"^7.1.0"</w:t>
      </w:r>
    </w:p>
    <w:p w14:paraId="632BD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50AF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01D45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{</w:t>
      </w:r>
    </w:p>
    <w:p w14:paraId="6E03E2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2624E6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"https://registry.npmjs.org/color-convert/-/color-convert-2.0.1.tgz",</w:t>
      </w:r>
    </w:p>
    <w:p w14:paraId="70B71E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3C1A7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D8E0E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DCD98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"~1.1.4"</w:t>
      </w:r>
    </w:p>
    <w:p w14:paraId="434E82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601F9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4D5DB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{</w:t>
      </w:r>
    </w:p>
    <w:p w14:paraId="1B42D3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"1.1.4",</w:t>
      </w:r>
    </w:p>
    <w:p w14:paraId="6DBD8B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"https://registry.npmjs.org/color-name/-/color-name-1.1.4.tgz",</w:t>
      </w:r>
    </w:p>
    <w:p w14:paraId="1BACCA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4ED4EF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9E56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0DD34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513D40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"8.0.0",</w:t>
      </w:r>
    </w:p>
    <w:p w14:paraId="35E15D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"https://registry.npmjs.org/emoji-regex/-/emoji-regex-8.0.0.tgz",</w:t>
      </w:r>
    </w:p>
    <w:p w14:paraId="21C425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"sha512-MSjYzcWNOA0ewAHpz0MxpYFvwg6yjy1NG3xteoqz644VCo/RPgnr1/GGt+ic3iJTzQ8Eu3TdM14SawnVUmGE6A==",</w:t>
      </w:r>
    </w:p>
    <w:p w14:paraId="7CD760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D8D8A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A0FC2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{</w:t>
      </w:r>
    </w:p>
    <w:p w14:paraId="79A6C7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0E4CE3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"https://registry.npmjs.org/has-flag/-/has-flag-4.0.0.tgz",</w:t>
      </w:r>
    </w:p>
    <w:p w14:paraId="36BFF3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7CE86F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C1817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43477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{</w:t>
      </w:r>
    </w:p>
    <w:p w14:paraId="2777A0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3350D1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"https://registry.npmjs.org/is-fullwidth-code-point/-/is-fullwidth-code-point-3.0.0.tgz",</w:t>
      </w:r>
    </w:p>
    <w:p w14:paraId="3E71C1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"sha512-zymm5+u+sCsSWyD9qNaejV3DFvhCKclKdizYaJUuHA83RLjb7nSuGnddCHGv0hk+KY7BMAlsWeK4Ueg6EV6XQg==",</w:t>
      </w:r>
    </w:p>
    <w:p w14:paraId="2D11D3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FF58E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A5825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{</w:t>
      </w:r>
    </w:p>
    <w:p w14:paraId="129610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"4.2.0",</w:t>
      </w:r>
    </w:p>
    <w:p w14:paraId="21F57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"https://registry.npmjs.org/string-width/-/string-width-4.2.0.tgz",</w:t>
      </w:r>
    </w:p>
    <w:p w14:paraId="60BC46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"sha512-zUz5JD+tgqtuDjMhwIg5uFVV3dtqZ9yQJlZVfq4I01/K5Paj5UHj7VyrQOJvzawSVlKpObApbfD0Ed6yJc+1eg==",</w:t>
      </w:r>
    </w:p>
    <w:p w14:paraId="31FC8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FE8B0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CC1F9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"^8.0.0",</w:t>
      </w:r>
    </w:p>
    <w:p w14:paraId="188AEC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"^3.0.0",</w:t>
      </w:r>
    </w:p>
    <w:p w14:paraId="24A07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3A4043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E6F54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016EF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ADFDC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69222B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5EF60A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"sha512-AuvKTrTfQNYNIctbR1K/YGTR1756GycPsg7b9bdV9Duqur4gv6aKqHXah67Z8ImS7WEz5QVcOtlfW2rZEugt6w==",</w:t>
      </w:r>
    </w:p>
    <w:p w14:paraId="200238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03980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90B84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19EDFA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9B975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ACBB9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349B3E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"7.1.0",</w:t>
      </w:r>
    </w:p>
    <w:p w14:paraId="42B5D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"https://registry.npmjs.org/supports-color/-/supports-color-7.1.0.tgz",</w:t>
      </w:r>
    </w:p>
    <w:p w14:paraId="54B47E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"sha512-oRSIpR8pxT1Wr2FquTNnGet79b3BWljqOuoW/h4oBhxJ/HUbX5nX6JSruTkvXDCFMwDPvsaTTbvMLKZWSy0R5g==",</w:t>
      </w:r>
    </w:p>
    <w:p w14:paraId="2B7707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06757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7852A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"^4.0.0"</w:t>
      </w:r>
    </w:p>
    <w:p w14:paraId="7AB2E7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C5831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E6735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86B1F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AE9F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internal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62C06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"4.3.0",</w:t>
      </w:r>
    </w:p>
    <w:p w14:paraId="620000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"https://registry.npmjs.org/internal-ip/-/internal-ip-4.3.0.tgz",</w:t>
      </w:r>
    </w:p>
    <w:p w14:paraId="352229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"sha512-S1zBo1D6zcsyuC6PMmY5+55YMILQ9av8lotMx447Bq6SAgo/sDK6y6uUKmuYhW7eacnIhFfsPmCNYdDzsnnDCg==",</w:t>
      </w:r>
    </w:p>
    <w:p w14:paraId="7AAB15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6F98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42F21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-gateway": "^4.2.0",</w:t>
      </w:r>
    </w:p>
    <w:p w14:paraId="3F258C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"ipaddr.js": "^1.9.0"</w:t>
      </w:r>
    </w:p>
    <w:p w14:paraId="1E9AA2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D523D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0A0D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"invariant": {</w:t>
      </w:r>
    </w:p>
    <w:p w14:paraId="67A58E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"2.2.4",</w:t>
      </w:r>
    </w:p>
    <w:p w14:paraId="554E94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"https://registry.npmjs.org/invariant/-/invariant-2.2.4.tgz",</w:t>
      </w:r>
    </w:p>
    <w:p w14:paraId="429C15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"sha512-phJfQVBuaJM5raOpJjSfkiD6BpbCE4Ns//LaXl6wGYtUBY83nWS6Rf9tXm2e8VaK60JEjYldbPif/A2B1C2gNA==",</w:t>
      </w:r>
    </w:p>
    <w:p w14:paraId="78E468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D8760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D8A80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loose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envify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456404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155C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964E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85C29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"1.1.5",</w:t>
      </w:r>
    </w:p>
    <w:p w14:paraId="72B8F2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/-/ip-1.1.5.tgz",</w:t>
      </w:r>
    </w:p>
    <w:p w14:paraId="3C2E7D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"sha1-vd7XARQpCCjAoDnnLvJfWq7ENUo=",</w:t>
      </w:r>
    </w:p>
    <w:p w14:paraId="5E837F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5C8F9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132D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0CD82E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5C7FE4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-regex/-/ip-regex-2.1.0.tgz",</w:t>
      </w:r>
    </w:p>
    <w:p w14:paraId="317351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"sha1-+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/XS5pE8kRzp+BnuUUa7bYROk=",</w:t>
      </w:r>
    </w:p>
    <w:p w14:paraId="300E5B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1DD4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1DC6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"ipaddr.js": {</w:t>
      </w:r>
    </w:p>
    <w:p w14:paraId="61547B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"1.9.1",</w:t>
      </w:r>
    </w:p>
    <w:p w14:paraId="011C8C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"https://registry.npmjs.org/ipaddr.js/-/ipaddr.js-1.9.1.tgz",</w:t>
      </w:r>
    </w:p>
    <w:p w14:paraId="3F547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"sha512-0KI/607xoxSToH7GjN1FfSbLoU0+btTicjsQSWQlh/hZykN8KpmMf7uYwPW3R+akZ6R/w18ZlXSHBYXiYUPO3g==",</w:t>
      </w:r>
    </w:p>
    <w:p w14:paraId="274E77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84E20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84220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-absolute-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F21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70DC14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"https://registry.npmjs.org/is-absolute-url/-/is-absolute-url-2.1.0.tgz",</w:t>
      </w:r>
    </w:p>
    <w:p w14:paraId="460643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"sha1-UFMN+4T8yap9vnhS6Do3uTufKqY=",</w:t>
      </w:r>
    </w:p>
    <w:p w14:paraId="795288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E3AF3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68D21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{</w:t>
      </w:r>
    </w:p>
    <w:p w14:paraId="4F41C1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"0.1.6",</w:t>
      </w:r>
    </w:p>
    <w:p w14:paraId="28B129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"https://registry.npmjs.org/is-accessor-descriptor/-/is-accessor-descriptor-0.1.6.tgz",</w:t>
      </w:r>
    </w:p>
    <w:p w14:paraId="2F999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"sha1-qeEss66Nh2cn7u84Q/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igiXtcmNY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3218FC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39550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356F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271224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E1D24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F0D2F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77DB20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"3.2.2",</w:t>
      </w:r>
    </w:p>
    <w:p w14:paraId="2C7C29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"https://registry.npmjs.org/kind-of/-/kind-of-3.2.2.tgz",</w:t>
      </w:r>
    </w:p>
    <w:p w14:paraId="3263E9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"sha1-MeohpzS6ubuw8yRm2JOupR5KPGQ=",</w:t>
      </w:r>
    </w:p>
    <w:p w14:paraId="3E0CA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true,</w:t>
      </w:r>
    </w:p>
    <w:p w14:paraId="07A8D4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2F577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4DF08F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0C709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EC8E8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9D00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215D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-arguments": {</w:t>
      </w:r>
    </w:p>
    <w:p w14:paraId="211BDE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4531CD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"https://registry.npmjs.org/is-arguments/-/is-arguments-1.0.4.tgz",</w:t>
      </w:r>
    </w:p>
    <w:p w14:paraId="22B1EE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"sha512-xPh0Rmt8NE65sNzvyUmWgI1tz3mKq74lGA0mL8LYZcoIzKOzDh6HmrYm3d18k60nHerC8A9Km8kYu87zfSFnLA==",</w:t>
      </w:r>
    </w:p>
    <w:p w14:paraId="1F1D0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76376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D77B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EA430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"0.2.1",</w:t>
      </w:r>
    </w:p>
    <w:p w14:paraId="0BE720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"https://registry.npmjs.org/is-arrayish/-/is-arrayish-0.2.1.tgz",</w:t>
      </w:r>
    </w:p>
    <w:p w14:paraId="3CCE57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"sha1-d8mYQFJ6qOyxqLppe4BkWnqSap0=",</w:t>
      </w:r>
    </w:p>
    <w:p w14:paraId="53019D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00628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4E8C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-binary-path": {</w:t>
      </w:r>
    </w:p>
    <w:p w14:paraId="6B70FE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68D470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"https://registry.npmjs.org/is-binary-path/-/is-binary-path-2.1.0.tgz",</w:t>
      </w:r>
    </w:p>
    <w:p w14:paraId="38E5A5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"sha512-ZMERYes6pDydyuGidse7OsHxtbI7WVeUEozgR/g7rd0xUimYNlvZRE/K2MgZTjWy725IfelLeVcEM97mmtRGXw==",</w:t>
      </w:r>
    </w:p>
    <w:p w14:paraId="5CF8A9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A8F4B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64847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"^2.0.0"</w:t>
      </w:r>
    </w:p>
    <w:p w14:paraId="4DF09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1828D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7482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18C97C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"1.1.6",</w:t>
      </w:r>
    </w:p>
    <w:p w14:paraId="04B3AE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"https://registry.npmjs.org/is-buffer/-/is-buffer-1.1.6.tgz",</w:t>
      </w:r>
    </w:p>
    <w:p w14:paraId="7C3F4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"sha512-NcdALwpXkTm5Zvvbk7owOUSvVvBKDgKP5/ewfXEznmQFfs4ZRmanOeKBTjRVjka3QFoN6XJ+9F3USqfHqTaU5w==",</w:t>
      </w:r>
    </w:p>
    <w:p w14:paraId="2304EB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EDCF9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E59F2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-callable": {</w:t>
      </w:r>
    </w:p>
    <w:p w14:paraId="6BBC4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310EC4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"https://registry.npmjs.org/is-callable/-/is-callable-1.2.0.tgz",</w:t>
      </w:r>
    </w:p>
    <w:p w14:paraId="1E9FB5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"sha512-pyVD9AaGLxtg6srb2Ng6ynWJqkHU9bEM087AKck0w8QwDarTfNcpIYoU8x8Hv2Icm8u6kFJM18Dag8lyqGkviw==",</w:t>
      </w:r>
    </w:p>
    <w:p w14:paraId="6FFA13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7DE08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E9F8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-color-stop": {</w:t>
      </w:r>
    </w:p>
    <w:p w14:paraId="69E9A1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42DC57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"https://registry.npmjs.org/is-color-stop/-/is-color-stop-1.1.0.tgz",</w:t>
      </w:r>
    </w:p>
    <w:p w14:paraId="1A2483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"sha1-z/9HGu5N1cnhWFmPvhKWe1za00U=",</w:t>
      </w:r>
    </w:p>
    <w:p w14:paraId="05D285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85A38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3830D5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-color-names": "^0.0.4",</w:t>
      </w:r>
    </w:p>
    <w:p w14:paraId="447B4C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-color-regex": "^1.1.0",</w:t>
      </w:r>
    </w:p>
    <w:p w14:paraId="4929B2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hsl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"^1.0.0",</w:t>
      </w:r>
    </w:p>
    <w:p w14:paraId="5FAFFF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hsla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"^1.0.0",</w:t>
      </w:r>
    </w:p>
    <w:p w14:paraId="7DEDB3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"^1.0.1",</w:t>
      </w:r>
    </w:p>
    <w:p w14:paraId="2310E4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"^1.0.0"</w:t>
      </w:r>
    </w:p>
    <w:p w14:paraId="5A1CF6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39A5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295FE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{</w:t>
      </w:r>
    </w:p>
    <w:p w14:paraId="5F4872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"0.1.4",</w:t>
      </w:r>
    </w:p>
    <w:p w14:paraId="79685B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"https://registry.npmjs.org/is-data-descriptor/-/is-data-descriptor-0.1.4.tgz",</w:t>
      </w:r>
    </w:p>
    <w:p w14:paraId="337A71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"sha1-C17mSDiOLIYCgueT8YVv7D8wG1Y=",</w:t>
      </w:r>
    </w:p>
    <w:p w14:paraId="7B4F93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6CC34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08DD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16343C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D03E2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90913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7C4464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"3.2.2",</w:t>
      </w:r>
    </w:p>
    <w:p w14:paraId="66DE08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"https://registry.npmjs.org/kind-of/-/kind-of-3.2.2.tgz",</w:t>
      </w:r>
    </w:p>
    <w:p w14:paraId="6EF1CE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"sha1-MeohpzS6ubuw8yRm2JOupR5KPGQ=",</w:t>
      </w:r>
    </w:p>
    <w:p w14:paraId="4D8B5A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62304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87658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2F1BEA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D1211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937FF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44FC5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5BA0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-date-object": {</w:t>
      </w:r>
    </w:p>
    <w:p w14:paraId="7D30B6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50C379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"https://registry.npmjs.org/is-date-object/-/is-date-object-1.0.2.tgz",</w:t>
      </w:r>
    </w:p>
    <w:p w14:paraId="762324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"sha512-USlDT524woQ08aoZFzh3/Z6ch9Y/EWXEHQ/AaRN0SkKq4t2Jw2R2339tSXmwuVoY7LLlBCbOIlx2myP/L5zk0g==",</w:t>
      </w:r>
    </w:p>
    <w:p w14:paraId="3D3FFD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AFEB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5740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{</w:t>
      </w:r>
    </w:p>
    <w:p w14:paraId="464952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"0.1.6",</w:t>
      </w:r>
    </w:p>
    <w:p w14:paraId="05E2BB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"https://registry.npmjs.org/is-descriptor/-/is-descriptor-0.1.6.tgz",</w:t>
      </w:r>
    </w:p>
    <w:p w14:paraId="662EC3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"sha512-avDYr0SB3DwO9zsMov0gKCESFYqCnE4hq/4z3TdUlukEy5t9C0YRq7HLrsN52NAcqXKaepeCD0n+B0arnVG3Hg==",</w:t>
      </w:r>
    </w:p>
    <w:p w14:paraId="2B17A6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6A37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6CD8B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"^0.1.6",</w:t>
      </w:r>
    </w:p>
    <w:p w14:paraId="666E12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"^0.1.4",</w:t>
      </w:r>
    </w:p>
    <w:p w14:paraId="27C7D6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"^5.0.0"</w:t>
      </w:r>
    </w:p>
    <w:p w14:paraId="386E2A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553A0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44E11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62137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"5.1.0",</w:t>
      </w:r>
    </w:p>
    <w:p w14:paraId="2034CE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"https://registry.npmjs.org/kind-of/-/kind-of-5.1.0.tgz",</w:t>
      </w:r>
    </w:p>
    <w:p w14:paraId="24E57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"sha512-NGEErnH6F2vUuXDh+OlbcKW7/wOcfdRHaZ7VWtqCztfHri/++YKmP51OdWeGPuqCOba6kk2OTe5d02VmTB80Pw==",</w:t>
      </w:r>
    </w:p>
    <w:p w14:paraId="133C38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85850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F2806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9E86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8B11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{</w:t>
      </w:r>
    </w:p>
    <w:p w14:paraId="033C5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"0.3.1",</w:t>
      </w:r>
    </w:p>
    <w:p w14:paraId="3D2907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"https://registry.npmjs.org/is-directory/-/is-directory-0.3.1.tgz",</w:t>
      </w:r>
    </w:p>
    <w:p w14:paraId="6A107E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"sha1-YTObbyR1/Hcv2cnYP1yFddwVSuE=",</w:t>
      </w:r>
    </w:p>
    <w:p w14:paraId="15DF76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8D19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CB04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-docker": {</w:t>
      </w:r>
    </w:p>
    <w:p w14:paraId="737970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14D922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"https://registry.npmjs.org/is-docker/-/is-docker-2.0.0.tgz",</w:t>
      </w:r>
    </w:p>
    <w:p w14:paraId="68FC9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"sha512-pJEdRugimx4fBMra5z2/5iRdZ63OhYV0vr0Dwm5+xtW4D1FvRkB8hamMIhnWfyJeDdyr/aa7BDyNbtG38VxgoQ==",</w:t>
      </w:r>
    </w:p>
    <w:p w14:paraId="3E4BE5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0B34D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AE80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{</w:t>
      </w:r>
    </w:p>
    <w:p w14:paraId="36726B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"0.1.1",</w:t>
      </w:r>
    </w:p>
    <w:p w14:paraId="5E8692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"https://registry.npmjs.org/is-extendable/-/is-extendable-0.1.1.tgz",</w:t>
      </w:r>
    </w:p>
    <w:p w14:paraId="6BB34E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"sha1-YrEQ4omkcUGOPsNqYX1HLjAd/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58E1F5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F95B9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06B5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2799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4EB874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/-/is-extglob-2.1.1.tgz",</w:t>
      </w:r>
    </w:p>
    <w:p w14:paraId="1556A9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"sha1-qIwCU1eR8C7TfHahueqXc8gz+MI=",</w:t>
      </w:r>
    </w:p>
    <w:p w14:paraId="38ABA6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C2FCC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B230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{</w:t>
      </w:r>
    </w:p>
    <w:p w14:paraId="0EFBC5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6BD52E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"https://registry.npmjs.org/is-fullwidth-code-point/-/is-fullwidth-code-point-2.0.0.tgz",</w:t>
      </w:r>
    </w:p>
    <w:p w14:paraId="6C554F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"sha1-o7MKXE8ZkYMWeqq5O+764937ZU8=",</w:t>
      </w:r>
    </w:p>
    <w:p w14:paraId="1FDA3E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91F4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66BC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{</w:t>
      </w:r>
    </w:p>
    <w:p w14:paraId="746B51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5432CB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"https://registry.npmjs.org/is-glob/-/is-glob-4.0.1.tgz",</w:t>
      </w:r>
    </w:p>
    <w:p w14:paraId="3BC58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"sha512-5G0tKtBTFImOqDnLB2hG6Bp2qcKEFduo4tZu9MT/H6NQv/ghhy30o55ufafxJ/LdH79LLs2Kfrn85TLKyA7BUg==",</w:t>
      </w:r>
    </w:p>
    <w:p w14:paraId="242C73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866C4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9D7C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29BB7A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8699B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6898A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-interactive": {</w:t>
      </w:r>
    </w:p>
    <w:p w14:paraId="05A4FA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252F9E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"https://registry.npmjs.org/is-interactive/-/is-interactive-1.0.0.tgz",</w:t>
      </w:r>
    </w:p>
    <w:p w14:paraId="2ED6B3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"sha512-2HvIEKRoqS62guEC+qBjpvRubdX910WCMuJTZ+I9yvqKU2/12eSL549HMwtabb4oupdj2sMP50k+XJfB/8JE6w==",</w:t>
      </w:r>
    </w:p>
    <w:p w14:paraId="7DB99C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4A52C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AA87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{</w:t>
      </w:r>
    </w:p>
    <w:p w14:paraId="2C19F3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"7.0.0",</w:t>
      </w:r>
    </w:p>
    <w:p w14:paraId="7A930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"https://registry.npmjs.org/is-number/-/is-number-7.0.0.tgz",</w:t>
      </w:r>
    </w:p>
    <w:p w14:paraId="758DC0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"sha512-41Cifkg6e8TylSpdtTpeLVMqvSBEVzTttHvERD741+pnZ8ANv0004MRL43QKPDlK9cGvNp6NZWZUBlbGXYxxng==",</w:t>
      </w:r>
    </w:p>
    <w:p w14:paraId="5A29EF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5C6C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5B76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-obj": {</w:t>
      </w:r>
    </w:p>
    <w:p w14:paraId="20D6F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717225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"https://registry.npmjs.org/is-obj/-/is-obj-2.0.0.tgz",</w:t>
      </w:r>
    </w:p>
    <w:p w14:paraId="431BB8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"sha512-drqDG3cbczxxEJRoOXcOjtdp1J/lyp1mNn0xaznRs8+muBhgQcrnbspox5X5fOw0HnMnbfDzvnEMEtqDEJEo8w==",</w:t>
      </w:r>
    </w:p>
    <w:p w14:paraId="197A88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CD4E7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CDA3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1FBB6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008D4D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"https://registry.npmjs.org/is-path-cwd/-/is-path-cwd-2.2.0.tgz",</w:t>
      </w:r>
    </w:p>
    <w:p w14:paraId="47DDB4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"sha512-w942bTcih8fdJPJmQHFzkS76NEP8Kzzvmw92cXsazb8intwLqPibPPdXf4ANdKV3rYMuuQYGIWtvz9JilB3NFQ==",</w:t>
      </w:r>
    </w:p>
    <w:p w14:paraId="1F6C7D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02002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00DF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78839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500C38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"https://registry.npmjs.org/is-path-in-cwd/-/is-path-in-cwd-2.1.0.tgz",</w:t>
      </w:r>
    </w:p>
    <w:p w14:paraId="7FDEE4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"sha512-rNocXHgipO+rvnP6dk3zI20RpOtrAM/kzbB258Uw5BWr3TpXi861yzjo16Dn4hUox07iw5AyeMLHWsujkjzvRQ==",</w:t>
      </w:r>
    </w:p>
    <w:p w14:paraId="24FA8A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9DF2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85CF2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-path-inside": "^2.1.0"</w:t>
      </w:r>
    </w:p>
    <w:p w14:paraId="00C003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4F05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9392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-path-inside": {</w:t>
      </w:r>
    </w:p>
    <w:p w14:paraId="4B5EFC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160C13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"https://registry.npmjs.org/is-path-inside/-/is-path-inside-2.1.0.tgz",</w:t>
      </w:r>
    </w:p>
    <w:p w14:paraId="6856EF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"sha512-wiyhTzfDWsvwAW53OBWF5zuvaOGlZ6PwYxAbPVDhpm+gM09xKQGjBq/8uYN12aDvMxnAnq3dxTyoSoRNmg5YFg==",</w:t>
      </w:r>
    </w:p>
    <w:p w14:paraId="6A41F9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00ACB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91E6B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-is-inside": "^1.0.2"</w:t>
      </w:r>
    </w:p>
    <w:p w14:paraId="5F13C8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4FBA8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6AE1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-plain-obj": {</w:t>
      </w:r>
    </w:p>
    <w:p w14:paraId="404694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6EBC6B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"https://registry.npmjs.org/is-plain-obj/-/is-plain-obj-1.1.0.tgz",</w:t>
      </w:r>
    </w:p>
    <w:p w14:paraId="4D7FE4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"sha1-caUMhCnfync8kqOQpKA7OfzVHT4=",</w:t>
      </w:r>
    </w:p>
    <w:p w14:paraId="3E5D6F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191A0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C837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-plain-object": {</w:t>
      </w:r>
    </w:p>
    <w:p w14:paraId="1E0ECE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3922A4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"https://registry.npmjs.org/is-plain-object/-/is-plain-object-2.0.4.tgz",</w:t>
      </w:r>
    </w:p>
    <w:p w14:paraId="0100BB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"sha512-h5PpgXkWitc38BBMYawTYMWJHFZJVnBquFE57xFpjB8pJFiF6gZ+bU+WyI/yqXiFR5mdLsgYNaPe8uao6Uv9Og==",</w:t>
      </w:r>
    </w:p>
    <w:p w14:paraId="142E61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254D0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AD663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</w:t>
      </w:r>
    </w:p>
    <w:p w14:paraId="2DBB29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28C1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81FD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33DA03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4DB248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"https://registry.npmjs.org/is-regex/-/is-regex-1.1.0.tgz",</w:t>
      </w:r>
    </w:p>
    <w:p w14:paraId="4B8BC2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"sha512-iI97M8KTWID2la5uYXlkbSDQIg4F6o1sYboZKKTDpnDQMLtUL86zxhgDet3Q2SriaYsyGqZ6Mn2SjbRKeLHdqw==",</w:t>
      </w:r>
    </w:p>
    <w:p w14:paraId="4BBF17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CE584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C1636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"^1.0.1"</w:t>
      </w:r>
    </w:p>
    <w:p w14:paraId="4B42D0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D32F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5D65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-resolvable": {</w:t>
      </w:r>
    </w:p>
    <w:p w14:paraId="47FBD2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22B863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"https://registry.npmjs.org/is-resolvable/-/is-resolvable-1.1.0.tgz",</w:t>
      </w:r>
    </w:p>
    <w:p w14:paraId="16C26C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"sha512-qgDYXFSR5WvEfuS5dMj6oTMEbrrSaM0CrFk2Yiq/gXnBvD9pMa2jGXxyhGLfvhZpuMZe18CJpFxAt3CRs42NMg==",</w:t>
      </w:r>
    </w:p>
    <w:p w14:paraId="3BB618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3E965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E1CD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6085C9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0788F9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"https://registry.npmjs.org/is-stream/-/is-stream-1.1.0.tgz",</w:t>
      </w:r>
    </w:p>
    <w:p w14:paraId="2CE10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"sha1-EtSj3U5o4Lec6428hBc66A2RykQ=",</w:t>
      </w:r>
    </w:p>
    <w:p w14:paraId="507460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BAFAF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F89C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58B32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4821EF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/-/is-svg-3.0.0.tgz",</w:t>
      </w:r>
    </w:p>
    <w:p w14:paraId="58E557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"sha512-gi4iHK53LR2ujhLVVj+37Ykh9GLqYHX6JOVXbLAucaG/Cqw9xwdFOjDM2qeifLs1sF1npXXFvDu0r5HNgCMrzQ==",</w:t>
      </w:r>
    </w:p>
    <w:p w14:paraId="71643C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D67C1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07E22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-comment-regex": "^1.1.0"</w:t>
      </w:r>
    </w:p>
    <w:p w14:paraId="01EC3D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EED67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98E2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-symbol": {</w:t>
      </w:r>
    </w:p>
    <w:p w14:paraId="082C19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1EDDE6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"https://registry.npmjs.org/is-symbol/-/is-symbol-1.0.3.tgz",</w:t>
      </w:r>
    </w:p>
    <w:p w14:paraId="41F214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"sha512-OwijhaRSgqvhm/0ZdAcXNZt9lYdKFpcRDT5ULUuYXPoT794UNOdU+gpT6Rzo7b4V2HUl/op6GqY894AZwv9faQ==",</w:t>
      </w:r>
    </w:p>
    <w:p w14:paraId="7F0C47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2D91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031AA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"^1.0.1"</w:t>
      </w:r>
    </w:p>
    <w:p w14:paraId="5C5523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3F54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A4B6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typedarray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EDD2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08B76F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"https://registry.npmjs.org/is-typedarray/-/is-typedarray-1.0.0.tgz",</w:t>
      </w:r>
    </w:p>
    <w:p w14:paraId="004F37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"sha1-5HnICFjfDBsR3dppQPlgEfzaSpo=",</w:t>
      </w:r>
    </w:p>
    <w:p w14:paraId="79FE57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D730C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A43E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-windows": {</w:t>
      </w:r>
    </w:p>
    <w:p w14:paraId="04F8D4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590373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"https://registry.npmjs.org/is-windows/-/is-windows-1.0.2.tgz",</w:t>
      </w:r>
    </w:p>
    <w:p w14:paraId="74606A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"sha512-eXK1UInq2bPmjyX6e3VHIzMLobc4J94i4AWn+Hpq3OU5KkrRC96OAcR3PRJ/pGu6m8TRnBHP9dkXQVsT/COVIA==",</w:t>
      </w:r>
    </w:p>
    <w:p w14:paraId="31F2A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5E323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5E42A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D407B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7DC6EE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/-/is-wsl-2.2.0.tgz",</w:t>
      </w:r>
    </w:p>
    <w:p w14:paraId="53C8A5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"sha512-fKzAra0rGJUUBwGBgNkHZuToZcn+TtXHpeCgmkMJMMYx1sQDYaCSyjJBSCa2nH1DGm7s3n1oBnohoVTBaN7Lww==",</w:t>
      </w:r>
    </w:p>
    <w:p w14:paraId="5375C0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76BE8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1BFCA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-docker": "^2.0.0"</w:t>
      </w:r>
    </w:p>
    <w:p w14:paraId="25CE3F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46A2B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249D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FAFE0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393FD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/-/isarray-1.0.0.tgz",</w:t>
      </w:r>
    </w:p>
    <w:p w14:paraId="617BA1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"sha1-u5NdSFgsuhaMBoNJV6VKPgcSTxE=",</w:t>
      </w:r>
    </w:p>
    <w:p w14:paraId="5EFA8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B4016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B7CB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isbinaryfile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A1557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"4.0.6",</w:t>
      </w:r>
    </w:p>
    <w:p w14:paraId="2FDAC2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"https://registry.npmjs.org/isbinaryfile/-/isbinaryfile-4.0.6.tgz",</w:t>
      </w:r>
    </w:p>
    <w:p w14:paraId="76717E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"sha512-ORrEy+SNVqUhrCaal4hA4fBzhggQQ+BaLntyPOdoEiwlKZW9BZiJXjg3RMiruE4tPEI3pyVPpySHQF/dKWperg==",</w:t>
      </w:r>
    </w:p>
    <w:p w14:paraId="7B048C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8856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A592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isexe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AE542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283802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isexe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/-/isexe-2.0.0.tgz",</w:t>
      </w:r>
    </w:p>
    <w:p w14:paraId="07B688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"sha1-6PvzdNxVb/iUehDcsFctYz8s+hA=",</w:t>
      </w:r>
    </w:p>
    <w:p w14:paraId="008F23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E5D8D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5F8DE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78925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536A9D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/-/isobject-3.0.1.tgz",</w:t>
      </w:r>
    </w:p>
    <w:p w14:paraId="3C2ECC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"sha1-TkMekrEalzFjaqH5yNHMvP2reN8=",</w:t>
      </w:r>
    </w:p>
    <w:p w14:paraId="6A7123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6E0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330D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isstream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9132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273D3E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isstream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/-/isstream-0.1.2.tgz",</w:t>
      </w:r>
    </w:p>
    <w:p w14:paraId="738B3A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"sha1-R+Y/evVa+m+S4VAOaQ64uFKcCZo=",</w:t>
      </w:r>
    </w:p>
    <w:p w14:paraId="3F5510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D6A9C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0ED2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9B1F4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"2.1.7",</w:t>
      </w:r>
    </w:p>
    <w:p w14:paraId="1B091F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"https://registry.npmjs.org/istanbul-api/-/istanbul-api-2.1.7.tgz",</w:t>
      </w:r>
    </w:p>
    <w:p w14:paraId="4802F4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"sha512-LYTOa2UrYFyJ/aSczZi/6lBykVMjCCvUmT64gOe+jPZFy4w6FYfPGqFT2IiQ2BxVHHDOvCD7qrIXb0EOh4uGWw==",</w:t>
      </w:r>
    </w:p>
    <w:p w14:paraId="346845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F359C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D18F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"async": "^2.6.2",</w:t>
      </w:r>
    </w:p>
    <w:p w14:paraId="1083C0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-versions": "^3.4.0",</w:t>
      </w:r>
    </w:p>
    <w:p w14:paraId="2987E6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fileset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"^2.0.3",</w:t>
      </w:r>
    </w:p>
    <w:p w14:paraId="5DA7F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"^2.0.5",</w:t>
      </w:r>
    </w:p>
    <w:p w14:paraId="0F11D8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-lib-hook": "^2.0.7",</w:t>
      </w:r>
    </w:p>
    <w:p w14:paraId="3AB723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-lib-instrument": "^3.3.0",</w:t>
      </w:r>
    </w:p>
    <w:p w14:paraId="1EE4C4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-lib-report": "^2.0.8",</w:t>
      </w:r>
    </w:p>
    <w:p w14:paraId="495D58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-lib-source-maps": "^3.0.6",</w:t>
      </w:r>
    </w:p>
    <w:p w14:paraId="1D1974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-reports": "^2.2.5",</w:t>
      </w:r>
    </w:p>
    <w:p w14:paraId="7487F3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-yaml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"^3.13.1",</w:t>
      </w:r>
    </w:p>
    <w:p w14:paraId="1E941D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"^2.1.0",</w:t>
      </w:r>
    </w:p>
    <w:p w14:paraId="33333E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"^3.0.4",</w:t>
      </w:r>
    </w:p>
    <w:p w14:paraId="4FFA1F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"once": "^1.4.0"</w:t>
      </w:r>
    </w:p>
    <w:p w14:paraId="4999C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B920F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D745A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{</w:t>
      </w:r>
    </w:p>
    <w:p w14:paraId="13BFC6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"2.0.5",</w:t>
      </w:r>
    </w:p>
    <w:p w14:paraId="3F32B1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"https://registry.npmjs.org/istanbul-lib-coverage/-/istanbul-lib-coverage-2.0.5.tgz",</w:t>
      </w:r>
    </w:p>
    <w:p w14:paraId="16E287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"sha512-8aXznuEPCJvGnMSRft4udDRDtb1V3pkQkMMI5LI+6HuQz5oQ4J2UFn1H82raA3qJtyOLkkwVqICBQkjnGtn5mA==",</w:t>
      </w:r>
    </w:p>
    <w:p w14:paraId="0B82B3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034BD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2522C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-lib-instrument": {</w:t>
      </w:r>
    </w:p>
    <w:p w14:paraId="559134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"3.3.0",</w:t>
      </w:r>
    </w:p>
    <w:p w14:paraId="3E8FF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"https://registry.npmjs.org/istanbul-lib-instrument/-/istanbul-lib-instrument-3.3.0.tgz",</w:t>
      </w:r>
    </w:p>
    <w:p w14:paraId="344450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"sha512-5nnIN4vo5xQZHdXno/YDXJ0G+I3dAm4XgzfSVTPLQpj/zAV2dV6Juy0yaf10/zrJOJeHoN3fraFe+XRq2bFVZA==",</w:t>
      </w:r>
    </w:p>
    <w:p w14:paraId="3BDCB2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CBE4C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B8B39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"@babel/generator": "^7.4.0",</w:t>
      </w:r>
    </w:p>
    <w:p w14:paraId="373733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"@babel/parser": "^7.4.3",</w:t>
      </w:r>
    </w:p>
    <w:p w14:paraId="5BBA68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"@babel/template": "^7.4.0",</w:t>
      </w:r>
    </w:p>
    <w:p w14:paraId="1945F2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"@babel/traverse": "^7.4.3",</w:t>
      </w:r>
    </w:p>
    <w:p w14:paraId="2B7B83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"@babel/types": "^7.4.0",</w:t>
      </w:r>
    </w:p>
    <w:p w14:paraId="3C796F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"^2.0.5",</w:t>
      </w:r>
    </w:p>
    <w:p w14:paraId="19AC08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77D535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96D98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0C92F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46CC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20251B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4AAB1C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1789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9E9E4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E1E6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5F7F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A044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{</w:t>
      </w:r>
    </w:p>
    <w:p w14:paraId="3A7BAA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3552C9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"https://registry.npmjs.org/istanbul-lib-coverage/-/istanbul-lib-coverage-3.0.0.tgz",</w:t>
      </w:r>
    </w:p>
    <w:p w14:paraId="43FE1C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"sha512-UiUIqxMgRDET6eR+o5HbfRYP1l0hqkWOs7vNxC/mggutCMUIhWMm8gAHb8tHlyfD3/l6rlgNA5cKdDzEAf6hEg==",</w:t>
      </w:r>
    </w:p>
    <w:p w14:paraId="069EB6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C163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3253B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-lib-hook": {</w:t>
      </w:r>
    </w:p>
    <w:p w14:paraId="0660A5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"2.0.7",</w:t>
      </w:r>
    </w:p>
    <w:p w14:paraId="44B65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"https://registry.npmjs.org/istanbul-lib-hook/-/istanbul-lib-hook-2.0.7.tgz",</w:t>
      </w:r>
    </w:p>
    <w:p w14:paraId="21FEF8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"sha512-vrRztU9VRRFDyC+aklfLoeXyNdTfga2EI3udDGn4cZ6fpSXpHLV9X6CHvfoMCPtggg8zvDDmC4b9xfu0z6/llA==",</w:t>
      </w:r>
    </w:p>
    <w:p w14:paraId="4D8DFE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B7448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71D7E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-transform": "^1.0.0"</w:t>
      </w:r>
    </w:p>
    <w:p w14:paraId="6181C0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D451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36DF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-lib-instrument": {</w:t>
      </w:r>
    </w:p>
    <w:p w14:paraId="6132BC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726880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"https://registry.npmjs.org/istanbul-lib-instrument/-/istanbul-lib-instrument-4.0.3.tgz",</w:t>
      </w:r>
    </w:p>
    <w:p w14:paraId="2E13BD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"sha512-BXgQl9kf4WTCPCCpmFGoJkz/+uhvm7h7PFKUYxh7qarQd3ER33vHG//qaE8eN25l07YqZPpHXU9I09l/RD5aGQ==",</w:t>
      </w:r>
    </w:p>
    <w:p w14:paraId="464C35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4BA6D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F0951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"@babel/core": "^7.7.5",</w:t>
      </w:r>
    </w:p>
    <w:p w14:paraId="138F2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/schema": "^0.1.2",</w:t>
      </w:r>
    </w:p>
    <w:p w14:paraId="76EA02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"^3.0.0",</w:t>
      </w:r>
    </w:p>
    <w:p w14:paraId="0A6276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"^6.3.0"</w:t>
      </w:r>
    </w:p>
    <w:p w14:paraId="7E5B8F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98DEF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53B2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89098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5E4869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1B10FC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75A81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CD310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830BF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2CD6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3B0E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-lib-report": {</w:t>
      </w:r>
    </w:p>
    <w:p w14:paraId="449FD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"2.0.8",</w:t>
      </w:r>
    </w:p>
    <w:p w14:paraId="43EDA0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"https://registry.npmjs.org/istanbul-lib-report/-/istanbul-lib-report-2.0.8.tgz",</w:t>
      </w:r>
    </w:p>
    <w:p w14:paraId="0E4304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"sha512-fHBeG573EIihhAblwgxrSenp0Dby6tJMFR/HvlerBsrCTD5bkUuoNtn3gVh29ZCS824cGGBPn7Sg7cNk+2xUsQ==",</w:t>
      </w:r>
    </w:p>
    <w:p w14:paraId="3BFE64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59A2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EB077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"^2.0.5",</w:t>
      </w:r>
    </w:p>
    <w:p w14:paraId="02E0E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"^2.1.0",</w:t>
      </w:r>
    </w:p>
    <w:p w14:paraId="098893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"^6.1.0"</w:t>
      </w:r>
    </w:p>
    <w:p w14:paraId="578C19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4B6A7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E391B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{</w:t>
      </w:r>
    </w:p>
    <w:p w14:paraId="4FE3E4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"2.0.5",</w:t>
      </w:r>
    </w:p>
    <w:p w14:paraId="74C651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"https://registry.npmjs.org/istanbul-lib-coverage/-/istanbul-lib-coverage-2.0.5.tgz",</w:t>
      </w:r>
    </w:p>
    <w:p w14:paraId="773CD5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"sha512-8aXznuEPCJvGnMSRft4udDRDtb1V3pkQkMMI5LI+6HuQz5oQ4J2UFn1H82raA3qJtyOLkkwVqICBQkjnGtn5mA==",</w:t>
      </w:r>
    </w:p>
    <w:p w14:paraId="73C91A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50C32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FF335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706994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"6.1.0",</w:t>
      </w:r>
    </w:p>
    <w:p w14:paraId="1D60A7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"https://registry.npmjs.org/supports-color/-/supports-color-6.1.0.tgz",</w:t>
      </w:r>
    </w:p>
    <w:p w14:paraId="201387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284B7D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316E2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FFC8C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"^3.0.0"</w:t>
      </w:r>
    </w:p>
    <w:p w14:paraId="26A19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147C9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FF01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FC64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9F22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-lib-source-maps": {</w:t>
      </w:r>
    </w:p>
    <w:p w14:paraId="630AB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"3.0.6",</w:t>
      </w:r>
    </w:p>
    <w:p w14:paraId="2C8626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"https://registry.npmjs.org/istanbul-lib-source-maps/-/istanbul-lib-source-maps-3.0.6.tgz",</w:t>
      </w:r>
    </w:p>
    <w:p w14:paraId="316E4A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"sha512-R47KzMtDJH6X4/YW9XTx+jrLnZnscW4VpNN+1PViSYTejLVPWv7oov+Duf8YQSPyVRUvueQqz1TcsC6mooZTXw==",</w:t>
      </w:r>
    </w:p>
    <w:p w14:paraId="6F3CC1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8D686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8E5B9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"^4.1.1",</w:t>
      </w:r>
    </w:p>
    <w:p w14:paraId="0FF7E4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"^2.0.5",</w:t>
      </w:r>
    </w:p>
    <w:p w14:paraId="340FCE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"^2.1.0",</w:t>
      </w:r>
    </w:p>
    <w:p w14:paraId="5D73DC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"^2.6.3",</w:t>
      </w:r>
    </w:p>
    <w:p w14:paraId="40DFF0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</w:t>
      </w:r>
    </w:p>
    <w:p w14:paraId="6A21C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D90BF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52024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-lib-coverage": {</w:t>
      </w:r>
    </w:p>
    <w:p w14:paraId="5D1A3D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"2.0.5",</w:t>
      </w:r>
    </w:p>
    <w:p w14:paraId="52B64A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"https://registry.npmjs.org/istanbul-lib-coverage/-/istanbul-lib-coverage-2.0.5.tgz",</w:t>
      </w:r>
    </w:p>
    <w:p w14:paraId="36529C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"sha512-8aXznuEPCJvGnMSRft4udDRDtb1V3pkQkMMI5LI+6HuQz5oQ4J2UFn1H82raA3qJtyOLkkwVqICBQkjnGtn5mA==",</w:t>
      </w:r>
    </w:p>
    <w:p w14:paraId="1A5C16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9DA1E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1FC66C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A3714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4E0EFD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301F5B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3E10EA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9FDA7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30C95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14D323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2FA9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3712C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07C308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60235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463835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757426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4081F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A12A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E109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37E2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-reports": {</w:t>
      </w:r>
    </w:p>
    <w:p w14:paraId="65E9D9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"2.2.7",</w:t>
      </w:r>
    </w:p>
    <w:p w14:paraId="574FF6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"https://registry.npmjs.org/istanbul-reports/-/istanbul-reports-2.2.7.tgz",</w:t>
      </w:r>
    </w:p>
    <w:p w14:paraId="31B21D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"sha512-uu1F/L1o5Y6LzPVSVZXNOoD/KXpJue9aeLRd0sM9uMXfZvzomB0WxVamWb5ue8kA2vVWEmW7EG+A5n3f1kqHKg==",</w:t>
      </w:r>
    </w:p>
    <w:p w14:paraId="19281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16F47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0908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-escaper": "^2.0.0"</w:t>
      </w:r>
    </w:p>
    <w:p w14:paraId="168951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FAE8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A380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"jasmine": {</w:t>
      </w:r>
    </w:p>
    <w:p w14:paraId="0B7EC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"2.8.0",</w:t>
      </w:r>
    </w:p>
    <w:p w14:paraId="192671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"https://registry.npmjs.org/jasmine/-/jasmine-2.8.0.tgz",</w:t>
      </w:r>
    </w:p>
    <w:p w14:paraId="72E8EC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"sha1-awicChFXax8W3xG4AUbZHU6Lij4=",</w:t>
      </w:r>
    </w:p>
    <w:p w14:paraId="6CC54C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815B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52989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"exit": "^0.1.2",</w:t>
      </w:r>
    </w:p>
    <w:p w14:paraId="457CF4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"^7.0.6",</w:t>
      </w:r>
    </w:p>
    <w:p w14:paraId="65CDCD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jasmine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"~2.8.0"</w:t>
      </w:r>
    </w:p>
    <w:p w14:paraId="235506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FE185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9BD4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jasmine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{</w:t>
      </w:r>
    </w:p>
    <w:p w14:paraId="4E2910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"2.8.0",</w:t>
      </w:r>
    </w:p>
    <w:p w14:paraId="186D5B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"https://registry.npmjs.org/jasmine-core/-/jasmine-core-2.8.0.tgz",</w:t>
      </w:r>
    </w:p>
    <w:p w14:paraId="366B5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"sha1-vMl5rh+f0FcB5F5S5l06XWPxok4=",</w:t>
      </w:r>
    </w:p>
    <w:p w14:paraId="4FC85B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45B4A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D53BB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3AE4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6EC7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jasmine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{</w:t>
      </w:r>
    </w:p>
    <w:p w14:paraId="4AE37A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"3.5.0",</w:t>
      </w:r>
    </w:p>
    <w:p w14:paraId="13CF20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"https://registry.npmjs.org/jasmine-core/-/jasmine-core-3.5.0.tgz",</w:t>
      </w:r>
    </w:p>
    <w:p w14:paraId="0C25EE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"sha512-nCeAiw37MIMA9w9IXso7bRaLl+c/ef3wnxsoSAlYrzS+Ot0zTG6nU8G/cIfGkqpkjX2wNaIW9RFG0TwIFnG6bA==",</w:t>
      </w:r>
    </w:p>
    <w:p w14:paraId="2639D5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3B79E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596C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jasmine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-spec-reporter": {</w:t>
      </w:r>
    </w:p>
    <w:p w14:paraId="2FA25D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"4.2.1",</w:t>
      </w:r>
    </w:p>
    <w:p w14:paraId="02D6D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"https://registry.npmjs.org/jasmine-spec-reporter/-/jasmine-spec-reporter-4.2.1.tgz",</w:t>
      </w:r>
    </w:p>
    <w:p w14:paraId="07392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"sha512-FZBoZu7VE5nR7Nilzy+Np8KuVIOxF4oXDPDknehCYBDE080EnlPu0afdZNmpGDBRCUBv3mj5qgqCRmk6W/K8vg==",</w:t>
      </w:r>
    </w:p>
    <w:p w14:paraId="36A5E2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EF79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21F62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"colors": "1.1.2"</w:t>
      </w:r>
    </w:p>
    <w:p w14:paraId="490C93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27F8A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E56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"jasminewd2": {</w:t>
      </w:r>
    </w:p>
    <w:p w14:paraId="08BA8A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77562C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"https://registry.npmjs.org/jasminewd2/-/jasminewd2-2.2.0.tgz",</w:t>
      </w:r>
    </w:p>
    <w:p w14:paraId="4004DB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"sha1-43zwsX8ZnM4jvqcbIDk5Uka07E4=",</w:t>
      </w:r>
    </w:p>
    <w:p w14:paraId="1562D2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B277E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21F5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jest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-worker": {</w:t>
      </w:r>
    </w:p>
    <w:p w14:paraId="02E529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"25.1.0",</w:t>
      </w:r>
    </w:p>
    <w:p w14:paraId="2C6EF1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"https://registry.npmjs.org/jest-worker/-/jest-worker-25.1.0.tgz",</w:t>
      </w:r>
    </w:p>
    <w:p w14:paraId="373581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"sha512-ZHhHtlxOWSxCoNOKHGbiLzXnl42ga9CxDr27H36Qn+15pQZd3R/F24jrmjDelw9j/iHUIWMWs08/u2QN50HHOg==",</w:t>
      </w:r>
    </w:p>
    <w:p w14:paraId="1AC8E0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6B2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500FF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"^2.0.0",</w:t>
      </w:r>
    </w:p>
    <w:p w14:paraId="2266DD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"^7.0.0"</w:t>
      </w:r>
    </w:p>
    <w:p w14:paraId="5F3DC6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FFBC1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83DFF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{</w:t>
      </w:r>
    </w:p>
    <w:p w14:paraId="5D7A80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3F972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"https://registry.npmjs.org/has-flag/-/has-flag-4.0.0.tgz",</w:t>
      </w:r>
    </w:p>
    <w:p w14:paraId="249655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36686F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F97C8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CE07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2B664C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"7.1.0",</w:t>
      </w:r>
    </w:p>
    <w:p w14:paraId="0E8B70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"https://registry.npmjs.org/supports-color/-/supports-color-7.1.0.tgz",</w:t>
      </w:r>
    </w:p>
    <w:p w14:paraId="166344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"sha512-oRSIpR8pxT1Wr2FquTNnGet79b3BWljqOuoW/h4oBhxJ/HUbX5nX6JSruTkvXDCFMwDPvsaTTbvMLKZWSy0R5g==",</w:t>
      </w:r>
    </w:p>
    <w:p w14:paraId="7937A3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682D0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3751F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"^4.0.0"</w:t>
      </w:r>
    </w:p>
    <w:p w14:paraId="7F4D01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834A5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B35A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A364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1C6660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-tokens": {</w:t>
      </w:r>
    </w:p>
    <w:p w14:paraId="1E93F4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2D2000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-tokens/-/js-tokens-4.0.0.tgz",</w:t>
      </w:r>
    </w:p>
    <w:p w14:paraId="3FBA3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"sha512-RdJUflcE3cUzKiMqQgsCu06FPu9UdIJO0beYbPhHN4k6apgJtifcoCtT9bcxOpYBtpD2kCM6Sbzg4CausW/PKQ==",</w:t>
      </w:r>
    </w:p>
    <w:p w14:paraId="65EDAD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A16FA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A0F0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-yaml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F28F1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"3.14.0",</w:t>
      </w:r>
    </w:p>
    <w:p w14:paraId="70C237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js-yaml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/-/js-yaml-3.14.0.tgz",</w:t>
      </w:r>
    </w:p>
    <w:p w14:paraId="65DE4B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"sha512-/4IbIeHcD9VMHFqDR/gQ7EdZdLimOvW2DdcxFjdyyZ9NsbS+ccrXqVWDtab/lRl5AlUqmpBx8EhPaWR+OtY17A==",</w:t>
      </w:r>
    </w:p>
    <w:p w14:paraId="1C043A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94D0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A5B48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"^1.0.7",</w:t>
      </w:r>
    </w:p>
    <w:p w14:paraId="2AE82A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esprima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27C20C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A5BC4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94A5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A9AD6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"0.1.1",</w:t>
      </w:r>
    </w:p>
    <w:p w14:paraId="412E99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/-/jsbn-0.1.1.tgz",</w:t>
      </w:r>
    </w:p>
    <w:p w14:paraId="33C31A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"sha1-peZUwuWi3rXyAdls77yoDA7y9RM=",</w:t>
      </w:r>
    </w:p>
    <w:p w14:paraId="5ED466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56BD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64053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CD65B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"2.5.2",</w:t>
      </w:r>
    </w:p>
    <w:p w14:paraId="567B67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/-/jsesc-2.5.2.tgz",</w:t>
      </w:r>
    </w:p>
    <w:p w14:paraId="573247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"sha512-OYu7XEzjkCQ3C5Ps3QIZsQfNpqoJyZZA99wd9aWd05NCtC5pWOkShK2mkL6HXQR6/Cy2lbNdPlZBpuQHXE63gA==",</w:t>
      </w:r>
    </w:p>
    <w:p w14:paraId="3EF184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26323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5ED4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-parse-better-errors": {</w:t>
      </w:r>
    </w:p>
    <w:p w14:paraId="111150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054C6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"https://registry.npmjs.org/json-parse-better-errors/-/json-parse-better-errors-1.0.2.tgz",</w:t>
      </w:r>
    </w:p>
    <w:p w14:paraId="2F3DA4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"sha512-mrqyZKfX5EhL7hvqcV6WG1yYjnjeuYDzDhhcAAUrq8Po85NBQBJP+ZDUT75qZQ98IkUoBqdkExkukOU7Ts2wrw==",</w:t>
      </w:r>
    </w:p>
    <w:p w14:paraId="6AEDF7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62ED3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62A1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-schema": {</w:t>
      </w:r>
    </w:p>
    <w:p w14:paraId="1BCD98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"0.2.3",</w:t>
      </w:r>
    </w:p>
    <w:p w14:paraId="39521B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"https://registry.npmjs.org/json-schema/-/json-schema-0.2.3.tgz",</w:t>
      </w:r>
    </w:p>
    <w:p w14:paraId="1E0744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"sha1-tIDIkuWaLwWVTOcnvT8qTogvnhM=",</w:t>
      </w:r>
    </w:p>
    <w:p w14:paraId="17CA43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57DD0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A29F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-schema-traverse": {</w:t>
      </w:r>
    </w:p>
    <w:p w14:paraId="27D158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"0.4.1",</w:t>
      </w:r>
    </w:p>
    <w:p w14:paraId="252F59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"https://registry.npmjs.org/json-schema-traverse/-/json-schema-traverse-0.4.1.tgz",</w:t>
      </w:r>
    </w:p>
    <w:p w14:paraId="24906B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"sha512-xbbCH5dCYU5T8LcEhhuh7HJ88HXuW3qsI3Y0zOZFKfZEHcpWiHU/Jxzk629Brsab/mMiHQti9wMP+845RPe3Vg==",</w:t>
      </w:r>
    </w:p>
    <w:p w14:paraId="536717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</w:t>
      </w:r>
    </w:p>
    <w:p w14:paraId="350344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5F0C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-safe": {</w:t>
      </w:r>
    </w:p>
    <w:p w14:paraId="2E79A5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"5.0.1",</w:t>
      </w:r>
    </w:p>
    <w:p w14:paraId="0BC19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"https://registry.npmjs.org/json-stringify-safe/-/json-stringify-safe-5.0.1.tgz",</w:t>
      </w:r>
    </w:p>
    <w:p w14:paraId="1DABA0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"sha1-Epai1Y/UXxmg9s4B1lcB4sc1tus=",</w:t>
      </w:r>
    </w:p>
    <w:p w14:paraId="5C2618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C834A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BB35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"json3": {</w:t>
      </w:r>
    </w:p>
    <w:p w14:paraId="0FEFE7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"3.3.3",</w:t>
      </w:r>
    </w:p>
    <w:p w14:paraId="019206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"https://registry.npmjs.org/json3/-/json3-3.3.3.tgz",</w:t>
      </w:r>
    </w:p>
    <w:p w14:paraId="5A1AC6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"sha512-c7/8mbUsKigAbLkD5B010BK4D9LZm7A1pNItkEwiUZRpIN66exu/e7YQWysGun+TRKaJp8MhemM+VkfWv42aCA==",</w:t>
      </w:r>
    </w:p>
    <w:p w14:paraId="504C5D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CA2A9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73F5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"json5": {</w:t>
      </w:r>
    </w:p>
    <w:p w14:paraId="43E125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"2.1.3",</w:t>
      </w:r>
    </w:p>
    <w:p w14:paraId="2F77A2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"https://registry.npmjs.org/json5/-/json5-2.1.3.tgz",</w:t>
      </w:r>
    </w:p>
    <w:p w14:paraId="1BA3C5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"sha512-KXPvOm8K9IJKFM0bmdn8QXh7udDh1g/giieX0NLCaMnb4hEiVFqnop2ImTXCc5e0/oHz3LTqmHGtExn5hfMkOA==",</w:t>
      </w:r>
    </w:p>
    <w:p w14:paraId="74D5F3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EF0C9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66B1A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"^1.2.5"</w:t>
      </w:r>
    </w:p>
    <w:p w14:paraId="55E0E5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C37C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8686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8E595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5A9B04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/-/jsonfile-4.0.0.tgz",</w:t>
      </w:r>
    </w:p>
    <w:p w14:paraId="0818C1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"sha1-h3Gq4HmbZAdrdmQPygWPnBDjPss=",</w:t>
      </w:r>
    </w:p>
    <w:p w14:paraId="38CAF1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CAFD0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FCCD9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"^4.1.6"</w:t>
      </w:r>
    </w:p>
    <w:p w14:paraId="50B8B4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8F3D9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EBA7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478E1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5C7A82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jsonparse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/-/jsonparse-1.3.1.tgz",</w:t>
      </w:r>
    </w:p>
    <w:p w14:paraId="62E303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"sha1-P02uSpH6wxX3EGL4UhzCOfE2YoA=",</w:t>
      </w:r>
    </w:p>
    <w:p w14:paraId="3A1783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323A0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E346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jsprim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2137D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"1.4.1",</w:t>
      </w:r>
    </w:p>
    <w:p w14:paraId="00D0E6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jsprim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/-/jsprim-1.4.1.tgz",</w:t>
      </w:r>
    </w:p>
    <w:p w14:paraId="691BF4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"sha1-MT5mvB5cwG5Di8G3SZwuXFastqI=",</w:t>
      </w:r>
    </w:p>
    <w:p w14:paraId="70840C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EC94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1565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"1.0.0",</w:t>
      </w:r>
    </w:p>
    <w:p w14:paraId="76E1B2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extsprintf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"1.3.0",</w:t>
      </w:r>
    </w:p>
    <w:p w14:paraId="4B8DEF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-schema": "0.2.3",</w:t>
      </w:r>
    </w:p>
    <w:p w14:paraId="1F2DB4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verror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"1.10.0"</w:t>
      </w:r>
    </w:p>
    <w:p w14:paraId="3766C6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D6D2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84565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jszip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9523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"3.5.0",</w:t>
      </w:r>
    </w:p>
    <w:p w14:paraId="62CD22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jszip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/-/jszip-3.5.0.tgz",</w:t>
      </w:r>
    </w:p>
    <w:p w14:paraId="72BD12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"sha512-WRtu7TPCmYePR1nazfrtuF216cIVon/3GWOvHS9QR5bIwSbnxtdpma6un3jyGGNhHsKCSzn5Ypk+EkDRvTGiFA==",</w:t>
      </w:r>
    </w:p>
    <w:p w14:paraId="5A6B49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0F1A0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0AFFF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"lie": "~3.3.0",</w:t>
      </w:r>
    </w:p>
    <w:p w14:paraId="6ADA41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pako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"~1.0.2",</w:t>
      </w:r>
    </w:p>
    <w:p w14:paraId="5219D4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"~2.3.6",</w:t>
      </w:r>
    </w:p>
    <w:p w14:paraId="43F318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-immediate-shim": "~1.0.1"</w:t>
      </w:r>
    </w:p>
    <w:p w14:paraId="600537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31CCD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F721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"karma": {</w:t>
      </w:r>
    </w:p>
    <w:p w14:paraId="1DC12E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"5.0.9",</w:t>
      </w:r>
    </w:p>
    <w:p w14:paraId="171B9B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"https://registry.npmjs.org/karma/-/karma-5.0.9.tgz",</w:t>
      </w:r>
    </w:p>
    <w:p w14:paraId="193398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"sha512-dUA5z7Lo7G4FRSe1ZAXqOINEEWxmCjDBbfRBmU/wYlSMwxUQJP/tEEP90yJt3Uqo03s9rCgVnxtlfq+uDhxSPg==",</w:t>
      </w:r>
    </w:p>
    <w:p w14:paraId="6B5E0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CC01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D5387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"^1.19.0",</w:t>
      </w:r>
    </w:p>
    <w:p w14:paraId="0879B5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"^3.0.2",</w:t>
      </w:r>
    </w:p>
    <w:p w14:paraId="403553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58C5F2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"colors": "^1.4.0",</w:t>
      </w:r>
    </w:p>
    <w:p w14:paraId="3CEDF4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"connect": "^3.7.0",</w:t>
      </w:r>
    </w:p>
    <w:p w14:paraId="0FB697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"di": "^0.0.1",</w:t>
      </w:r>
    </w:p>
    <w:p w14:paraId="6ADAA6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-serialize": "^2.2.1",</w:t>
      </w:r>
    </w:p>
    <w:p w14:paraId="613922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"flatted": "^2.0.2",</w:t>
      </w:r>
    </w:p>
    <w:p w14:paraId="67E97E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"^7.1.6",</w:t>
      </w:r>
    </w:p>
    <w:p w14:paraId="03972C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"^4.2.4",</w:t>
      </w:r>
    </w:p>
    <w:p w14:paraId="599E4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-proxy": "^1.18.1",</w:t>
      </w:r>
    </w:p>
    <w:p w14:paraId="28D397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isbinaryfile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"^4.0.6",</w:t>
      </w:r>
    </w:p>
    <w:p w14:paraId="5860DE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"^4.17.15",</w:t>
      </w:r>
    </w:p>
    <w:p w14:paraId="1746EF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"log4js": "^6.2.1",</w:t>
      </w:r>
    </w:p>
    <w:p w14:paraId="175F4D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"mime": "^2.4.5",</w:t>
      </w:r>
    </w:p>
    <w:p w14:paraId="3E1CE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"^3.0.4",</w:t>
      </w:r>
    </w:p>
    <w:p w14:paraId="75AEE5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qjobs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519C10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"^1.2.1",</w:t>
      </w:r>
    </w:p>
    <w:p w14:paraId="6B2274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"^3.0.2",</w:t>
      </w:r>
    </w:p>
    <w:p w14:paraId="23C964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"socket.io": "^2.3.0",</w:t>
      </w:r>
    </w:p>
    <w:p w14:paraId="001862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"^0.6.1",</w:t>
      </w:r>
    </w:p>
    <w:p w14:paraId="4279C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"0.2.1",</w:t>
      </w:r>
    </w:p>
    <w:p w14:paraId="54AC41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ua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"0.7.21",</w:t>
      </w:r>
    </w:p>
    <w:p w14:paraId="6F63C3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"^15.3.1"</w:t>
      </w:r>
    </w:p>
    <w:p w14:paraId="6156F5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00F6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96420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212CC7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4DE179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-regex/-/ansi-regex-5.0.0.tgz",</w:t>
      </w:r>
    </w:p>
    <w:p w14:paraId="5DF7D0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"sha512-bY6fj56OUQ0hU1KjFNDQuJFezqKdrAyFdIevADiqrWHwSlbmBNMHp5ak2f40Pm8JTFyM2mqxkG6ngkHO11f/lg==",</w:t>
      </w:r>
    </w:p>
    <w:p w14:paraId="0713E6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16D7D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0625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58833D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"4.2.1",</w:t>
      </w:r>
    </w:p>
    <w:p w14:paraId="3DE09D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"https://registry.npmjs.org/ansi-styles/-/ansi-styles-4.2.1.tgz",</w:t>
      </w:r>
    </w:p>
    <w:p w14:paraId="6D0E3A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"sha512-9VGjrMsG1vePxcSweQsN20KY/c4zN0h9fLjqAbwbPfahM3t+NL+M9HC8xeXG2I8pX5NoamTGNuomEUFI7fcUjA==",</w:t>
      </w:r>
    </w:p>
    <w:p w14:paraId="55E2AC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3FE92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847AA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"@types/color-name": "^1.1.1",</w:t>
      </w:r>
    </w:p>
    <w:p w14:paraId="40657E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"^2.0.1"</w:t>
      </w:r>
    </w:p>
    <w:p w14:paraId="10BD05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E96AE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5C08F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7505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1F4A82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/-/cliui-6.0.0.tgz",</w:t>
      </w:r>
    </w:p>
    <w:p w14:paraId="0873EE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"sha512-t6wbgtoCXvAzst7QgXxJYqPt0usEfbgQdftEPbLL/cvv6HPE5VgvqCuAIDR0NgU52ds6rFwqrgakNLrHEjCbrQ==",</w:t>
      </w:r>
    </w:p>
    <w:p w14:paraId="62982E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337F6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4F12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"^4.2.0",</w:t>
      </w:r>
    </w:p>
    <w:p w14:paraId="01B014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5B0811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"^6.2.0"</w:t>
      </w:r>
    </w:p>
    <w:p w14:paraId="5FA3F1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F65AB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A6C1A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{</w:t>
      </w:r>
    </w:p>
    <w:p w14:paraId="50313E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0C3552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"https://registry.npmjs.org/color-convert/-/color-convert-2.0.1.tgz",</w:t>
      </w:r>
    </w:p>
    <w:p w14:paraId="74A48C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67B0D8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67C4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A0105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"~1.1.4"</w:t>
      </w:r>
    </w:p>
    <w:p w14:paraId="4443D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A9BD3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719EB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{</w:t>
      </w:r>
    </w:p>
    <w:p w14:paraId="487D4F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"1.1.4",</w:t>
      </w:r>
    </w:p>
    <w:p w14:paraId="0A5F97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"https://registry.npmjs.org/color-name/-/color-name-1.1.4.tgz",</w:t>
      </w:r>
    </w:p>
    <w:p w14:paraId="105327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611D38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91CAC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0E54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"colors": {</w:t>
      </w:r>
    </w:p>
    <w:p w14:paraId="6CC0A9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363EFA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"https://registry.npmjs.org/colors/-/colors-1.4.0.tgz",</w:t>
      </w:r>
    </w:p>
    <w:p w14:paraId="2923E3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"sha512-a+UqTh4kgZg/SlGvfbzDHpgRu7AAQOmmqRHJnxhRZICKFUT91brVhNNt58CMWU9PsBbv3PDCZUHbVxuDiH2mtA==",</w:t>
      </w:r>
    </w:p>
    <w:p w14:paraId="60EB67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1F8A9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B8342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759F6C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"8.0.0",</w:t>
      </w:r>
    </w:p>
    <w:p w14:paraId="001FF6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"https://registry.npmjs.org/emoji-regex/-/emoji-regex-8.0.0.tgz",</w:t>
      </w:r>
    </w:p>
    <w:p w14:paraId="65306C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"sha512-MSjYzcWNOA0ewAHpz0MxpYFvwg6yjy1NG3xteoqz644VCo/RPgnr1/GGt+ic3iJTzQ8Eu3TdM14SawnVUmGE6A==",</w:t>
      </w:r>
    </w:p>
    <w:p w14:paraId="0DBD7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95A50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58D35E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{</w:t>
      </w:r>
    </w:p>
    <w:p w14:paraId="3FE392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187709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"https://registry.npmjs.org/find-up/-/find-up-4.1.0.tgz",</w:t>
      </w:r>
    </w:p>
    <w:p w14:paraId="29AD4E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"sha512-PpOwAdQ/YlXQ2vj8a3h8IipDuYRi3wceVQQGYWxNINccq40Anw7BlsEXCMbt1Zt+OLA6Fq9suIpIWD0OsnISlw==",</w:t>
      </w:r>
    </w:p>
    <w:p w14:paraId="78B126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F2E7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3DCA8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"^5.0.0",</w:t>
      </w:r>
    </w:p>
    <w:p w14:paraId="733F4B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"^4.0.0"</w:t>
      </w:r>
    </w:p>
    <w:p w14:paraId="5E3A0A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3B06A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1F445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{</w:t>
      </w:r>
    </w:p>
    <w:p w14:paraId="23112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632B25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"https://registry.npmjs.org/is-fullwidth-code-point/-/is-fullwidth-code-point-3.0.0.tgz",</w:t>
      </w:r>
    </w:p>
    <w:p w14:paraId="094F99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"sha512-zymm5+u+sCsSWyD9qNaejV3DFvhCKclKdizYaJUuHA83RLjb7nSuGnddCHGv0hk+KY7BMAlsWeK4Ueg6EV6XQg==",</w:t>
      </w:r>
    </w:p>
    <w:p w14:paraId="4DC5B7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51476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D0991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2321A4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5CA986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"https://registry.npmjs.org/locate-path/-/locate-path-5.0.0.tgz",</w:t>
      </w:r>
    </w:p>
    <w:p w14:paraId="6E8782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"sha512-t7hw9pI+WvuwNJXwk5zVHpyhIqzg2qTlklJOf0mVxGSbe3Fp2VieZcduNYjaLDoy6p9uGpQEGWG87WpMKlNq8g==",</w:t>
      </w:r>
    </w:p>
    <w:p w14:paraId="5FB0C3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B4F33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87AF1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"p-locate": "^4.1.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F9896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BE130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91E98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"mime": {</w:t>
      </w:r>
    </w:p>
    <w:p w14:paraId="05DC1D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"2.4.6",</w:t>
      </w:r>
    </w:p>
    <w:p w14:paraId="686193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"https://registry.npmjs.org/mime/-/mime-2.4.6.tgz",</w:t>
      </w:r>
    </w:p>
    <w:p w14:paraId="026CF1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"sha512-RZKhC3EmpBchfTGBVb8fb+RL2cWyw/32lshnsETttkBAyAUXSGHxbEJWWRXc751DrIxG1q04b8QwMbAwkRPpUA==",</w:t>
      </w:r>
    </w:p>
    <w:p w14:paraId="28825E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C6BD2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F74CE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"p-locate": {</w:t>
      </w:r>
    </w:p>
    <w:p w14:paraId="7F1C5C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7E223B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"https://registry.npmjs.org/p-locate/-/p-locate-4.1.0.tgz",</w:t>
      </w:r>
    </w:p>
    <w:p w14:paraId="026210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"sha512-R79ZZ/0wAxKGu3oYMlz8jy/kbhsNrS7SKZ7PxEHBgJ5+F2mtFW2fK2cOtBh1cHYkQsbzFV7I+EoRKe6Yt0oK7A==",</w:t>
      </w:r>
    </w:p>
    <w:p w14:paraId="072670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8A472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7C374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"p-limit": "^2.2.0"</w:t>
      </w:r>
    </w:p>
    <w:p w14:paraId="705820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FEB25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B0016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{</w:t>
      </w:r>
    </w:p>
    <w:p w14:paraId="4D7ABC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78AB24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"https://registry.npmjs.org/path-exists/-/path-exists-4.0.0.tgz",</w:t>
      </w:r>
    </w:p>
    <w:p w14:paraId="58A041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"sha512-ak9Qy5Q7jYb2Wwcey5Fpvg2KoAc/ZIhLSLOSBmRmygPsGwkVVt0fZa0qrtMz+m6tJTAHfZQ8FnmB4MG4LWy7/w==",</w:t>
      </w:r>
    </w:p>
    <w:p w14:paraId="170D4E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47645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84F17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0D4B8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26A1EC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2D0B9A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141DF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71FF8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07F6A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{</w:t>
      </w:r>
    </w:p>
    <w:p w14:paraId="231BE5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"4.2.0",</w:t>
      </w:r>
    </w:p>
    <w:p w14:paraId="004702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"https://registry.npmjs.org/string-width/-/string-width-4.2.0.tgz",</w:t>
      </w:r>
    </w:p>
    <w:p w14:paraId="3F2B5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"sha512-zUz5JD+tgqtuDjMhwIg5uFVV3dtqZ9yQJlZVfq4I01/K5Paj5UHj7VyrQOJvzawSVlKpObApbfD0Ed6yJc+1eg==",</w:t>
      </w:r>
    </w:p>
    <w:p w14:paraId="7D3BD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CDD7C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80A04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"^8.0.0",</w:t>
      </w:r>
    </w:p>
    <w:p w14:paraId="135084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"^3.0.0",</w:t>
      </w:r>
    </w:p>
    <w:p w14:paraId="130854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41AC50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AA53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ECA8D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B9793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40F041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5C150E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"sha512-AuvKTrTfQNYNIctbR1K/YGTR1756GycPsg7b9bdV9Duqur4gv6aKqHXah67Z8ImS7WEz5QVcOtlfW2rZEugt6w==",</w:t>
      </w:r>
    </w:p>
    <w:p w14:paraId="2ED821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4986E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6E2AC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50F2CB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D6F1E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AFA64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2EC16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"0.2.1",</w:t>
      </w:r>
    </w:p>
    <w:p w14:paraId="662BB3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/-/tmp-0.2.1.tgz",</w:t>
      </w:r>
    </w:p>
    <w:p w14:paraId="358FB1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"sha512-76SUhtfqR2Ijn+xllcI5P1oyannHNHByD80W1q447gU3mp9G9PSpGdWmjUOHRDPiHYacIk66W7ubDTuPF3BEtQ==",</w:t>
      </w:r>
    </w:p>
    <w:p w14:paraId="6486E4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603AF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6815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5B0727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C8F2D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BD935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6EFB4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"6.2.0",</w:t>
      </w:r>
    </w:p>
    <w:p w14:paraId="24F35E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"https://registry.npmjs.org/wrap-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/-/wrap-ansi-6.2.0.tgz",</w:t>
      </w:r>
    </w:p>
    <w:p w14:paraId="2775F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"sha512-r6lPcBGxZXlIcymEu7InxDMhdW0KDxpLgoFLcguasxCaJ/SOIZwINatK9KY/tf+ZrlywOKU0UDj3ATXUBfxJXA==",</w:t>
      </w:r>
    </w:p>
    <w:p w14:paraId="7417FF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7BA6C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"requires": {</w:t>
      </w:r>
    </w:p>
    <w:p w14:paraId="25EA9D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"^4.0.0",</w:t>
      </w:r>
    </w:p>
    <w:p w14:paraId="34B0AC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"^4.1.0",</w:t>
      </w:r>
    </w:p>
    <w:p w14:paraId="78D0C7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7C8BB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6D46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EC002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73BDE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"15.4.1",</w:t>
      </w:r>
    </w:p>
    <w:p w14:paraId="2EC2E1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/-/yargs-15.4.1.tgz",</w:t>
      </w:r>
    </w:p>
    <w:p w14:paraId="055B90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"sha512-aePbxDmcYW++PaqBsJ+HYUFwCdv4LVvdnhBy78E57PIor8/OVvhMrADFFEDh8DHDFRv/O9i3lPhsENjO7QX0+A==",</w:t>
      </w:r>
    </w:p>
    <w:p w14:paraId="24B2A5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48AE5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F8C3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122D9D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7B01FD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"^4.1.0",</w:t>
      </w:r>
    </w:p>
    <w:p w14:paraId="1662D6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-caller-file": "^2.0.1",</w:t>
      </w:r>
    </w:p>
    <w:p w14:paraId="68DEB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"^2.1.1",</w:t>
      </w:r>
    </w:p>
    <w:p w14:paraId="440EC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-main-filename": "^2.0.0",</w:t>
      </w:r>
    </w:p>
    <w:p w14:paraId="06F799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-blocking": "^2.0.0",</w:t>
      </w:r>
    </w:p>
    <w:p w14:paraId="63D485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"^4.2.0",</w:t>
      </w:r>
    </w:p>
    <w:p w14:paraId="6B0C77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-module": "^2.0.0",</w:t>
      </w:r>
    </w:p>
    <w:p w14:paraId="584E9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"y18n": "^4.0.0",</w:t>
      </w:r>
    </w:p>
    <w:p w14:paraId="5A15AE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"^18.1.2"</w:t>
      </w:r>
    </w:p>
    <w:p w14:paraId="0CD967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B5519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AC5E0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7451D1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"18.1.3",</w:t>
      </w:r>
    </w:p>
    <w:p w14:paraId="01DD8A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"https://registry.npmjs.org/yargs-parser/-/yargs-parser-18.1.3.tgz",</w:t>
      </w:r>
    </w:p>
    <w:p w14:paraId="2B046F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"sha512-o50j0JeToy/4K6OZcaQmW6lyXXKhq7csREXcDwk2omFPJEwUNOVtJKvmDr9EI1fAJZUyZcRF7kxGBWmRXudrCQ==",</w:t>
      </w:r>
    </w:p>
    <w:p w14:paraId="643771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DFAC1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7EC5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1FCC5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7D67B4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E9185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FA85C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8F4F5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8A92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karma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-chrome-launcher": {</w:t>
      </w:r>
    </w:p>
    <w:p w14:paraId="2718D0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7DFA19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"https://registry.npmjs.org/karma-chrome-launcher/-/karma-chrome-launcher-3.1.0.tgz",</w:t>
      </w:r>
    </w:p>
    <w:p w14:paraId="7EC016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"sha512-3dPs/n7vgz1rxxtynpzZTvb9y/GIaW8xjAwcIGttLbycqoFtI7yo1NGnQi6oFTherRE+GIhCAHZC4vEqWGhNvg==",</w:t>
      </w:r>
    </w:p>
    <w:p w14:paraId="2A214C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A8CCC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7F3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"which": "^1.2.1"</w:t>
      </w:r>
    </w:p>
    <w:p w14:paraId="390917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D46E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940D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karma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-coverage-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-reporter": {</w:t>
      </w:r>
    </w:p>
    <w:p w14:paraId="06C7FE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416953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"https://registry.npmjs.org/karma-coverage-istanbul-reporter/-/karma-coverage-istanbul-reporter-2.1.1.tgz",</w:t>
      </w:r>
    </w:p>
    <w:p w14:paraId="00AF3A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"sha512-CH8lTi8+kKXGvrhy94+EkEMldLCiUA0xMOiL31vvli9qK0T+qcXJAwWBRVJWnVWxYkTmyWar8lPz63dxX6/z1A==",</w:t>
      </w:r>
    </w:p>
    <w:p w14:paraId="5D51D6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B092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C027C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istanbul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"^2.1.6",</w:t>
      </w:r>
    </w:p>
    <w:p w14:paraId="465DB7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</w:t>
      </w:r>
    </w:p>
    <w:p w14:paraId="144D9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FB63E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87DC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karma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-jasmine": {</w:t>
      </w:r>
    </w:p>
    <w:p w14:paraId="301E84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"3.0.3",</w:t>
      </w:r>
    </w:p>
    <w:p w14:paraId="1DCB27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"https://registry.npmjs.org/karma-jasmine/-/karma-jasmine-3.0.3.tgz",</w:t>
      </w:r>
    </w:p>
    <w:p w14:paraId="15C4E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"sha512-80iBR8/hLFY2Uw3S2GG6EndWtMCGMJjrCYNwYROWsJFVTjWrRSsLqcA2ye+U3ygW5sjOQo8f+78L8cGUxjC/+A==",</w:t>
      </w:r>
    </w:p>
    <w:p w14:paraId="3E4777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6BAE8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B7FEF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jasmine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"^3.5.0"</w:t>
      </w:r>
    </w:p>
    <w:p w14:paraId="56236F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86CC7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2680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karma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-jasmine-html-reporter": {</w:t>
      </w:r>
    </w:p>
    <w:p w14:paraId="100B83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"1.5.4",</w:t>
      </w:r>
    </w:p>
    <w:p w14:paraId="24D142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"https://registry.npmjs.org/karma-jasmine-html-reporter/-/karma-jasmine-html-reporter-1.5.4.tgz",</w:t>
      </w:r>
    </w:p>
    <w:p w14:paraId="0AF366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"sha512-PtilRLno5O6wH3lDihRnz0Ba8oSn0YUJqKjjux1peoYGwo0AQqrWRbdWk/RLzcGlb+onTyXAnHl6M+Hu3UxG/Q==",</w:t>
      </w:r>
    </w:p>
    <w:p w14:paraId="36BE9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84216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6068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karma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-source-map-support": {</w:t>
      </w:r>
    </w:p>
    <w:p w14:paraId="4FA5BA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23E793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"https://registry.npmjs.org/karma-source-map-support/-/karma-source-map-support-1.4.0.tgz",</w:t>
      </w:r>
    </w:p>
    <w:p w14:paraId="061A2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"sha512-RsBECncGO17KAoJCYXjv+ckIz+Ii9NCi+9enk+rq6XC81ezYkb4/RHE6CTXdA7IOJqoF3wcaLfVG0CPmE5ca6A==",</w:t>
      </w:r>
    </w:p>
    <w:p w14:paraId="33814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163EA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23C3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"^0.5.5"</w:t>
      </w:r>
    </w:p>
    <w:p w14:paraId="04151E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948B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3FE0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"killable": {</w:t>
      </w:r>
    </w:p>
    <w:p w14:paraId="4BA646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4F94B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"https://registry.npmjs.org/killable/-/killable-1.0.1.tgz",</w:t>
      </w:r>
    </w:p>
    <w:p w14:paraId="2AD8F8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"sha512-LzqtLKlUwirEUyl/nicirVmNiPvYs7l5n8wOPP7fyJVpUPkvCnW/vuiXGpylGUlnPDnB7311rARzAt3Mhswpjg==",</w:t>
      </w:r>
    </w:p>
    <w:p w14:paraId="60D358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6FAA2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3E9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13FCBE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"6.0.3",</w:t>
      </w:r>
    </w:p>
    <w:p w14:paraId="622B0A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"https://registry.npmjs.org/kind-of/-/kind-of-6.0.3.tgz",</w:t>
      </w:r>
    </w:p>
    <w:p w14:paraId="284EDC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"sha512-dcS1ul+9tmeD95T+x28/ehLgd9mENa3LsvDTtzm3vyBEO7RPptvAD+t44WVXaUjTBRcrpFeFlC8WCruUR456hw==",</w:t>
      </w:r>
    </w:p>
    <w:p w14:paraId="745C8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D1F8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B1AA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"less": {</w:t>
      </w:r>
    </w:p>
    <w:p w14:paraId="60DF97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"3.11.3",</w:t>
      </w:r>
    </w:p>
    <w:p w14:paraId="7CC8C9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"https://registry.npmjs.org/less/-/less-3.11.3.tgz",</w:t>
      </w:r>
    </w:p>
    <w:p w14:paraId="3DF21D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"sha512-VkZiTDdtNEzXA3LgjQiC3D7/ejleBPFVvq+aRI9mIj+Zhmif5TvFPM244bT4rzkvOCvJ9q4zAztok1M7Nygagw==",</w:t>
      </w:r>
    </w:p>
    <w:p w14:paraId="0C535C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516C7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DDB5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"clone": "^2.1.2",</w:t>
      </w:r>
    </w:p>
    <w:p w14:paraId="2586E4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"^0.1.1",</w:t>
      </w:r>
    </w:p>
    <w:p w14:paraId="42EF65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7516FD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-size": "~0.5.0",</w:t>
      </w:r>
    </w:p>
    <w:p w14:paraId="0DF5E1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"^2.1.0",</w:t>
      </w:r>
    </w:p>
    <w:p w14:paraId="2CDC35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"mime": "^1.4.1",</w:t>
      </w:r>
    </w:p>
    <w:p w14:paraId="16E9F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"promise": "^7.1.1",</w:t>
      </w:r>
    </w:p>
    <w:p w14:paraId="29C1CD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"request": "^2.83.0",</w:t>
      </w:r>
    </w:p>
    <w:p w14:paraId="0AF81A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"~0.6.0",</w:t>
      </w:r>
    </w:p>
    <w:p w14:paraId="6B281B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"^1.10.0"</w:t>
      </w:r>
    </w:p>
    <w:p w14:paraId="7CBCD4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32413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A021B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4DE95E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0CD65F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171FFD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414B3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D1848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</w:t>
      </w:r>
    </w:p>
    <w:p w14:paraId="27B00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75505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3BD55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86E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7E8014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"5.0.0",</w:t>
      </w:r>
    </w:p>
    <w:p w14:paraId="12941F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"https://registry.npmjs.org/less-loader/-/less-loader-5.0.0.tgz",</w:t>
      </w:r>
    </w:p>
    <w:p w14:paraId="5780C1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"sha512-bquCU89mO/yWLaUq0Clk7qCsKhsF/TZpJUzETRvJa9KSVEL9SO3ovCvdEHISBhrC81OwC8QSVX7E0bzElZj9cg==",</w:t>
      </w:r>
    </w:p>
    <w:p w14:paraId="018D56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4E5C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4951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"clone": "^2.1.1",</w:t>
      </w:r>
    </w:p>
    <w:p w14:paraId="42BCE4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"^1.1.0",</w:t>
      </w:r>
    </w:p>
    <w:p w14:paraId="63A5A2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</w:t>
      </w:r>
    </w:p>
    <w:p w14:paraId="6444F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4EEBA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5874E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02CB1F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45850B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1C126E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0A322B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1CD1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4C304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789FA0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ECA25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1CB2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040489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3D12B5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"https://registry.npmjs.org/loader-utils/-/loader-utils-1.4.0.tgz",</w:t>
      </w:r>
    </w:p>
    <w:p w14:paraId="11D9C5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6A76A9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54DBB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230F3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5B0CCA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14C888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6C1615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6349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A1E09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4D53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8DBA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A4516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5770C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/-/leven-3.1.0.tgz",</w:t>
      </w:r>
    </w:p>
    <w:p w14:paraId="1BB356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"sha512-qsda+H8jTaUaN/x5vzW2rzc+8Rw4TAQ/4KjB46IwK5VH+IlVeeeje/EoZRpiXvIqjFgK84QffqPztGI3VBLG1A==",</w:t>
      </w:r>
    </w:p>
    <w:p w14:paraId="4A13BF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2ADCF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EFF9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levenary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13286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6A6A0B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levenary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/-/levenary-1.1.1.tgz",</w:t>
      </w:r>
    </w:p>
    <w:p w14:paraId="014789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"sha512-mkAdOIt79FD6irqjYSs4rdbnlT5vRonMEvBVPVb3XmevfS8kgRXwfes0dhPdEtzTWD/1eNE/Bm/G1iRt6DcnQQ==",</w:t>
      </w:r>
    </w:p>
    <w:p w14:paraId="30827E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9461E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01F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leven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"^3.1.0"</w:t>
      </w:r>
    </w:p>
    <w:p w14:paraId="0F6F3A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917A1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A9704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{</w:t>
      </w:r>
    </w:p>
    <w:p w14:paraId="6E8D02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"2.1.4",</w:t>
      </w:r>
    </w:p>
    <w:p w14:paraId="32A3AE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"https://registry.npmjs.org/license-webpack-plugin/-/license-webpack-plugin-2.1.4.tgz",</w:t>
      </w:r>
    </w:p>
    <w:p w14:paraId="4C6FEB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"sha512-1Xq72fmPbTg5KofXs+yI5L4QqPFjQ6mZxoeI6D7gfiEDOtaEIk6PGrdLaej90bpDqKNHNxlQ/MW4tMAL6xMPJQ==",</w:t>
      </w:r>
    </w:p>
    <w:p w14:paraId="7C9915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7EA4A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3386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"@types/webpack-sources": "^0.1.5",</w:t>
      </w:r>
    </w:p>
    <w:p w14:paraId="5DBFEA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"^1.2.0"</w:t>
      </w:r>
    </w:p>
    <w:p w14:paraId="269B1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E1D1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313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"lie": {</w:t>
      </w:r>
    </w:p>
    <w:p w14:paraId="3AA63C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"3.3.0",</w:t>
      </w:r>
    </w:p>
    <w:p w14:paraId="1665FE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"https://registry.npmjs.org/lie/-/lie-3.3.0.tgz",</w:t>
      </w:r>
    </w:p>
    <w:p w14:paraId="61E3F1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"sha512-UaiMJzeWRlEujzAuw5LokY1L5ecNQYZKfmyZ9L7wDHb/p5etKaxXhohBcrw0EYby+G/NA52vRSN4N39dxHAIwQ==",</w:t>
      </w:r>
    </w:p>
    <w:p w14:paraId="00B543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4FB8E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1A7C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"immediate": "~3.0.5"</w:t>
      </w:r>
    </w:p>
    <w:p w14:paraId="1DA722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D83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2A63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-runner": {</w:t>
      </w:r>
    </w:p>
    <w:p w14:paraId="163160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"2.4.0",</w:t>
      </w:r>
    </w:p>
    <w:p w14:paraId="7F5B5B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"https://registry.npmjs.org/loader-runner/-/loader-runner-2.4.0.tgz",</w:t>
      </w:r>
    </w:p>
    <w:p w14:paraId="6EC0B0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"sha512-Jsmr89RcXGIwivFY21FcRrisYZfvLMTWx5kOLc+JTxtpBOG6xML0vzbc6SEQG2FO9/4Fc3wW4LVcB5DmGflaRw==",</w:t>
      </w:r>
    </w:p>
    <w:p w14:paraId="714EEE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C2720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0BAE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4F3ED4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386D27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"https://registry.npmjs.org/loader-utils/-/loader-utils-2.0.0.tgz",</w:t>
      </w:r>
    </w:p>
    <w:p w14:paraId="4E9AB4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"sha512-rP4F0h2RaWSvPEkD7BLDFQnvSf+nK+wr3ESUjNTyAGobqrijmW92zc+SO6d4p4B1wh7+B/Jg1mkQe5NYUEHtHQ==",</w:t>
      </w:r>
    </w:p>
    <w:p w14:paraId="20023B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A0D5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18CC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"big.js": "^5.2.2",</w:t>
      </w:r>
    </w:p>
    <w:p w14:paraId="235BC1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120884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"^2.1.2"</w:t>
      </w:r>
    </w:p>
    <w:p w14:paraId="6BD6D2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B6819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AF1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7EE3A2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7DDCEF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"https://registry.npmjs.org/locate-path/-/locate-path-3.0.0.tgz",</w:t>
      </w:r>
    </w:p>
    <w:p w14:paraId="1FE558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"sha512-7AO748wWnIhNqAuaty2ZWHkQHRSNfPVIsPIfwEOWO22AmaoVrWavlOcMR5nzTLNYvp36X220/maaRsrec1G65A==",</w:t>
      </w:r>
    </w:p>
    <w:p w14:paraId="3C7204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D1678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219BE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"p-locate": "^3.0.0",</w:t>
      </w:r>
    </w:p>
    <w:p w14:paraId="109B48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"^3.0.0"</w:t>
      </w:r>
    </w:p>
    <w:p w14:paraId="302B5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F8CF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3CAD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7C79F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"4.17.19",</w:t>
      </w:r>
    </w:p>
    <w:p w14:paraId="604CE0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/-/lodash-4.17.19.tgz",</w:t>
      </w:r>
    </w:p>
    <w:p w14:paraId="00596B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"sha512-JNvd8XER9GQX0v2qJgsaN/mzFCNA5BRe/j8JN9d+tWyGLSodKQHKFicdwNYzWwI3wjRnaKPsGj1XkBjx/F96DQ==",</w:t>
      </w:r>
    </w:p>
    <w:p w14:paraId="017428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2F79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4A2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lodash.clonedeep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A590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"4.5.0",</w:t>
      </w:r>
    </w:p>
    <w:p w14:paraId="1A9C21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"https://registry.npmjs.org/lodash.clonedeep/-/lodash.clonedeep-4.5.0.tgz",</w:t>
      </w:r>
    </w:p>
    <w:p w14:paraId="72B91A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"sha1-4j8/nE+Pvd6HJSnBBxhXoIblzO8=",</w:t>
      </w:r>
    </w:p>
    <w:p w14:paraId="4247A8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2158D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FEC00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lodash.memoize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BD745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"4.1.2",</w:t>
      </w:r>
    </w:p>
    <w:p w14:paraId="4C9FBA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"https://registry.npmjs.org/lodash.memoize/-/lodash.memoize-4.1.2.tgz",</w:t>
      </w:r>
    </w:p>
    <w:p w14:paraId="26BDC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"sha1-vMbEmkKihA7Zl/Mj6tpezRguC/4=",</w:t>
      </w:r>
    </w:p>
    <w:p w14:paraId="5A039B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78124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5371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lodash.uniq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C2338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"4.5.0",</w:t>
      </w:r>
    </w:p>
    <w:p w14:paraId="1E4D0A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"https://registry.npmjs.org/lodash.uniq/-/lodash.uniq-4.5.0.tgz",</w:t>
      </w:r>
    </w:p>
    <w:p w14:paraId="0C86DF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"sha1-0CJTc662Uq3BvILklFM5qEJ1R3M=",</w:t>
      </w:r>
    </w:p>
    <w:p w14:paraId="2D25D3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F3A25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BA9F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{</w:t>
      </w:r>
    </w:p>
    <w:p w14:paraId="56959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44724F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"https://registry.npmjs.org/log-symbols/-/log-symbols-3.0.0.tgz",</w:t>
      </w:r>
    </w:p>
    <w:p w14:paraId="7063AC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"sha512-dSkNGuI7iG3mfvDzUuYZyvk5dD9ocYCYzNU6CYDE6+Xqd+gwme6Z00NS3dUh8mq/73HaEtT7m6W+yUPtU6BZnQ==",</w:t>
      </w:r>
    </w:p>
    <w:p w14:paraId="3AD876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48E8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0672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"^2.4.2"</w:t>
      </w:r>
    </w:p>
    <w:p w14:paraId="3F542C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B2DE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A4E94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"log4js": {</w:t>
      </w:r>
    </w:p>
    <w:p w14:paraId="4391F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"6.3.0",</w:t>
      </w:r>
    </w:p>
    <w:p w14:paraId="52265A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"https://registry.npmjs.org/log4js/-/log4js-6.3.0.tgz",</w:t>
      </w:r>
    </w:p>
    <w:p w14:paraId="2463B8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"sha512-Mc8jNuSFImQUIateBFwdOQcmC6Q5maU0VVvdC2R6XMb66/VnT+7WS4D/0EeNMZu1YODmJe5NIn2XftCzEocUgw==",</w:t>
      </w:r>
    </w:p>
    <w:p w14:paraId="2097E6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E68C2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3F96F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-format": "^3.0.0",</w:t>
      </w:r>
    </w:p>
    <w:p w14:paraId="633D2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"^4.1.1",</w:t>
      </w:r>
    </w:p>
    <w:p w14:paraId="3D529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"flatted": "^2.0.1",</w:t>
      </w:r>
    </w:p>
    <w:p w14:paraId="250CA1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rfdc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"^1.1.4",</w:t>
      </w:r>
    </w:p>
    <w:p w14:paraId="70A9E2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streamroller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"^2.2.4"</w:t>
      </w:r>
    </w:p>
    <w:p w14:paraId="40573B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DA1F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AD30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loglevel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CD275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"1.6.8",</w:t>
      </w:r>
    </w:p>
    <w:p w14:paraId="00E3B0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loglevel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/-/loglevel-1.6.8.tgz",</w:t>
      </w:r>
    </w:p>
    <w:p w14:paraId="39F240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"sha512-bsU7+gc9AJ2SqpzxwU3+1fedl8zAntbtC5XYlt3s2j1hJcn2PsXSmgN8TaLG/J1/2mod4+cE/3vNL70/c1RNCA==",</w:t>
      </w:r>
    </w:p>
    <w:p w14:paraId="1DA9B7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F63F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FB85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loose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envify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B3E59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320B75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"https://registry.npmjs.org/loose-envify/-/loose-envify-1.4.0.tgz",</w:t>
      </w:r>
    </w:p>
    <w:p w14:paraId="7CA63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"sha512-lyuxPGr/Wfhrlem2CL/UcnUc1zcqKAImBDzukY7Y5F/yQiNdko6+fRLevlw1HgMySw7f611UIY408EtxRSoK3Q==",</w:t>
      </w:r>
    </w:p>
    <w:p w14:paraId="0F91A8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1FCCF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AA46E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-tokens": "^3.0.0 || ^4.0.0"</w:t>
      </w:r>
    </w:p>
    <w:p w14:paraId="512482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B333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C1E7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2AEA77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"5.1.1",</w:t>
      </w:r>
    </w:p>
    <w:p w14:paraId="000905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-cache/-/lru-cache-5.1.1.tgz",</w:t>
      </w:r>
    </w:p>
    <w:p w14:paraId="75150C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"sha512-KpNARQA3Iwv+jTA0utUVVbrh+Jlrr1Fv0e56GGzAFOXN7dk/FviaDW8LHmK52DlcH4WP2n6gI8vN1aesBFgo9w==",</w:t>
      </w:r>
    </w:p>
    <w:p w14:paraId="438715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30615F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9768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"^3.0.2"</w:t>
      </w:r>
    </w:p>
    <w:p w14:paraId="2588AA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7013B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55293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C00D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"3.1.1",</w:t>
      </w:r>
    </w:p>
    <w:p w14:paraId="2785B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/-/yallist-3.1.1.tgz",</w:t>
      </w:r>
    </w:p>
    <w:p w14:paraId="4F6F2C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"sha512-a4UGQaWPH59mOXUYnAG2ewncQS4i4F43Tv3JoAM+s2VDAmS9NsK8GpDMLrCHPksFT7h3K6TOoUNn2pb7RoXx4g==",</w:t>
      </w:r>
    </w:p>
    <w:p w14:paraId="76F9C4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70614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417B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E255C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576E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magic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{</w:t>
      </w:r>
    </w:p>
    <w:p w14:paraId="473636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"0.25.7",</w:t>
      </w:r>
    </w:p>
    <w:p w14:paraId="05E719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"https://registry.npmjs.org/magic-string/-/magic-string-0.25.7.tgz",</w:t>
      </w:r>
    </w:p>
    <w:p w14:paraId="0DC6C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"sha512-4CrMT5DOHTDk4HYDlzmwu4FVCcIYI8gauveasrdCu2IKIFOJ3f0v/8MDGJCDL9oD2ppz/Av1b0Nj345H9M+XIA==",</w:t>
      </w:r>
    </w:p>
    <w:p w14:paraId="1E6B7F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104B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39D9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sourcemap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-codec": "^1.4.4"</w:t>
      </w:r>
    </w:p>
    <w:p w14:paraId="675A33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A7F6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D87D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D44C0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018A04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"https://registry.npmjs.org/make-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/-/make-dir-2.1.0.tgz",</w:t>
      </w:r>
    </w:p>
    <w:p w14:paraId="26CF1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"sha512-LS9X+dc8KLxXCb8dni79fLIIUA5VyZoyjSMCwTluaXA0o27cCK0bhXkpgw+sTXVpPy/lSO57ilRixqk0vDmtRA==",</w:t>
      </w:r>
    </w:p>
    <w:p w14:paraId="7218C7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BB70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8AF99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"^4.0.1",</w:t>
      </w:r>
    </w:p>
    <w:p w14:paraId="0398CE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"^5.6.0"</w:t>
      </w:r>
    </w:p>
    <w:p w14:paraId="18303E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DDCF0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FF6F4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161E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1B94DD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3906BD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528FA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C0431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F5C0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F57D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9CAA1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{</w:t>
      </w:r>
    </w:p>
    <w:p w14:paraId="7DA2A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"1.3.6",</w:t>
      </w:r>
    </w:p>
    <w:p w14:paraId="63DB92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"https://registry.npmjs.org/make-error/-/make-error-1.3.6.tgz",</w:t>
      </w:r>
    </w:p>
    <w:p w14:paraId="79A2B6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"sha512-s8UhlNe7vPKomQhC1qFelMokr/Sc3AgNbso3n74mVPA5LTZwkB9NlXf4XPamLxJE8h0gh73rM94xvwRT2CVInw==",</w:t>
      </w:r>
    </w:p>
    <w:p w14:paraId="724C7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AA446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2162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-fetch-happen": {</w:t>
      </w:r>
    </w:p>
    <w:p w14:paraId="1AC7F9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"5.0.2",</w:t>
      </w:r>
    </w:p>
    <w:p w14:paraId="04BAC0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"https://registry.npmjs.org/make-fetch-happen/-/make-fetch-happen-5.0.2.tgz",</w:t>
      </w:r>
    </w:p>
    <w:p w14:paraId="0B6A2A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"sha512-07JHC0r1ykIoruKO8ifMXu+xEU8qOXDFETylktdug6vJDACnP+HKevOu3PXyNPzFyTSlz8vrBYlBO1JZRe8Cag==",</w:t>
      </w:r>
    </w:p>
    <w:p w14:paraId="02F9C3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2C496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C76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agentkeepalive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"^3.4.1",</w:t>
      </w:r>
    </w:p>
    <w:p w14:paraId="1E7B0E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"^12.0.0",</w:t>
      </w:r>
    </w:p>
    <w:p w14:paraId="71F328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-cache-semantics": "^3.8.1",</w:t>
      </w:r>
    </w:p>
    <w:p w14:paraId="1853B4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"^2.1.0",</w:t>
      </w:r>
    </w:p>
    <w:p w14:paraId="5E329F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"^2.2.3",</w:t>
      </w:r>
    </w:p>
    <w:p w14:paraId="570B69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6BE574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mississippi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5CA2B7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-fetch-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"^2.0.2",</w:t>
      </w:r>
    </w:p>
    <w:p w14:paraId="696C1E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-retry": "^1.1.1",</w:t>
      </w:r>
    </w:p>
    <w:p w14:paraId="73D5C5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"^4.0.0",</w:t>
      </w:r>
    </w:p>
    <w:p w14:paraId="6B03D9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0DAEEF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B30B4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6902A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3B9D3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"12.0.4",</w:t>
      </w:r>
    </w:p>
    <w:p w14:paraId="4B06C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/-/cacache-12.0.4.tgz",</w:t>
      </w:r>
    </w:p>
    <w:p w14:paraId="5D82A0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"sha512-a0tMB40oefvuInr4Cwb3GerbL9xTj1D5yg0T5xrjGCGyfvbxseIXX7BAO/u/hIXdafzOI5JC3wDwHyf24buOAQ==",</w:t>
      </w:r>
    </w:p>
    <w:p w14:paraId="775172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A99F1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EC7F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"bluebird": "^3.5.5",</w:t>
      </w:r>
    </w:p>
    <w:p w14:paraId="67C3D6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5F19D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"^3.5.1",</w:t>
      </w:r>
    </w:p>
    <w:p w14:paraId="7D2497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"^7.1.4",</w:t>
      </w:r>
    </w:p>
    <w:p w14:paraId="7FD0A9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"^4.1.15",</w:t>
      </w:r>
    </w:p>
    <w:p w14:paraId="02FE9D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"^1.0.3",</w:t>
      </w:r>
    </w:p>
    <w:p w14:paraId="7CF94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0163FE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mississippi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41892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6DBCDF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"^1.0.1",</w:t>
      </w:r>
    </w:p>
    <w:p w14:paraId="01CEC1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73E2E8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"^2.6.3",</w:t>
      </w:r>
    </w:p>
    <w:p w14:paraId="63023B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"^6.0.1",</w:t>
      </w:r>
    </w:p>
    <w:p w14:paraId="67A81F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"^1.1.1",</w:t>
      </w:r>
    </w:p>
    <w:p w14:paraId="37C6B6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"y18n": "^4.0.0"</w:t>
      </w:r>
    </w:p>
    <w:p w14:paraId="5D6295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A13FF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C318D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41DE3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39A71C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5B0AC3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46F998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04DF3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971CA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1D786A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FAC81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7E2FB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9E1AF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"6.0.1",</w:t>
      </w:r>
    </w:p>
    <w:p w14:paraId="52178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/-/ssri-6.0.1.tgz",</w:t>
      </w:r>
    </w:p>
    <w:p w14:paraId="6B3AF8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"sha512-3Wge10hNcT1Kur4PDFwEieXSCMCJs/7WvSACcrMYrNp+b8kDL1/0wJch5Ni2WrtwEa2IO8OsVfeKIciKCDx/QA==",</w:t>
      </w:r>
    </w:p>
    <w:p w14:paraId="5050BD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47942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B066F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</w:t>
      </w:r>
    </w:p>
    <w:p w14:paraId="40F708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00C24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CDE65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AD897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230E8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mamacro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95CB7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"0.0.3",</w:t>
      </w:r>
    </w:p>
    <w:p w14:paraId="150529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mamacro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/-/mamacro-0.0.3.tgz",</w:t>
      </w:r>
    </w:p>
    <w:p w14:paraId="0221FC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"sha512-qMEwh+UujcQ+kbz3T6V+wAmO2U8veoq2w+3wY8MquqwVA3jChfwY+Tk52GZKDfACEPjuZ7r2oJLejwpt8jtwTA==",</w:t>
      </w:r>
    </w:p>
    <w:p w14:paraId="6CE7A3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D7990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98D0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0073DC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"0.2.2",</w:t>
      </w:r>
    </w:p>
    <w:p w14:paraId="77D05B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"https://registry.npmjs.org/map-cache/-/map-cache-0.2.2.tgz",</w:t>
      </w:r>
    </w:p>
    <w:p w14:paraId="0F64F0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"sha1-wyq9C9ZSXZsFFkW7TyasXcmKDb8=",</w:t>
      </w:r>
    </w:p>
    <w:p w14:paraId="2E6153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6DD06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44F7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{</w:t>
      </w:r>
    </w:p>
    <w:p w14:paraId="18D9A8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71168D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"https://registry.npmjs.org/map-visit/-/map-visit-1.0.0.tgz",</w:t>
      </w:r>
    </w:p>
    <w:p w14:paraId="093BC9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"sha1-7Nyo8TFE5mDxtb1B8S80edmN+48=",</w:t>
      </w:r>
    </w:p>
    <w:p w14:paraId="55B454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216BE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D96E8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"^1.0.0"</w:t>
      </w:r>
    </w:p>
    <w:p w14:paraId="6153F3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CA72C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742C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"md5.js": {</w:t>
      </w:r>
    </w:p>
    <w:p w14:paraId="57CFF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"1.3.5",</w:t>
      </w:r>
    </w:p>
    <w:p w14:paraId="5FABE3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"https://registry.npmjs.org/md5.js/-/md5.js-1.3.5.tgz",</w:t>
      </w:r>
    </w:p>
    <w:p w14:paraId="603F00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"sha512-xitP+WxNPcTTOgnTJcrhM0xvdPepipPSf3I8EIpGKeFLjt3PlJLIDG3u8EX53ZIubkb+5U2+3rELYpEhHhzdkg==",</w:t>
      </w:r>
    </w:p>
    <w:p w14:paraId="6BF541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D4AB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BB245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"^3.0.0",</w:t>
      </w:r>
    </w:p>
    <w:p w14:paraId="5110A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067DB7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</w:t>
      </w:r>
    </w:p>
    <w:p w14:paraId="200432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C2039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B450F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mdn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{</w:t>
      </w:r>
    </w:p>
    <w:p w14:paraId="036532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5C4005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mdn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-data/-/mdn-data-2.0.4.tgz",</w:t>
      </w:r>
    </w:p>
    <w:p w14:paraId="1F0FD7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"sha512-iV3XNKw06j5Q7mi6h+9vbx23Tv7JkjEVgKHW4pimwyDGWm0OIQntJJ+u1C6mg6mK1EaTv42XQ7w76yuzH7M2cA==",</w:t>
      </w:r>
    </w:p>
    <w:p w14:paraId="3DC011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C710D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1640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8A97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"0.3.0",</w:t>
      </w:r>
    </w:p>
    <w:p w14:paraId="599B9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"https://registry.npmjs.org/media-typer/-/media-typer-0.3.0.tgz",</w:t>
      </w:r>
    </w:p>
    <w:p w14:paraId="416371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"sha1-hxDXrwqmJvj/+hzgAWhUUmMlV0g=",</w:t>
      </w:r>
    </w:p>
    <w:p w14:paraId="1F141A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142E9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0C42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{</w:t>
      </w:r>
    </w:p>
    <w:p w14:paraId="744EFE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"0.5.0",</w:t>
      </w:r>
    </w:p>
    <w:p w14:paraId="158A73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"https://registry.npmjs.org/memory-fs/-/memory-fs-0.5.0.tgz",</w:t>
      </w:r>
    </w:p>
    <w:p w14:paraId="7B742A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"sha512-jA0rdU5KoQMC0e6ppoNRtpp6vjFq6+NY7r8hywnC7V+1Xj/MtHwGIbB1QaK/dunyjWteJzmkpd7ooeWg10T7GA==",</w:t>
      </w:r>
    </w:p>
    <w:p w14:paraId="3287B3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B0A76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6566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"^0.1.3",</w:t>
      </w:r>
    </w:p>
    <w:p w14:paraId="7C196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"^2.0.1"</w:t>
      </w:r>
    </w:p>
    <w:p w14:paraId="74DF4F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60CA4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1966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-descriptors": {</w:t>
      </w:r>
    </w:p>
    <w:p w14:paraId="4F6E6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58C053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"https://registry.npmjs.org/merge-descriptors/-/merge-descriptors-1.0.1.tgz",</w:t>
      </w:r>
    </w:p>
    <w:p w14:paraId="65595E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"sha1-sAqqVW3YtEVoFQ7J0blT8/kMu2E=",</w:t>
      </w:r>
    </w:p>
    <w:p w14:paraId="308034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171C2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48AA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-source-map": {</w:t>
      </w:r>
    </w:p>
    <w:p w14:paraId="32B247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7C7FA2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"https://registry.npmjs.org/merge-source-map/-/merge-source-map-1.1.0.tgz",</w:t>
      </w:r>
    </w:p>
    <w:p w14:paraId="477B85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"sha512-Qkcp7P2ygktpMPh2mCQZaf3jhN6D3Z/qVZHSdWvQ+2Ef5HgRAPBO57A77+ENm0CPx2+1Ce/MYKi3ymqdfuqibw==",</w:t>
      </w:r>
    </w:p>
    <w:p w14:paraId="68CA1E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D10A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975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</w:t>
      </w:r>
    </w:p>
    <w:p w14:paraId="3237C2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02291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929F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0A1BC5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6679A3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63721E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2BFD15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721E4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A488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BEC7B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3BD4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5450A7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3546D2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"https://registry.npmjs.org/merge-stream/-/merge-stream-2.0.0.tgz",</w:t>
      </w:r>
    </w:p>
    <w:p w14:paraId="78F96F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"sha512-abv/qOcuPfk3URPfDzmZU1LKmuw8kT+0nIHvKrKgFrwifol/doWcdA4ZqsWQ8ENrFKkd67Mfpo/LovbIUsbt3w==",</w:t>
      </w:r>
    </w:p>
    <w:p w14:paraId="143363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72E4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A9EF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"merge2": {</w:t>
      </w:r>
    </w:p>
    <w:p w14:paraId="7E5B42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"1.4.1",</w:t>
      </w:r>
    </w:p>
    <w:p w14:paraId="0E0DD7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"https://registry.npmjs.org/merge2/-/merge2-1.4.1.tgz",</w:t>
      </w:r>
    </w:p>
    <w:p w14:paraId="4404E1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"sha512-8q7VEgMJW4J8tcfVPy8g09NcQwZdbwFEqhe/WZkoIzjn/3TGDwtOCYtXGxA3O8tPzpczCCDgv+P2P5y00ZJOOg==",</w:t>
      </w:r>
    </w:p>
    <w:p w14:paraId="0A3A3A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6F4D2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41F7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"methods": {</w:t>
      </w:r>
    </w:p>
    <w:p w14:paraId="62C5C6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58650B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"https://registry.npmjs.org/methods/-/methods-1.1.2.tgz",</w:t>
      </w:r>
    </w:p>
    <w:p w14:paraId="376AE6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"sha1-VSmk1nZUE07cxSZmVoNbD4Ua/O4=",</w:t>
      </w:r>
    </w:p>
    <w:p w14:paraId="1B1815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5F551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5326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3E821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1B51A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/-/micromatch-4.0.2.tgz",</w:t>
      </w:r>
    </w:p>
    <w:p w14:paraId="27C4EF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"sha512-y7FpHSbMUMoyPbYUSzO6PaZ6FyRnQOpHuKwbo1G+Knck95XVU4QAiKdGEnj5wwoS7PlOgthX/09u5iFJ+aYf5Q==",</w:t>
      </w:r>
    </w:p>
    <w:p w14:paraId="491F0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7420F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C61B6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"^3.0.1",</w:t>
      </w:r>
    </w:p>
    <w:p w14:paraId="5B93B6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picomatch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"^2.0.5"</w:t>
      </w:r>
    </w:p>
    <w:p w14:paraId="4CBAC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5A271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E86B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miller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rabin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67B80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7B0E7A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"https://registry.npmjs.org/miller-rabin/-/miller-rabin-4.0.1.tgz",</w:t>
      </w:r>
    </w:p>
    <w:p w14:paraId="7582A3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"sha512-115fLhvZVqWwHPbClyntxEVfVDfl9DLLTuJvq3g2O/Oxi8AiNouAHvDSzHS0viUJc+V5vm3eq91Xwqn9dp4jRA==",</w:t>
      </w:r>
    </w:p>
    <w:p w14:paraId="2FCAA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C88DD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931A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"^4.0.0",</w:t>
      </w:r>
    </w:p>
    <w:p w14:paraId="1B6792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brorand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6F67E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FCD5A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41F9A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4B73E1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37AE05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2A03BA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"sha512-E6QoYqCKZfgatHTdHzs1RRKP7ip4vvm+EyRUeE2RF0NblwVvb0p6jSVeNTOFxPn26QXN2o6SMfNxKp6kU8zQaw==",</w:t>
      </w:r>
    </w:p>
    <w:p w14:paraId="6C17B6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4CE4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CF89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CBA9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2216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"mime": {</w:t>
      </w:r>
    </w:p>
    <w:p w14:paraId="5DCD6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"1.6.0",</w:t>
      </w:r>
    </w:p>
    <w:p w14:paraId="2C08AC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"https://registry.npmjs.org/mime/-/mime-1.6.0.tgz",</w:t>
      </w:r>
    </w:p>
    <w:p w14:paraId="63D1BF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"sha512-x0Vn8spI+wuJ1O6S7gnbaQg8Pxh4NNHb7KSINmEWKiPE4RKOplvijn+NkmYmmRgP68mc70j2EbeTFRsrswaQeg==",</w:t>
      </w:r>
    </w:p>
    <w:p w14:paraId="00AB5B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8E7CF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00537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33458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"1.44.0",</w:t>
      </w:r>
    </w:p>
    <w:p w14:paraId="6A353D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"https://registry.npmjs.org/mime-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/-/mime-db-1.44.0.tgz",</w:t>
      </w:r>
    </w:p>
    <w:p w14:paraId="1796E4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"sha512-/NOTfLrsPBVeH7YtFPgsVWveuL+4SjjYxaQ1xtM1KMFj7HdxlBlxeyNLzhyJVx7r4rZGJAZ/6lkKCitSc/Nmpg==",</w:t>
      </w:r>
    </w:p>
    <w:p w14:paraId="12D93A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2B0C6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BFC1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-types": {</w:t>
      </w:r>
    </w:p>
    <w:p w14:paraId="516BAD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"2.1.27",</w:t>
      </w:r>
    </w:p>
    <w:p w14:paraId="2AE0E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"https://registry.npmjs.org/mime-types/-/mime-types-2.1.27.tgz",</w:t>
      </w:r>
    </w:p>
    <w:p w14:paraId="115E4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"sha512-JIhqnCasI9yD+SsmkquHBxTSEuZdQX5BuQnS2Vc7puQQQ+8yiP5AY5uWhpdv4YL4VM5c6iliiYWPgJ/nJQLp7w==",</w:t>
      </w:r>
    </w:p>
    <w:p w14:paraId="68DC7A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D640B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0798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"1.44.0"</w:t>
      </w:r>
    </w:p>
    <w:p w14:paraId="687277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A4D7C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BC4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5FE29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2283FA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"https://registry.npmjs.org/mimic-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/-/mimic-fn-2.1.0.tgz",</w:t>
      </w:r>
    </w:p>
    <w:p w14:paraId="3C1E33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"sha512-OqbOk5oEQeAZ8WXWydlu9HJjz9WVdEIvamMCcXmuqUYjTknH/sqsWvhQ3vgwKFRR1HpjvNBKQ37nbJgYzGqGcg==",</w:t>
      </w:r>
    </w:p>
    <w:p w14:paraId="6DA0F1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25D6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54EB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-extract-plugin": {</w:t>
      </w:r>
    </w:p>
    <w:p w14:paraId="28E33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"0.9.0",</w:t>
      </w:r>
    </w:p>
    <w:p w14:paraId="3032E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"https://registry.npmjs.org/mini-css-extract-plugin/-/mini-css-extract-plugin-0.9.0.tgz",</w:t>
      </w:r>
    </w:p>
    <w:p w14:paraId="2BA62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"sha512-lp3GeY7ygcgAmVIcRPBVhIkf8Us7FZjA+ILpal44qLdSu11wmjKQ3d9k15lfD7pO4esu9eUIAW7qiYIBppv40A==",</w:t>
      </w:r>
    </w:p>
    <w:p w14:paraId="203093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29CB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0D3B4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"^1.1.0",</w:t>
      </w:r>
    </w:p>
    <w:p w14:paraId="64D32F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"1.9.1",</w:t>
      </w:r>
    </w:p>
    <w:p w14:paraId="14E22B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"^1.0.0",</w:t>
      </w:r>
    </w:p>
    <w:p w14:paraId="43A511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"^1.1.0"</w:t>
      </w:r>
    </w:p>
    <w:p w14:paraId="2E8A24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4B5E3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0F584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75F5F7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7815C0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757AFB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0A1061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16FD4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A2AB8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43EE5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9C1C1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180F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7B27C8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404E06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0C6DB3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"sha512-qH0WSMBtn/oHuwjy/NucEgbx5dbxxnxup9s4PVXJUDHZBQY+s0NWA9rJf53RBnQZxfch7euUui7hpoAPvALZdA==",</w:t>
      </w:r>
    </w:p>
    <w:p w14:paraId="67848A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2B129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18A76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77F476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786803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495693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96777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14EAD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25A2C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"1.9.1",</w:t>
      </w:r>
    </w:p>
    <w:p w14:paraId="48765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"https://registry.npmjs.org/normalize-url/-/normalize-url-1.9.1.tgz",</w:t>
      </w:r>
    </w:p>
    <w:p w14:paraId="001B5D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"sha1-LMDWazHqIwNkWENuNiDYWVTGbDw=",</w:t>
      </w:r>
    </w:p>
    <w:p w14:paraId="34CEAB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79AC7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7D359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"^4.0.1",</w:t>
      </w:r>
    </w:p>
    <w:p w14:paraId="52202F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prepend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-http": "^1.0.0",</w:t>
      </w:r>
    </w:p>
    <w:p w14:paraId="37B9C6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"^4.1.0",</w:t>
      </w:r>
    </w:p>
    <w:p w14:paraId="6D0534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"^1.0.0"</w:t>
      </w:r>
    </w:p>
    <w:p w14:paraId="7BAAA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CE2C5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2CE9D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4B7B85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5CB753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"https://registry.npmjs.org/schema-utils/-/schema-utils-1.0.0.tgz",</w:t>
      </w:r>
    </w:p>
    <w:p w14:paraId="00156C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50DE42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9BC43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663E1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"^6.1.0",</w:t>
      </w:r>
    </w:p>
    <w:p w14:paraId="00DDE8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"^1.0.0",</w:t>
      </w:r>
    </w:p>
    <w:p w14:paraId="5C26CC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"^3.1.0"</w:t>
      </w:r>
    </w:p>
    <w:p w14:paraId="576F4A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39250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F151E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84FF9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1C20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{</w:t>
      </w:r>
    </w:p>
    <w:p w14:paraId="5520F9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6D006F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"https://registry.npmjs.org/minimalistic-assert/-/minimalistic-assert-1.0.1.tgz",</w:t>
      </w:r>
    </w:p>
    <w:p w14:paraId="44B7BA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"sha512-UtJcAD4yEaGtjPezWuO9wC4nwUnVH/8/Im3yEHQP4b67cXlD/Qr9hdITCU1xDbSEXg2XKNaP8jsReV7vQd00/A==",</w:t>
      </w:r>
    </w:p>
    <w:p w14:paraId="5773A2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A3753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94C8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-crypto-utils": {</w:t>
      </w:r>
    </w:p>
    <w:p w14:paraId="71E99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2A2B5D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"https://registry.npmjs.org/minimalistic-crypto-utils/-/minimalistic-crypto-utils-1.0.1.tgz",</w:t>
      </w:r>
    </w:p>
    <w:p w14:paraId="5CA17A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"sha1-9sAMHAsIIkblxNmd+4x8CDsrWCo=",</w:t>
      </w:r>
    </w:p>
    <w:p w14:paraId="39ED4D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FD2F3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E2F1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F642B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"3.0.4",</w:t>
      </w:r>
    </w:p>
    <w:p w14:paraId="30F342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/-/minimatch-3.0.4.tgz",</w:t>
      </w:r>
    </w:p>
    <w:p w14:paraId="7F40AA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"sha512-yJHVQEhyqPLUTgt9B83PXu6W3rx4MvvHvSUvToogpwoGDOUQ+yDrR0HRot+yOCdCO7u4hX3pWft6kWBBcqh0UA==",</w:t>
      </w:r>
    </w:p>
    <w:p w14:paraId="6EE62E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FA139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72762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brace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-expansion": "^1.1.7"</w:t>
      </w:r>
    </w:p>
    <w:p w14:paraId="7D0720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576C5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7A71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C5E7D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"1.2.5",</w:t>
      </w:r>
    </w:p>
    <w:p w14:paraId="300ED5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/-/minimist-1.2.5.tgz",</w:t>
      </w:r>
    </w:p>
    <w:p w14:paraId="441FCB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"sha512-FM9nNUYrRBAELZQT3xeZQ7fmMOBg6nWNmJKTcgsJeaLstP/UODVpGsr5OhXhhXg6f+qtJ8uiZ+PUxkDWcgIXLw==",</w:t>
      </w:r>
    </w:p>
    <w:p w14:paraId="12C96A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41327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D652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21536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"3.1.3",</w:t>
      </w:r>
    </w:p>
    <w:p w14:paraId="22C664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/-/minipass-3.1.3.tgz",</w:t>
      </w:r>
    </w:p>
    <w:p w14:paraId="300EAC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"sha512-Mgd2GdMVzY+x3IJ+oHnVM+KG3lA5c8tnabyJKmHSaG2kAGpudxuOf8ToDkhumF7UzME7DecbQE9uOZhNm7PuJg==",</w:t>
      </w:r>
    </w:p>
    <w:p w14:paraId="3DED76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9DB8B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6851C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4B99AB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5154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1CE0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-collect": {</w:t>
      </w:r>
    </w:p>
    <w:p w14:paraId="56CC1B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F527E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"https://registry.npmjs.org/minipass-collect/-/minipass-collect-1.0.2.tgz",</w:t>
      </w:r>
    </w:p>
    <w:p w14:paraId="4ADD32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"sha512-6T6lH0H8OG9kITm/Jm6tdooIbogG9e0tLgpY6mphXSm/A9u8Nq1ryBG+Qspiub9LjWlBPsPS3tWQ/Botq4FdxA==",</w:t>
      </w:r>
    </w:p>
    <w:p w14:paraId="22E46D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390D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7C6D5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41EC8F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B59CD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397B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-flush": {</w:t>
      </w:r>
    </w:p>
    <w:p w14:paraId="4B376C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"1.0.5",</w:t>
      </w:r>
    </w:p>
    <w:p w14:paraId="28500D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"https://registry.npmjs.org/minipass-flush/-/minipass-flush-1.0.5.tgz",</w:t>
      </w:r>
    </w:p>
    <w:p w14:paraId="2220B2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"sha512-JmQSYYpPUqX5Jyn1mXaRwOda1uQ8HP5KAT/oDSLCzt1BYRhQU0/hDtsB1ufZfEEzMZ9aAVmsBw8+FWsIXlClWw==",</w:t>
      </w:r>
    </w:p>
    <w:p w14:paraId="5B7BC4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63E61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2AC9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0E8749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0E91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FFDC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-pipeline": {</w:t>
      </w:r>
    </w:p>
    <w:p w14:paraId="66BBF4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"1.2.3",</w:t>
      </w:r>
    </w:p>
    <w:p w14:paraId="53AEC4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"https://registry.npmjs.org/minipass-pipeline/-/minipass-pipeline-1.2.3.tgz",</w:t>
      </w:r>
    </w:p>
    <w:p w14:paraId="72B3E9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"sha512-cFOknTvng5vqnwOpDsZTWhNll6Jf8o2x+/diplafmxpuIymAjzoOolZG0VvQf3V2HgqzJNhnuKHYp2BqDgz8IQ==",</w:t>
      </w:r>
    </w:p>
    <w:p w14:paraId="7B1DAF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E55A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45C0ED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155B85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31C54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D4B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AE7FE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5114CF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/-/minizlib-2.1.0.tgz",</w:t>
      </w:r>
    </w:p>
    <w:p w14:paraId="26678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"sha512-EzTZN/fjSvifSX0SlqUERCN39o6T40AMarPbv0MrarSFtIITCBh7bi+dU8nxGFHuqs9jdIAeoYoKuQAAASsPPA==",</w:t>
      </w:r>
    </w:p>
    <w:p w14:paraId="6CC27A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BE9D7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4F5A0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6E2208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2ABA84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07F3B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C14D9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mississippi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6DEE8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308793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"https://registry.npmjs.org/mississippi/-/mississippi-3.0.0.tgz",</w:t>
      </w:r>
    </w:p>
    <w:p w14:paraId="5C3984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"sha512-x471SsVjUtBRtcvd4BzKE9kFC+/2TeWgKCgw0bZcw1b9l2X3QX5vCWgF+KaZaYm87Ss//rHnWryupDrgLvmSkA==",</w:t>
      </w:r>
    </w:p>
    <w:p w14:paraId="25A0F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D42D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8D80B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"^1.5.0",</w:t>
      </w:r>
    </w:p>
    <w:p w14:paraId="03344F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duplexify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"^3.4.2",</w:t>
      </w:r>
    </w:p>
    <w:p w14:paraId="08D7AC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-of-stream": "^1.1.0",</w:t>
      </w:r>
    </w:p>
    <w:p w14:paraId="54FE31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-write-stream": "^1.0.0",</w:t>
      </w:r>
    </w:p>
    <w:p w14:paraId="36C1E2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"from2": "^2.1.0",</w:t>
      </w:r>
    </w:p>
    <w:p w14:paraId="472061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parallel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-transform": "^1.1.0",</w:t>
      </w:r>
    </w:p>
    <w:p w14:paraId="4057C6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"pump": "^3.0.0",</w:t>
      </w:r>
    </w:p>
    <w:p w14:paraId="0260A3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pumpify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"^1.3.3",</w:t>
      </w:r>
    </w:p>
    <w:p w14:paraId="507383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-each": "^1.1.0",</w:t>
      </w:r>
    </w:p>
    <w:p w14:paraId="7A796E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"through2": "^2.0.0"</w:t>
      </w:r>
    </w:p>
    <w:p w14:paraId="1F850D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749C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A8E0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-deep": {</w:t>
      </w:r>
    </w:p>
    <w:p w14:paraId="6BABAC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"1.3.2",</w:t>
      </w:r>
    </w:p>
    <w:p w14:paraId="33FC18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-deep/-/mixin-deep-1.3.2.tgz",</w:t>
      </w:r>
    </w:p>
    <w:p w14:paraId="693272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"sha512-WRoDn//mXBiJ1H40rqa3vH0toePwSsGb45iInWlTySa+Uu4k3tYUSxa2v1KqAiLtvlrSzaExqS1gtk96A9zvEA==",</w:t>
      </w:r>
    </w:p>
    <w:p w14:paraId="4F6FB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B1759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C72D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-in": "^1.0.2",</w:t>
      </w:r>
    </w:p>
    <w:p w14:paraId="093918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"^1.0.1"</w:t>
      </w:r>
    </w:p>
    <w:p w14:paraId="6E74F7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85AC6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D73A2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{</w:t>
      </w:r>
    </w:p>
    <w:p w14:paraId="081F4D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33E100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"https://registry.npmjs.org/is-extendable/-/is-extendable-1.0.1.tgz",</w:t>
      </w:r>
    </w:p>
    <w:p w14:paraId="59E3EF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"sha512-arnXMxT1hhoKo9k1LZdmlNyJdDDfy2v0fXjFlmok4+i8ul/6WlbVge9bhM74OpNPQPMGUToDtz+KXa1PneJxOA==",</w:t>
      </w:r>
    </w:p>
    <w:p w14:paraId="186E78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11FBF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9F8FB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-plain-object": "^2.0.4"</w:t>
      </w:r>
    </w:p>
    <w:p w14:paraId="7FE683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9451B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B4703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E7126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E4A6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FD110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"0.5.5",</w:t>
      </w:r>
    </w:p>
    <w:p w14:paraId="0283BE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/-/mkdirp-0.5.5.tgz",</w:t>
      </w:r>
    </w:p>
    <w:p w14:paraId="1334C8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"sha512-NKmAlESf6jMGym1++R0Ra7wvhV+wFW63FaSOFPwRahvea0gMUcGUhVeAg/0BC0wiv9ih5NYPB1Wn1UEI1/L+xQ==",</w:t>
      </w:r>
    </w:p>
    <w:p w14:paraId="6AEE8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C11AF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D935D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"^1.2.5"</w:t>
      </w:r>
    </w:p>
    <w:p w14:paraId="097B24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43BF0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9843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{</w:t>
      </w:r>
    </w:p>
    <w:p w14:paraId="5E5A6E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E609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"https://registry.npmjs.org/move-concurrently/-/move-concurrently-1.0.1.tgz",</w:t>
      </w:r>
    </w:p>
    <w:p w14:paraId="69D230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"sha1-viwAX9oy4LKa8fBdfEszIUxwH5I=",</w:t>
      </w:r>
    </w:p>
    <w:p w14:paraId="3FA854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BD21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DAB2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aproba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5A80A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"^1.0.0",</w:t>
      </w:r>
    </w:p>
    <w:p w14:paraId="15101A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-write-stream-atomic": "^1.0.8",</w:t>
      </w:r>
    </w:p>
    <w:p w14:paraId="25D035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3FA92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"^2.5.4",</w:t>
      </w:r>
    </w:p>
    <w:p w14:paraId="56FDD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-queue": "^1.0.3"</w:t>
      </w:r>
    </w:p>
    <w:p w14:paraId="6226A5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FAFE6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A1E02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C538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7C97F4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6C8AC3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228AA8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C6FDF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AD606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6FB412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A2AD5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4748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1A394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934F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D4FAB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"2.1.2",</w:t>
      </w:r>
    </w:p>
    <w:p w14:paraId="44756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/-/ms-2.1.2.tgz",</w:t>
      </w:r>
    </w:p>
    <w:p w14:paraId="684296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"sha512-sGkPx+VjMtmA6MX27oA4FBFELFCZZ4S4XqeGOXCv68tT+jb3vk/RyaKWP0PTKyWtmLSM0b+adUTEvbs1PEaH2w==",</w:t>
      </w:r>
    </w:p>
    <w:p w14:paraId="5D835E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3D865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AA16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multicast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B2AC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"6.2.3",</w:t>
      </w:r>
    </w:p>
    <w:p w14:paraId="63274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"https://registry.npmjs.org/multicast-dns/-/multicast-dns-6.2.3.tgz",</w:t>
      </w:r>
    </w:p>
    <w:p w14:paraId="746A0C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"sha512-ji6J5enbMyGRHIAkAOu3WdV8nggqviKCEKtXcOqfphZZtQrmHKycfynJ2V7eVPUA4NhJ6V7Wf4TmGbTwKE9B6g==",</w:t>
      </w:r>
    </w:p>
    <w:p w14:paraId="237CAD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011F26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32445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-packet": "^1.3.1",</w:t>
      </w:r>
    </w:p>
    <w:p w14:paraId="417B16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thunky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"^1.0.2"</w:t>
      </w:r>
    </w:p>
    <w:p w14:paraId="2A13DE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75292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D1CC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multicast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-service-types": {</w:t>
      </w:r>
    </w:p>
    <w:p w14:paraId="2C8D89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4CE5B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"https://registry.npmjs.org/multicast-dns-service-types/-/multicast-dns-service-types-1.1.0.tgz",</w:t>
      </w:r>
    </w:p>
    <w:p w14:paraId="22E462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"sha1-iZ8R2WhuXgXLkbNdXw5jt3PPyQE=",</w:t>
      </w:r>
    </w:p>
    <w:p w14:paraId="2EA255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4B733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48DF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3DC0B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"0.0.8",</w:t>
      </w:r>
    </w:p>
    <w:p w14:paraId="25C3DB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"https://registry.npmjs.org/mute-stream/-/mute-stream-0.0.8.tgz",</w:t>
      </w:r>
    </w:p>
    <w:p w14:paraId="65CE35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"sha512-nnbWWOkoWyUsTjKrhgD0dcz22mdkSnpYqbEjIm2nhwhuxlSkpywJmBo8h0ZqJdkp73mb90SssHkN4rsRaBAfAA==",</w:t>
      </w:r>
    </w:p>
    <w:p w14:paraId="32D964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8F6DB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40EB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nanomatch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28B49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"1.2.13",</w:t>
      </w:r>
    </w:p>
    <w:p w14:paraId="348B10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nanomatch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/-/nanomatch-1.2.13.tgz",</w:t>
      </w:r>
    </w:p>
    <w:p w14:paraId="55FAD3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"sha512-fpoe2T0RbHwBTBUOftAfBPaDEi06ufaUai0mE6Yn1kacc3SnTErfb/h+X94VXzI64rKFHYImXSvdwGGCmwOqCA==",</w:t>
      </w:r>
    </w:p>
    <w:p w14:paraId="129554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5E9C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4CFB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-diff": "^4.0.0",</w:t>
      </w:r>
    </w:p>
    <w:p w14:paraId="609BC3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52AC8B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"^2.0.2",</w:t>
      </w:r>
    </w:p>
    <w:p w14:paraId="406A8D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52D59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"^0.2.1",</w:t>
      </w:r>
    </w:p>
    <w:p w14:paraId="66E654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-windows": "^1.0.2",</w:t>
      </w:r>
    </w:p>
    <w:p w14:paraId="2D523D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"^6.0.2",</w:t>
      </w:r>
    </w:p>
    <w:p w14:paraId="471355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object.pick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"^1.3.0",</w:t>
      </w:r>
    </w:p>
    <w:p w14:paraId="4BB6A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39855F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"snapdragon": "^0.8.1",</w:t>
      </w:r>
    </w:p>
    <w:p w14:paraId="4C9EE3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067A66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C126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CF0E2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"negotiator": {</w:t>
      </w:r>
    </w:p>
    <w:p w14:paraId="302131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"0.6.2",</w:t>
      </w:r>
    </w:p>
    <w:p w14:paraId="0467CB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"https://registry.npmjs.org/negotiator/-/negotiator-0.6.2.tgz",</w:t>
      </w:r>
    </w:p>
    <w:p w14:paraId="1D029C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"sha512-hZXc7K2e+PgeI1eDBe/10Ard4ekbfrrqG8Ep+8Jmf4JID2bNg7NvCPOZN+kfF574pFQI7mum2AUqDidoKqcTOw==",</w:t>
      </w:r>
    </w:p>
    <w:p w14:paraId="0847B9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29F66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2B1E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"neo-async": {</w:t>
      </w:r>
    </w:p>
    <w:p w14:paraId="293FE4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"2.6.2",</w:t>
      </w:r>
    </w:p>
    <w:p w14:paraId="133F6D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"https://registry.npmjs.org/neo-async/-/neo-async-2.6.2.tgz",</w:t>
      </w:r>
    </w:p>
    <w:p w14:paraId="036574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"sha512-Yd3UES5mWCSqR+qNT93S3UoYUkqAZ9lLg8a7g9rimsWmYGK8cVToA4/sF3RrshdyV3sAGMXVUmpMYOw+dLpOuw==",</w:t>
      </w:r>
    </w:p>
    <w:p w14:paraId="6637D5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7008C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0D7F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nice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-try": {</w:t>
      </w:r>
    </w:p>
    <w:p w14:paraId="0FDA4D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"1.0.5",</w:t>
      </w:r>
    </w:p>
    <w:p w14:paraId="44E573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"https://registry.npmjs.org/nice-try/-/nice-try-1.0.5.tgz",</w:t>
      </w:r>
    </w:p>
    <w:p w14:paraId="319B29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"sha512-1nh45deeb5olNY7eX82BkPO7SSxR5SSYJiPTrTdFUVYwAl8CKMA5N9PjTYkHiRjisVcxcQ1HXdLhx2qxxJzLNQ==",</w:t>
      </w:r>
    </w:p>
    <w:p w14:paraId="28A328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642AB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AE68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-fetch-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BDF0C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76F4D3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"https://registry.npmjs.org/node-fetch-npm/-/node-fetch-npm-2.0.4.tgz",</w:t>
      </w:r>
    </w:p>
    <w:p w14:paraId="295B4E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"sha512-iOuIQDWDyjhv9qSDrj9aq/klt6F9z1p2otB3AV7v3zBDcL/x+OfGsvGQZZCcMZbUf4Ujw1xGNQkjvGnVT22cKg==",</w:t>
      </w:r>
    </w:p>
    <w:p w14:paraId="2EDE4A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0E0DD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D92AC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"encoding": "^0.1.11",</w:t>
      </w:r>
    </w:p>
    <w:p w14:paraId="2EF221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-parse-better-errors": "^1.0.0",</w:t>
      </w:r>
    </w:p>
    <w:p w14:paraId="19ED66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"^5.1.1"</w:t>
      </w:r>
    </w:p>
    <w:p w14:paraId="438E67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32B6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89FE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-forge": {</w:t>
      </w:r>
    </w:p>
    <w:p w14:paraId="7DF629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"0.9.0",</w:t>
      </w:r>
    </w:p>
    <w:p w14:paraId="6794B7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"https://registry.npmjs.org/node-forge/-/node-forge-0.9.0.tgz",</w:t>
      </w:r>
    </w:p>
    <w:p w14:paraId="4F561B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"sha512-7ASaDa3pD+lJ3WvXFsxekJQelBKRpne+GOVbLbtHYdd7pFspyeuJHnWfLplGf3SwKGbfs/aYl5V/JCIaHVUKKQ==",</w:t>
      </w:r>
    </w:p>
    <w:p w14:paraId="35594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DA3A5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A2326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-libs-browser": {</w:t>
      </w:r>
    </w:p>
    <w:p w14:paraId="4192D0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"2.2.1",</w:t>
      </w:r>
    </w:p>
    <w:p w14:paraId="385560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"https://registry.npmjs.org/node-libs-browser/-/node-libs-browser-2.2.1.tgz",</w:t>
      </w:r>
    </w:p>
    <w:p w14:paraId="3E701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"sha512-h/zcD8H9kaDZ9ALUWwlBUDo6TKF8a7qBSCSEGfjTVIYeqsioSKaAX+BN7NgiMGp6iSIXZ3PxgCu8KS3b71YK5Q==",</w:t>
      </w:r>
    </w:p>
    <w:p w14:paraId="6C99E3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6AE07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D514A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"assert": "^1.1.1",</w:t>
      </w:r>
    </w:p>
    <w:p w14:paraId="729F17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"^0.2.0",</w:t>
      </w:r>
    </w:p>
    <w:p w14:paraId="5C5ED0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"buffer": "^4.3.0",</w:t>
      </w:r>
    </w:p>
    <w:p w14:paraId="3C654D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"^1.1.0",</w:t>
      </w:r>
    </w:p>
    <w:p w14:paraId="15668A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19D02F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crypto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"^3.11.0",</w:t>
      </w:r>
    </w:p>
    <w:p w14:paraId="62C1CA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-browser": "^1.1.1",</w:t>
      </w:r>
    </w:p>
    <w:p w14:paraId="3F7BC1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"events": "^3.0.0",</w:t>
      </w:r>
    </w:p>
    <w:p w14:paraId="09AC9C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3DFBC2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"^0.3.0",</w:t>
      </w:r>
    </w:p>
    <w:p w14:paraId="7E6060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"0.0.1",</w:t>
      </w:r>
    </w:p>
    <w:p w14:paraId="526C2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"process": "^0.11.10",</w:t>
      </w:r>
    </w:p>
    <w:p w14:paraId="1A726A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"^1.2.4",</w:t>
      </w:r>
    </w:p>
    <w:p w14:paraId="3279B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-es3": "^0.2.0",</w:t>
      </w:r>
    </w:p>
    <w:p w14:paraId="03B391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"^2.3.3",</w:t>
      </w:r>
    </w:p>
    <w:p w14:paraId="1ADFB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"^2.0.1",</w:t>
      </w:r>
    </w:p>
    <w:p w14:paraId="12CA35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-http": "^2.7.2",</w:t>
      </w:r>
    </w:p>
    <w:p w14:paraId="72653E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_decoder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31217C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timers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"^2.0.4",</w:t>
      </w:r>
    </w:p>
    <w:p w14:paraId="6CB934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tty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"0.0.0",</w:t>
      </w:r>
    </w:p>
    <w:p w14:paraId="182752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"^0.11.0",</w:t>
      </w:r>
    </w:p>
    <w:p w14:paraId="3792F2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"util": "^0.11.0",</w:t>
      </w:r>
    </w:p>
    <w:p w14:paraId="1B6262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28565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3E6BB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5C614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B01D3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"1.4.1",</w:t>
      </w:r>
    </w:p>
    <w:p w14:paraId="400B64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/-/punycode-1.4.1.tgz",</w:t>
      </w:r>
    </w:p>
    <w:p w14:paraId="102DCC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"sha1-wNWmOycYgArY4esPpSachN1BhF4=",</w:t>
      </w:r>
    </w:p>
    <w:p w14:paraId="480634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119D4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FE8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D759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1E05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-releases": {</w:t>
      </w:r>
    </w:p>
    <w:p w14:paraId="5ED43E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"1.1.59",</w:t>
      </w:r>
    </w:p>
    <w:p w14:paraId="0F72D7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"https://registry.npmjs.org/node-releases/-/node-releases-1.1.59.tgz",</w:t>
      </w:r>
    </w:p>
    <w:p w14:paraId="43C2AB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"sha512-H3JrdUczbdiwxN5FuJPyCHnGHIFqQ0wWxo+9j1kAXAzqNMAHlo+4I/sYYxpyK0irQ73HgdiyzD32oqQDcU2Osw==",</w:t>
      </w:r>
    </w:p>
    <w:p w14:paraId="1E3C67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E4E84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3A74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-package-data": {</w:t>
      </w:r>
    </w:p>
    <w:p w14:paraId="5EA49E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"2.5.0",</w:t>
      </w:r>
    </w:p>
    <w:p w14:paraId="6C63B4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"https://registry.npmjs.org/normalize-package-data/-/normalize-package-data-2.5.0.tgz",</w:t>
      </w:r>
    </w:p>
    <w:p w14:paraId="4811A4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"sha512-/5CMN3T0R4XTj4DcGaexo+roZSdSFW/0AOOTROrjxzCG1wrWXEsGbRKevjlIL+ZDE4sZlJr5ED4YW0yqmkK+eA==",</w:t>
      </w:r>
    </w:p>
    <w:p w14:paraId="67DD5C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237A2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B6D2D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"^2.1.4",</w:t>
      </w:r>
    </w:p>
    <w:p w14:paraId="4683B6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"resolve": "^1.10.0",</w:t>
      </w:r>
    </w:p>
    <w:p w14:paraId="4600AE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 || 3 || 4 || 5",</w:t>
      </w:r>
    </w:p>
    <w:p w14:paraId="234190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validate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-package-license": "^3.0.1"</w:t>
      </w:r>
    </w:p>
    <w:p w14:paraId="25404A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E6E03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D799B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{</w:t>
      </w:r>
    </w:p>
    <w:p w14:paraId="4D4566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"2.8.8",</w:t>
      </w:r>
    </w:p>
    <w:p w14:paraId="7A6ABF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"https://registry.npmjs.org/hosted-git-info/-/hosted-git-info-2.8.8.tgz",</w:t>
      </w:r>
    </w:p>
    <w:p w14:paraId="6C3B93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"sha512-f/wzC2QaWBs7t9IYqB4T3sR1xviIViXJRJTWBlx2Gf3g0Xi5vI7Yy4koXQ1c9OYDGHN9sBy1DQ2AB8fqZBWhUg==",</w:t>
      </w:r>
    </w:p>
    <w:p w14:paraId="448CB0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45D00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EE4AB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5956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503217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2CC9BF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52B3C3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</w:t>
      </w:r>
    </w:p>
    <w:p w14:paraId="556D19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566CA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375AA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21F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1693F5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45311E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"https://registry.npmjs.org/normalize-path/-/normalize-path-3.0.0.tgz",</w:t>
      </w:r>
    </w:p>
    <w:p w14:paraId="087E4B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"sha512-6eZs5Ls3WtCisHWp9S2GUy8dqkpGi4BVSz3GaqiE6ezub0512ESztXUwUB6C6IKbQkY2Pnb/mD4WYojCRwcwLA==",</w:t>
      </w:r>
    </w:p>
    <w:p w14:paraId="70119F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F2FBE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B88C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{</w:t>
      </w:r>
    </w:p>
    <w:p w14:paraId="63E4A1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55270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"https://registry.npmjs.org/normalize-range/-/normalize-range-0.1.2.tgz",</w:t>
      </w:r>
    </w:p>
    <w:p w14:paraId="55FB92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"sha1-LRDAa9/TEuqXd2laTShDlFa3WUI=",</w:t>
      </w:r>
    </w:p>
    <w:p w14:paraId="2F3DB2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D05FF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3AA1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551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"3.3.0",</w:t>
      </w:r>
    </w:p>
    <w:p w14:paraId="1AB5AD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"https://registry.npmjs.org/normalize-url/-/normalize-url-3.3.0.tgz",</w:t>
      </w:r>
    </w:p>
    <w:p w14:paraId="46D92C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"sha512-U+JJi7duF1o+u2pynbp2zXDW2/PADgC30f0GsHZtRh+HOcXHnw137TrNlyxxRvWW5fjKd3bcLHPxofWuCjaeZg==",</w:t>
      </w:r>
    </w:p>
    <w:p w14:paraId="148DDA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0F53E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644A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-bundled": {</w:t>
      </w:r>
    </w:p>
    <w:p w14:paraId="51811B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61140A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"https://registry.npmjs.org/npm-bundled/-/npm-bundled-1.1.1.tgz",</w:t>
      </w:r>
    </w:p>
    <w:p w14:paraId="58E561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"sha512-gqkfgGePhTpAEgUsGEgcq1rqPXA+tv/aVBlgEzfXwA1yiUJF7xtEt3CtVwOjNYQOVknDk0F20w58Fnm3EtG0fA==",</w:t>
      </w:r>
    </w:p>
    <w:p w14:paraId="72DA07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156D7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B90BB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-normalize-package-bin": "^1.0.1"</w:t>
      </w:r>
    </w:p>
    <w:p w14:paraId="2A83E6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1212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5A04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-install-checks": {</w:t>
      </w:r>
    </w:p>
    <w:p w14:paraId="685E8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0C6F90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"https://registry.npmjs.org/npm-install-checks/-/npm-install-checks-4.0.0.tgz",</w:t>
      </w:r>
    </w:p>
    <w:p w14:paraId="2F04B6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"sha512-09OmyDkNLYwqKPOnbI8exiOZU2GVVmQp7tgez2BPi5OZC8M82elDAps7sxC4l//uSUtotWqoEIDwjRvWH4qz8w==",</w:t>
      </w:r>
    </w:p>
    <w:p w14:paraId="62DD5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172BB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989CE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"^7.1.1"</w:t>
      </w:r>
    </w:p>
    <w:p w14:paraId="06B198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63C8A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A6EB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-normalize-package-bin": {</w:t>
      </w:r>
    </w:p>
    <w:p w14:paraId="0DB359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346A15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"https://registry.npmjs.org/npm-normalize-package-bin/-/npm-normalize-package-bin-1.0.1.tgz",</w:t>
      </w:r>
    </w:p>
    <w:p w14:paraId="64B6EC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"sha512-EPfafl6JL5/rU+ot6P3gRSCpPDW5VmIzX959Ob1+ySFUuuYHWHekXpwdUZcKP5C+DS4GEtdJluwBjnsNDl+fSA==",</w:t>
      </w:r>
    </w:p>
    <w:p w14:paraId="5892C4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8158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1BA6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1C74E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"8.0.1",</w:t>
      </w:r>
    </w:p>
    <w:p w14:paraId="561116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"https://registry.npmjs.org/npm-package-arg/-/npm-package-arg-8.0.1.tgz",</w:t>
      </w:r>
    </w:p>
    <w:p w14:paraId="688A00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"sha512-/h5Fm6a/exByzFSTm7jAyHbgOqErl9qSNJDQF32Si/ZzgwT2TERVxRxn3Jurw1wflgyVVAxnFR4fRHPM7y1ClQ==",</w:t>
      </w:r>
    </w:p>
    <w:p w14:paraId="1141EE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5B90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8BFF8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"^3.0.2",</w:t>
      </w:r>
    </w:p>
    <w:p w14:paraId="37A706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1DB282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validate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-package-name": "^3.0.0"</w:t>
      </w:r>
    </w:p>
    <w:p w14:paraId="64565B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FF592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0EF7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83523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"1.4.8",</w:t>
      </w:r>
    </w:p>
    <w:p w14:paraId="69A74D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"https://registry.npmjs.org/npm-packlist/-/npm-packlist-1.4.8.tgz",</w:t>
      </w:r>
    </w:p>
    <w:p w14:paraId="5250B4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"sha512-5+AZgwru5IevF5ZdnFglB5wNlHG1AOOuw28WhUq8/8emhBmLv6jX5by4WJCh7lW0uSYZYS6DXqIsyZVIXRZU9A==",</w:t>
      </w:r>
    </w:p>
    <w:p w14:paraId="7D1AC4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703A2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16EC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ignore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-walk": "^3.0.1",</w:t>
      </w:r>
    </w:p>
    <w:p w14:paraId="01B809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-bundled": "^1.0.1",</w:t>
      </w:r>
    </w:p>
    <w:p w14:paraId="0C54FA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-normalize-package-bin": "^1.0.1"</w:t>
      </w:r>
    </w:p>
    <w:p w14:paraId="331E3B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E4A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0E65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-pick-manifest": {</w:t>
      </w:r>
    </w:p>
    <w:p w14:paraId="546338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"6.0.0",</w:t>
      </w:r>
    </w:p>
    <w:p w14:paraId="7D710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"https://registry.npmjs.org/npm-pick-manifest/-/npm-pick-manifest-6.0.0.tgz",</w:t>
      </w:r>
    </w:p>
    <w:p w14:paraId="73837F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"sha512-PdJpXMvjqt4nftNEDpCgjBUF8yI3Q3MyuAmVB9nemnnCg32F4BPL/JFBfdj8DubgHCYUFQhtLWmBPvdsFtjWMg==",</w:t>
      </w:r>
    </w:p>
    <w:p w14:paraId="16B986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666B8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DB823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-install-checks": "^4.0.0",</w:t>
      </w:r>
    </w:p>
    <w:p w14:paraId="6C36F0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"^8.0.0",</w:t>
      </w:r>
    </w:p>
    <w:p w14:paraId="12A3A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2BC5E0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3394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2C55B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-registry-fetch": {</w:t>
      </w:r>
    </w:p>
    <w:p w14:paraId="3856DD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"4.0.5",</w:t>
      </w:r>
    </w:p>
    <w:p w14:paraId="77854C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"https://registry.npmjs.org/npm-registry-fetch/-/npm-registry-fetch-4.0.5.tgz",</w:t>
      </w:r>
    </w:p>
    <w:p w14:paraId="4FC6C8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"sha512-yQ0/U4fYpCCqmueB2g8sc+89ckQ3eXpmU4+Yi2j5o/r0WkKvE2+Y0tK3DEILAtn2UaQTkjTHxIXe2/CSdit+/Q==",</w:t>
      </w:r>
    </w:p>
    <w:p w14:paraId="1808FA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B8D56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84C2C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JSONStream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"^1.3.4",</w:t>
      </w:r>
    </w:p>
    <w:p w14:paraId="4D4C18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"bluebird": "^3.5.1",</w:t>
      </w:r>
    </w:p>
    <w:p w14:paraId="7B56DB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"^3.4.1",</w:t>
      </w:r>
    </w:p>
    <w:p w14:paraId="4E24F9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7B77A9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-fetch-happen": "^5.0.0",</w:t>
      </w:r>
    </w:p>
    <w:p w14:paraId="38C0E7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"^6.1.0",</w:t>
      </w:r>
    </w:p>
    <w:p w14:paraId="5B77B0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"^5.2.0"</w:t>
      </w:r>
    </w:p>
    <w:p w14:paraId="19B9F0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D585A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18602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{</w:t>
      </w:r>
    </w:p>
    <w:p w14:paraId="5D233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"2.8.8",</w:t>
      </w:r>
    </w:p>
    <w:p w14:paraId="2A9541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"https://registry.npmjs.org/hosted-git-info/-/hosted-git-info-2.8.8.tgz",</w:t>
      </w:r>
    </w:p>
    <w:p w14:paraId="3B1093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"sha512-f/wzC2QaWBs7t9IYqB4T3sR1xviIViXJRJTWBlx2Gf3g0Xi5vI7Yy4koXQ1c9OYDGHN9sBy1DQ2AB8fqZBWhUg==",</w:t>
      </w:r>
    </w:p>
    <w:p w14:paraId="05FB19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D0EBA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2854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B321B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"6.1.1",</w:t>
      </w:r>
    </w:p>
    <w:p w14:paraId="7C47F0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"https://registry.npmjs.org/npm-package-arg/-/npm-package-arg-6.1.1.tgz",</w:t>
      </w:r>
    </w:p>
    <w:p w14:paraId="6EF25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"sha512-qBpssaL3IOZWi5vEKUKW0cO7kzLeT+EQO9W8RsLOZf76KF9E/K9+wH0C7t06HXPpaH8WH5xF1MExLuCwbTqRUg==",</w:t>
      </w:r>
    </w:p>
    <w:p w14:paraId="6190E5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ECBBA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8C4EE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"^2.7.1",</w:t>
      </w:r>
    </w:p>
    <w:p w14:paraId="75FF0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osenv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"^0.1.5",</w:t>
      </w:r>
    </w:p>
    <w:p w14:paraId="52D0FF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"^5.6.0",</w:t>
      </w:r>
    </w:p>
    <w:p w14:paraId="36F987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validate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-package-name": "^3.0.0"</w:t>
      </w:r>
    </w:p>
    <w:p w14:paraId="1DD86C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2C7F9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BC16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76BA9B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"5.2.1",</w:t>
      </w:r>
    </w:p>
    <w:p w14:paraId="6FF813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"https://registry.npmjs.org/safe-buffer/-/safe-buffer-5.2.1.tgz",</w:t>
      </w:r>
    </w:p>
    <w:p w14:paraId="1B145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"sha512-rp3So07KcdmmKbGvgaNxQSJr7bGVSVk5S9Eq1F+ppbRo70+YeaDxkw5Dd8NPN+GD6bjnYm2VuPuCXmpuYvmCXQ==",</w:t>
      </w:r>
    </w:p>
    <w:p w14:paraId="7611D1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4910D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BCDFC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84B68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6006E1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0311BB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5A5BE6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2AA6A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EC3B4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4F30E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764C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-run-path": {</w:t>
      </w:r>
    </w:p>
    <w:p w14:paraId="245314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22521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"https://registry.npmjs.org/npm-run-path/-/npm-run-path-2.0.2.tgz",</w:t>
      </w:r>
    </w:p>
    <w:p w14:paraId="416247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"sha1-NakjLfo11wZ7TLLd8jV7GHFTbF8=",</w:t>
      </w:r>
    </w:p>
    <w:p w14:paraId="725CC2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B8E39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A5130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-key": "^2.0.0"</w:t>
      </w:r>
    </w:p>
    <w:p w14:paraId="27ABA0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42F8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4E12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-check": {</w:t>
      </w:r>
    </w:p>
    <w:p w14:paraId="503610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4513DC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"https://registry.npmjs.org/nth-check/-/nth-check-1.0.2.tgz",</w:t>
      </w:r>
    </w:p>
    <w:p w14:paraId="25F0CA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"sha512-WeBOdju8SnzPN5vTUJYxYUxLeXpCaVP5i5e0LF8fg7WORF2Wd7wFX/pk0tYZk7s8T+J7VLy0Da6J1+wCT0AtHg==",</w:t>
      </w:r>
    </w:p>
    <w:p w14:paraId="2191F1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EEFB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92825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boolbase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"~1.0.0"</w:t>
      </w:r>
    </w:p>
    <w:p w14:paraId="242152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D5EA5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EF62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"num2fraction": {</w:t>
      </w:r>
    </w:p>
    <w:p w14:paraId="549932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"1.2.2",</w:t>
      </w:r>
    </w:p>
    <w:p w14:paraId="143BD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"https://registry.npmjs.org/num2fraction/-/num2fraction-1.2.2.tgz",</w:t>
      </w:r>
    </w:p>
    <w:p w14:paraId="57D80D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"sha1-b2gragJ6Tp3fpFZM0lidHU5mnt4=",</w:t>
      </w:r>
    </w:p>
    <w:p w14:paraId="167B26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D79A7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225E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-sign": {</w:t>
      </w:r>
    </w:p>
    <w:p w14:paraId="349BDF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"0.9.0",</w:t>
      </w:r>
    </w:p>
    <w:p w14:paraId="5ACE83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-sign/-/oauth-sign-0.9.0.tgz",</w:t>
      </w:r>
    </w:p>
    <w:p w14:paraId="3F9C00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"sha512-fexhUFFPTGV8ybAtSIGbV6gOkSv8UtRbDBnAyLQw4QPKkgNlsH2ByPGtMUqdWkos6YCRmAqViwgZrJc/mRDzZQ==",</w:t>
      </w:r>
    </w:p>
    <w:p w14:paraId="5EDCEE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CB298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A91FB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{</w:t>
      </w:r>
    </w:p>
    <w:p w14:paraId="5D6A98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"4.1.1",</w:t>
      </w:r>
    </w:p>
    <w:p w14:paraId="5D5E8F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"https://registry.npmjs.org/object-assign/-/object-assign-4.1.1.tgz",</w:t>
      </w:r>
    </w:p>
    <w:p w14:paraId="0FA30F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"sha1-IQmtx5ZYh8/AXLvUQsrIv7s2CGM=",</w:t>
      </w:r>
    </w:p>
    <w:p w14:paraId="7DA25E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90F4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F70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-component": {</w:t>
      </w:r>
    </w:p>
    <w:p w14:paraId="542AA7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"0.0.3",</w:t>
      </w:r>
    </w:p>
    <w:p w14:paraId="0366F6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"https://registry.npmjs.org/object-component/-/object-component-0.0.3.tgz",</w:t>
      </w:r>
    </w:p>
    <w:p w14:paraId="1FFCA2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"sha1-8MaapQ78lbhmwYb0AKM3acsvEpE=",</w:t>
      </w:r>
    </w:p>
    <w:p w14:paraId="39FBC4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ABC1F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0FCF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-copy": {</w:t>
      </w:r>
    </w:p>
    <w:p w14:paraId="6F8AEA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"0.1.0",</w:t>
      </w:r>
    </w:p>
    <w:p w14:paraId="3F5225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"https://registry.npmjs.org/object-copy/-/object-copy-0.1.0.tgz",</w:t>
      </w:r>
    </w:p>
    <w:p w14:paraId="4D8707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"sha1-fn2Fi3gb18mRpBupde04EnVOmYw=",</w:t>
      </w:r>
    </w:p>
    <w:p w14:paraId="503903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640E7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F0D4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"^0.1.0",</w:t>
      </w:r>
    </w:p>
    <w:p w14:paraId="1C0AA8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"^0.2.5",</w:t>
      </w:r>
    </w:p>
    <w:p w14:paraId="5FDF2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"^3.0.3"</w:t>
      </w:r>
    </w:p>
    <w:p w14:paraId="0EE5A1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A82BC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479B6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6C4C06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"0.2.5",</w:t>
      </w:r>
    </w:p>
    <w:p w14:paraId="3BA7C3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"https://registry.npmjs.org/define-property/-/define-property-0.2.5.tgz",</w:t>
      </w:r>
    </w:p>
    <w:p w14:paraId="2E0F8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"sha1-w1se+RjsPJkPmlvFe+BKrOxcgRY=",</w:t>
      </w:r>
    </w:p>
    <w:p w14:paraId="244745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true,</w:t>
      </w:r>
    </w:p>
    <w:p w14:paraId="5D498D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9D052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"^0.1.0"</w:t>
      </w:r>
    </w:p>
    <w:p w14:paraId="77F3F8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58C3E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05088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3C85B9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"3.2.2",</w:t>
      </w:r>
    </w:p>
    <w:p w14:paraId="7123E3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"https://registry.npmjs.org/kind-of/-/kind-of-3.2.2.tgz",</w:t>
      </w:r>
    </w:p>
    <w:p w14:paraId="08DD3A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"sha1-MeohpzS6ubuw8yRm2JOupR5KPGQ=",</w:t>
      </w:r>
    </w:p>
    <w:p w14:paraId="2A15E1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47B96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4502F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0331CA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8361E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F3679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7CEAD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F084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-inspect": {</w:t>
      </w:r>
    </w:p>
    <w:p w14:paraId="2C2B0D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"1.8.0",</w:t>
      </w:r>
    </w:p>
    <w:p w14:paraId="0AB91E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"https://registry.npmjs.org/object-inspect/-/object-inspect-1.8.0.tgz",</w:t>
      </w:r>
    </w:p>
    <w:p w14:paraId="7AC403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"sha512-jLdtEOB112fORuypAyl/50VRVIBIdVQOSUUGQHzJ4xBSbit81zRarz7GThkEFZy1RceYrWYcPcBFPQwHyAc1gA==",</w:t>
      </w:r>
    </w:p>
    <w:p w14:paraId="4CBC2A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C78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689B7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-is": {</w:t>
      </w:r>
    </w:p>
    <w:p w14:paraId="0C4A55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1AAD97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"https://registry.npmjs.org/object-is/-/object-is-1.1.2.tgz",</w:t>
      </w:r>
    </w:p>
    <w:p w14:paraId="108CC5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"sha512-5lHCz+0uufF6wZ7CRFWJN3hp8Jqblpgve06U5CMQ3f//6iDjPr2PEo9MWCjEssDsa+UZEL4PkFpr+BMop6aKzQ==",</w:t>
      </w:r>
    </w:p>
    <w:p w14:paraId="038775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EB872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1865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140B3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"^1.17.5"</w:t>
      </w:r>
    </w:p>
    <w:p w14:paraId="0E618D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6FE2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24606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{</w:t>
      </w:r>
    </w:p>
    <w:p w14:paraId="2371C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5E263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"https://registry.npmjs.org/object-keys/-/object-keys-1.1.1.tgz",</w:t>
      </w:r>
    </w:p>
    <w:p w14:paraId="7AF4DF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"sha512-NuAESUOUMrlIXOfHKzD6bpPu3tYt3xvjNdRIQ+FeT0lNb4K8WR70CaDxhuNguS2XG+GjkyMwOzsN5ZktImfhLA==",</w:t>
      </w:r>
    </w:p>
    <w:p w14:paraId="1F275E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460F9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53EC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-visit": {</w:t>
      </w:r>
    </w:p>
    <w:p w14:paraId="499DF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C1F8C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"https://registry.npmjs.org/object-visit/-/object-visit-1.0.1.tgz",</w:t>
      </w:r>
    </w:p>
    <w:p w14:paraId="715FE0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"sha1-95xEk68MU3e1n+OdOV5BBC3QRbs=",</w:t>
      </w:r>
    </w:p>
    <w:p w14:paraId="0645C1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D19D2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A009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709633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D38EE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30CB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object.assign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70C71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"4.1.0",</w:t>
      </w:r>
    </w:p>
    <w:p w14:paraId="536683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"https://registry.npmjs.org/object.assign/-/object.assign-4.1.0.tgz",</w:t>
      </w:r>
    </w:p>
    <w:p w14:paraId="1EC0A0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"sha512-exHJeq6kBKj58mqGyTQ9DFvrZC/eR6OwxzoM9YRoGBqrXYonaFyGiFMuc9VZrXf7DarreEwMpurG3dd+CNyW5w==",</w:t>
      </w:r>
    </w:p>
    <w:p w14:paraId="5ECA60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F09F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E238A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"^1.1.2",</w:t>
      </w:r>
    </w:p>
    <w:p w14:paraId="648EC9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"^1.1.1",</w:t>
      </w:r>
    </w:p>
    <w:p w14:paraId="54DEE1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"^1.0.0",</w:t>
      </w:r>
    </w:p>
    <w:p w14:paraId="057B1D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"^1.0.11"</w:t>
      </w:r>
    </w:p>
    <w:p w14:paraId="5F2821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19FCF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ADC8E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object.getownpropertydescriptors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A5770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179048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"https://registry.npmjs.org/object.getownpropertydescriptors/-/object.getownpropertydescriptors-2.1.0.tgz",</w:t>
      </w:r>
    </w:p>
    <w:p w14:paraId="1536C4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"sha512-Z53Oah9A3TdLoblT7VKJaTDdXdT+lQO+cNpKVnya5JDe9uLvzu1YyY1yFDFrcxrlRgWrEFH0jJtD/IbuwjcEVg==",</w:t>
      </w:r>
    </w:p>
    <w:p w14:paraId="711793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77EC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3B672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09630F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"^1.17.0-next.1"</w:t>
      </w:r>
    </w:p>
    <w:p w14:paraId="3857F2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F0C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84A0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object.pick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E05B2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"1.3.0",</w:t>
      </w:r>
    </w:p>
    <w:p w14:paraId="2B9F1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"https://registry.npmjs.org/object.pick/-/object.pick-1.3.0.tgz",</w:t>
      </w:r>
    </w:p>
    <w:p w14:paraId="123952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"sha1-h6EKxMFpS9Lhy/U1kaZhQftd10c=",</w:t>
      </w:r>
    </w:p>
    <w:p w14:paraId="3C2148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3E0E5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E0C6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</w:t>
      </w:r>
    </w:p>
    <w:p w14:paraId="5B3A7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D208F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240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object.values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27655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30BD78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"https://registry.npmjs.org/object.values/-/object.values-1.1.1.tgz",</w:t>
      </w:r>
    </w:p>
    <w:p w14:paraId="6FCDB5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"sha512-WTa54g2K8iu0kmS/us18jEmdv1a4Wi//BZ/DTVYEcH0XhLM5NYdpDHja3gt57VrZLcNAO2WGA+KpWsDBaHt6eA==",</w:t>
      </w:r>
    </w:p>
    <w:p w14:paraId="41A80E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74D1F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4CD88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2BF3ED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"^1.17.0-next.1",</w:t>
      </w:r>
    </w:p>
    <w:p w14:paraId="47DF08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"^1.1.1",</w:t>
      </w:r>
    </w:p>
    <w:p w14:paraId="526098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ED7A5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1FE6E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E4B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A3CC4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783ACA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/-/obuf-1.1.2.tgz",</w:t>
      </w:r>
    </w:p>
    <w:p w14:paraId="027729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"sha512-PX1wu0AmAdPqOL1mWhqmlOd8kOIZQwGZw6rh7uby9fTc5lhaOWFLX3I6R1hrF9k3zUY40e6igsLGkDXK92LJNg==",</w:t>
      </w:r>
    </w:p>
    <w:p w14:paraId="307E0D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</w:t>
      </w:r>
    </w:p>
    <w:p w14:paraId="6ED2F0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6A78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-finished": {</w:t>
      </w:r>
    </w:p>
    <w:p w14:paraId="68A15B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114C8A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"https://registry.npmjs.org/on-finished/-/on-finished-2.3.0.tgz",</w:t>
      </w:r>
    </w:p>
    <w:p w14:paraId="405B59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"sha1-IPEzZIGwg811M3mSoWlxqi2QaUc=",</w:t>
      </w:r>
    </w:p>
    <w:p w14:paraId="0B956E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ECF4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1010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-first": "1.1.1"</w:t>
      </w:r>
    </w:p>
    <w:p w14:paraId="105512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AB4A8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BB84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-headers": {</w:t>
      </w:r>
    </w:p>
    <w:p w14:paraId="07DEBF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07744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"https://registry.npmjs.org/on-headers/-/on-headers-1.0.2.tgz",</w:t>
      </w:r>
    </w:p>
    <w:p w14:paraId="11E8DF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"sha512-pZAE+FJLoyITytdqK0U5s+FIpjN0JP3OzFi/u8Rx+EV5/W+JTWGXG8xFzevE7AjBfDqHv/8vL8qQsIhHnqRkrA==",</w:t>
      </w:r>
    </w:p>
    <w:p w14:paraId="2DDDED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5F790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7EF5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"once": {</w:t>
      </w:r>
    </w:p>
    <w:p w14:paraId="229020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0E4647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"https://registry.npmjs.org/once/-/once-1.4.0.tgz",</w:t>
      </w:r>
    </w:p>
    <w:p w14:paraId="39428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"sha1-WDsap3WWHUsROsF9nFC6753Xa9E=",</w:t>
      </w:r>
    </w:p>
    <w:p w14:paraId="493243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85BB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26B0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wrappy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"1"</w:t>
      </w:r>
    </w:p>
    <w:p w14:paraId="3F16C5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AC0E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EC516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"onetime": {</w:t>
      </w:r>
    </w:p>
    <w:p w14:paraId="79FD11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"5.1.0",</w:t>
      </w:r>
    </w:p>
    <w:p w14:paraId="7C86F6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"https://registry.npmjs.org/onetime/-/onetime-5.1.0.tgz",</w:t>
      </w:r>
    </w:p>
    <w:p w14:paraId="60B152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"sha512-5NcSkPHhwTVFIQN+TUqXoS5+dlElHXdpAWu9I0HP20YOtIi+aZ0Ct82jdlILDxjLEAWwvm+qj1m6aEtsDVmm6Q==",</w:t>
      </w:r>
    </w:p>
    <w:p w14:paraId="0DBA3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DC55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1C96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161C6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B652D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952F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"open": {</w:t>
      </w:r>
    </w:p>
    <w:p w14:paraId="1D4233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"7.0.3",</w:t>
      </w:r>
    </w:p>
    <w:p w14:paraId="0FC302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"https://registry.npmjs.org/open/-/open-7.0.3.tgz",</w:t>
      </w:r>
    </w:p>
    <w:p w14:paraId="4753FF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"sha512-sP2ru2v0P290WFfv49Ap8MF6PkzGNnGlAwHweB4WR4mr5d2d0woiCluUeJ218w7/+PmoBy9JmYgD5A4mLcWOFA==",</w:t>
      </w:r>
    </w:p>
    <w:p w14:paraId="7C784E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E5FD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E8E70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-docker": "^2.0.0",</w:t>
      </w:r>
    </w:p>
    <w:p w14:paraId="298C58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082B0E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E27C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C47C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opn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1F027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"5.5.0",</w:t>
      </w:r>
    </w:p>
    <w:p w14:paraId="652E28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opn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/-/opn-5.5.0.tgz",</w:t>
      </w:r>
    </w:p>
    <w:p w14:paraId="36E5F9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"sha512-PqHpggC9bLV0VeWcdKhkpxY+3JTzetLSqTCWL/z/tFIbI6G8JCjondXklT1JinczLz2Xib62sSp0T/gKT4KksA==",</w:t>
      </w:r>
    </w:p>
    <w:p w14:paraId="2F911E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6D5E24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FB7A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</w:t>
      </w:r>
    </w:p>
    <w:p w14:paraId="52C8CA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10C4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A54B3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E8477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"1.1.0",</w:t>
      </w:r>
    </w:p>
    <w:p w14:paraId="0AF4E9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/-/is-wsl-1.1.0.tgz",</w:t>
      </w:r>
    </w:p>
    <w:p w14:paraId="70BC76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"sha1-HxbkqiKwTRM2tmGIpmrzxgDDpm0=",</w:t>
      </w:r>
    </w:p>
    <w:p w14:paraId="091969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EDF1B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03164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E32F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396B0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ora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6F6BF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319EA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ora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/-/ora-4.0.3.tgz",</w:t>
      </w:r>
    </w:p>
    <w:p w14:paraId="5446E6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"sha512-fnDebVFyz309A73cqCipVL1fBZewq4vwgSHfxh43vVy31mbyoQ8sCH3Oeaog/owYOs/lLlGVPCISQonTneg6Pg==",</w:t>
      </w:r>
    </w:p>
    <w:p w14:paraId="3EF941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B5F81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F39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"^3.0.0",</w:t>
      </w:r>
    </w:p>
    <w:p w14:paraId="317015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-cursor": "^3.1.0",</w:t>
      </w:r>
    </w:p>
    <w:p w14:paraId="33F5F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-spinners": "^2.2.0",</w:t>
      </w:r>
    </w:p>
    <w:p w14:paraId="7EA2D3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-interactive": "^1.0.0",</w:t>
      </w:r>
    </w:p>
    <w:p w14:paraId="47A05C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"^3.0.0",</w:t>
      </w:r>
    </w:p>
    <w:p w14:paraId="6E030E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mute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"0.0.8",</w:t>
      </w:r>
    </w:p>
    <w:p w14:paraId="065809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7A7DB5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wcwidth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43BBE9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AF4FD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3BCCA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3CB26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23376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-regex/-/ansi-regex-5.0.0.tgz",</w:t>
      </w:r>
    </w:p>
    <w:p w14:paraId="1FAD8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"sha512-bY6fj56OUQ0hU1KjFNDQuJFezqKdrAyFdIevADiqrWHwSlbmBNMHp5ak2f40Pm8JTFyM2mqxkG6ngkHO11f/lg==",</w:t>
      </w:r>
    </w:p>
    <w:p w14:paraId="5F6794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3AEFD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B3425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6A8FA4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"4.2.1",</w:t>
      </w:r>
    </w:p>
    <w:p w14:paraId="23A68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"https://registry.npmjs.org/ansi-styles/-/ansi-styles-4.2.1.tgz",</w:t>
      </w:r>
    </w:p>
    <w:p w14:paraId="46674E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"sha512-9VGjrMsG1vePxcSweQsN20KY/c4zN0h9fLjqAbwbPfahM3t+NL+M9HC8xeXG2I8pX5NoamTGNuomEUFI7fcUjA==",</w:t>
      </w:r>
    </w:p>
    <w:p w14:paraId="043007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18CF4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783B8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"@types/color-name": "^1.1.1",</w:t>
      </w:r>
    </w:p>
    <w:p w14:paraId="734FEA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"^2.0.1"</w:t>
      </w:r>
    </w:p>
    <w:p w14:paraId="5BEC0E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9EB87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BC14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{</w:t>
      </w:r>
    </w:p>
    <w:p w14:paraId="31D9E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0FA858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"https://registry.npmjs.org/chalk/-/chalk-3.0.0.tgz",</w:t>
      </w:r>
    </w:p>
    <w:p w14:paraId="485E94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"sha512-4D3B6Wf41KOYRFdszmDqMCGq5VV/uMAB273JILmO+3jAlh8X4qDtdtgCR3fxtbLEMzSx22QdhnDcJvu2u1fVwg==",</w:t>
      </w:r>
    </w:p>
    <w:p w14:paraId="6F7100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true,</w:t>
      </w:r>
    </w:p>
    <w:p w14:paraId="5D2EE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BEFC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"^4.1.0",</w:t>
      </w:r>
    </w:p>
    <w:p w14:paraId="680F30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"^7.1.0"</w:t>
      </w:r>
    </w:p>
    <w:p w14:paraId="29B6C0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307A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6A600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{</w:t>
      </w:r>
    </w:p>
    <w:p w14:paraId="19712E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260034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"https://registry.npmjs.org/color-convert/-/color-convert-2.0.1.tgz",</w:t>
      </w:r>
    </w:p>
    <w:p w14:paraId="70F026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480131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0DA75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7DEC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"~1.1.4"</w:t>
      </w:r>
    </w:p>
    <w:p w14:paraId="086D2F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FC477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F37A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{</w:t>
      </w:r>
    </w:p>
    <w:p w14:paraId="659716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"1.1.4",</w:t>
      </w:r>
    </w:p>
    <w:p w14:paraId="7039A6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"https://registry.npmjs.org/color-name/-/color-name-1.1.4.tgz",</w:t>
      </w:r>
    </w:p>
    <w:p w14:paraId="6EBD9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7B73EE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98422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2530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{</w:t>
      </w:r>
    </w:p>
    <w:p w14:paraId="26BAE0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6A482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"https://registry.npmjs.org/has-flag/-/has-flag-4.0.0.tgz",</w:t>
      </w:r>
    </w:p>
    <w:p w14:paraId="6E1E26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15B771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983C7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F905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05D7B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0D658F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0C3FD1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"sha512-AuvKTrTfQNYNIctbR1K/YGTR1756GycPsg7b9bdV9Duqur4gv6aKqHXah67Z8ImS7WEz5QVcOtlfW2rZEugt6w==",</w:t>
      </w:r>
    </w:p>
    <w:p w14:paraId="074319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433C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2A69E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0D1EDA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3A1E9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58FFC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1FCD1D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"7.1.0",</w:t>
      </w:r>
    </w:p>
    <w:p w14:paraId="1AEA35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"https://registry.npmjs.org/supports-color/-/supports-color-7.1.0.tgz",</w:t>
      </w:r>
    </w:p>
    <w:p w14:paraId="26101B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"sha512-oRSIpR8pxT1Wr2FquTNnGet79b3BWljqOuoW/h4oBhxJ/HUbX5nX6JSruTkvXDCFMwDPvsaTTbvMLKZWSy0R5g==",</w:t>
      </w:r>
    </w:p>
    <w:p w14:paraId="530BDC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90CF0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06589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"^4.0.0"</w:t>
      </w:r>
    </w:p>
    <w:p w14:paraId="624831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6AF7E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158A54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EA05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ADB6E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"original": {</w:t>
      </w:r>
    </w:p>
    <w:p w14:paraId="1F3AC3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2C5E69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"https://registry.npmjs.org/original/-/original-1.0.2.tgz",</w:t>
      </w:r>
    </w:p>
    <w:p w14:paraId="3D0A7F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"sha512-hyBVl6iqqUOJ8FqRe+l/gS8H+kKYjrEndd5Pm1MfBtsEKA038HkkdbAl/72EAXGyonD/PFsvmVG+EvcIpliMBg==",</w:t>
      </w:r>
    </w:p>
    <w:p w14:paraId="56CC1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EB008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4BFA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"^1.4.3"</w:t>
      </w:r>
    </w:p>
    <w:p w14:paraId="67E710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6DD8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F1680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50B4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"0.3.0",</w:t>
      </w:r>
    </w:p>
    <w:p w14:paraId="1C2FCF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"https://registry.npmjs.org/os-browserify/-/os-browserify-0.3.0.tgz",</w:t>
      </w:r>
    </w:p>
    <w:p w14:paraId="713271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"sha1-hUNzx/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XCMVkU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/Jv8a9gjj92h7Cc=",</w:t>
      </w:r>
    </w:p>
    <w:p w14:paraId="372FC8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F25AA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F831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-homedir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688F6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F6FD7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os-homedir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/-/os-homedir-1.0.2.tgz",</w:t>
      </w:r>
    </w:p>
    <w:p w14:paraId="30AD4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"sha1-/7xJiDNuDoM94MFox+8VISGqf7M=",</w:t>
      </w:r>
    </w:p>
    <w:p w14:paraId="01FC6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B1965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4ECE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-tmpdir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24C4B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74064C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os-tmpdir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/-/os-tmpdir-1.0.2.tgz",</w:t>
      </w:r>
    </w:p>
    <w:p w14:paraId="30C3CC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"sha1-u+Z0BseaqFxc/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sdm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/lc0VV36EnQ=",</w:t>
      </w:r>
    </w:p>
    <w:p w14:paraId="628C98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6C2F9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E036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osenv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484C1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"0.1.5",</w:t>
      </w:r>
    </w:p>
    <w:p w14:paraId="24112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osenv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/-/osenv-0.1.5.tgz",</w:t>
      </w:r>
    </w:p>
    <w:p w14:paraId="40C075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"sha512-0CWcCECdMVc2Rw3U5w9ZjqX6ga6ubk1xDVKxtBQPK7wis/0F2r9T6k4ydGYhecl7YUBxBVxhL5oisPsNxAPe2g==",</w:t>
      </w:r>
    </w:p>
    <w:p w14:paraId="326D43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4B818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7F9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-homedir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4A9F9C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-tmpdir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683EAA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72F10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3A61F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"p-finally": {</w:t>
      </w:r>
    </w:p>
    <w:p w14:paraId="471D4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495BDD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"https://registry.npmjs.org/p-finally/-/p-finally-1.0.0.tgz",</w:t>
      </w:r>
    </w:p>
    <w:p w14:paraId="64570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"sha1-P7z7FbiZpEEjs0ttzBi3JDNqLK4=",</w:t>
      </w:r>
    </w:p>
    <w:p w14:paraId="7A869C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931C8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5D4CF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"p-limit": {</w:t>
      </w:r>
    </w:p>
    <w:p w14:paraId="702FEC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79995C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"https://registry.npmjs.org/p-limit/-/p-limit-2.3.0.tgz",</w:t>
      </w:r>
    </w:p>
    <w:p w14:paraId="0B90F9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"sha512-//88mFWSJx8lxCzwdAABTJL2MyWB12+eIY7MDL2SqLmAkeKU9qxRvWuSyTjm3FUmpBEMuFfckAIqEaVGUDxb6w==",</w:t>
      </w:r>
    </w:p>
    <w:p w14:paraId="53AF4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68CB6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F3AE0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"p-try": "^2.0.0"</w:t>
      </w:r>
    </w:p>
    <w:p w14:paraId="70B8B7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5C37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C704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"p-locate": {</w:t>
      </w:r>
    </w:p>
    <w:p w14:paraId="2AF9DE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4ED57A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"https://registry.npmjs.org/p-locate/-/p-locate-3.0.0.tgz",</w:t>
      </w:r>
    </w:p>
    <w:p w14:paraId="6EC732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"sha512-x+12w/To+4GFfgJhBEpiDcLozRJGegY+Ei7/z0tSLkMmxGZNybVMSfWj9aJn8Z5Fc7dBUNJOOVgPv2H7IwulSQ==",</w:t>
      </w:r>
    </w:p>
    <w:p w14:paraId="6AE046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8F00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C0661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"p-limit": "^2.0.0"</w:t>
      </w:r>
    </w:p>
    <w:p w14:paraId="4BC92D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FE7D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6FD7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"p-map": {</w:t>
      </w:r>
    </w:p>
    <w:p w14:paraId="46A6AF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039D42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"https://registry.npmjs.org/p-map/-/p-map-3.0.0.tgz",</w:t>
      </w:r>
    </w:p>
    <w:p w14:paraId="430086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"sha512-d3qXVTF/s+W+CdJ5A29wywV2n8CQQYahlgz2bFiA+4eVNJbHJodPZ+/gXwPGh0bOqA+j8S+6+ckmvLGPk1QpxQ==",</w:t>
      </w:r>
    </w:p>
    <w:p w14:paraId="063D40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EF7B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C59A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"^3.0.0"</w:t>
      </w:r>
    </w:p>
    <w:p w14:paraId="767C40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7C36E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77E1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"p-retry": {</w:t>
      </w:r>
    </w:p>
    <w:p w14:paraId="750CB2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031788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"https://registry.npmjs.org/p-retry/-/p-retry-3.0.1.tgz",</w:t>
      </w:r>
    </w:p>
    <w:p w14:paraId="38E3E4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"sha512-XE6G4+YTTkT2a0UWb2kjZe8xNwf8bIbnqpc/IS/idOBVhyves0mK5OJgeocjx7q5pvX/6m23xuzVPYT1uGM73w==",</w:t>
      </w:r>
    </w:p>
    <w:p w14:paraId="19CBED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5D5E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FA6A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"retry": "^0.12.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0"</w:t>
      </w:r>
      <w:proofErr w:type="gramEnd"/>
    </w:p>
    <w:p w14:paraId="50C38B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8CAB2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3BD5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"p-try": {</w:t>
      </w:r>
    </w:p>
    <w:p w14:paraId="7968F9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4B3518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"https://registry.npmjs.org/p-try/-/p-try-2.2.0.tgz",</w:t>
      </w:r>
    </w:p>
    <w:p w14:paraId="4F0CBF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"sha512-R4nPAVTAU0B9D35/Gk3uJf/7XYbQcyohSKdvAxIRSNghFl4e71hVoGnBNQz9cWaXxO2I10KTC+3jMdvvoKw6dQ==",</w:t>
      </w:r>
    </w:p>
    <w:p w14:paraId="370F52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1CABC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A39C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pacote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4C4BE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"9.5.12",</w:t>
      </w:r>
    </w:p>
    <w:p w14:paraId="1ACEBD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pacote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/-/pacote-9.5.12.tgz",</w:t>
      </w:r>
    </w:p>
    <w:p w14:paraId="084AA9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"sha512-BUIj/4kKbwWg4RtnBncXPJd15piFSVNpTzY0rysSr3VnMowTYgkGKcaHrbReepAkjTr8lH2CVWRi58Spg2CicQ==",</w:t>
      </w:r>
    </w:p>
    <w:p w14:paraId="334282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9A67A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AB9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"bluebird": "^3.5.3",</w:t>
      </w:r>
    </w:p>
    <w:p w14:paraId="2CBE36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"^12.0.2",</w:t>
      </w:r>
    </w:p>
    <w:p w14:paraId="182ED7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"^1.1.2",</w:t>
      </w:r>
    </w:p>
    <w:p w14:paraId="581398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"^3.5.1",</w:t>
      </w:r>
    </w:p>
    <w:p w14:paraId="02BB27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"^4.1.0",</w:t>
      </w:r>
    </w:p>
    <w:p w14:paraId="60ECB1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"^7.1.3",</w:t>
      </w:r>
    </w:p>
    <w:p w14:paraId="7354A7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"^1.0.4",</w:t>
      </w:r>
    </w:p>
    <w:p w14:paraId="11B8CE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79E2A9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-fetch-happen": "^5.0.0",</w:t>
      </w:r>
    </w:p>
    <w:p w14:paraId="077C27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"^3.0.4",</w:t>
      </w:r>
    </w:p>
    <w:p w14:paraId="40F0E5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"^2.3.5",</w:t>
      </w:r>
    </w:p>
    <w:p w14:paraId="749C3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mississippi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27875A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0EABB6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-package-data": "^2.4.0",</w:t>
      </w:r>
    </w:p>
    <w:p w14:paraId="6C8D4C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-normalize-package-bin": "^1.0.0",</w:t>
      </w:r>
    </w:p>
    <w:p w14:paraId="03ADF9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"^6.1.0",</w:t>
      </w:r>
    </w:p>
    <w:p w14:paraId="443F40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"^1.1.12",</w:t>
      </w:r>
    </w:p>
    <w:p w14:paraId="499FEF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-pick-manifest": "^3.0.0",</w:t>
      </w:r>
    </w:p>
    <w:p w14:paraId="17B6E1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-registry-fetch": "^4.0.0",</w:t>
      </w:r>
    </w:p>
    <w:p w14:paraId="5DEFF2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osenv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"^0.1.5",</w:t>
      </w:r>
    </w:p>
    <w:p w14:paraId="5930D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421DCA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-retry": "^1.1.1",</w:t>
      </w:r>
    </w:p>
    <w:p w14:paraId="0BFCDB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protoduck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"^5.0.1",</w:t>
      </w:r>
    </w:p>
    <w:p w14:paraId="7E7BB0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"^2.6.2",</w:t>
      </w:r>
    </w:p>
    <w:p w14:paraId="6A1EDF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"^5.1.2",</w:t>
      </w:r>
    </w:p>
    <w:p w14:paraId="3D68BC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"^5.6.0",</w:t>
      </w:r>
    </w:p>
    <w:p w14:paraId="760BB1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"^6.0.1",</w:t>
      </w:r>
    </w:p>
    <w:p w14:paraId="39A867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"tar": "^4.4.10",</w:t>
      </w:r>
    </w:p>
    <w:p w14:paraId="0C85B0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"^1.1.1",</w:t>
      </w:r>
    </w:p>
    <w:p w14:paraId="7FC70A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"which": "^1.3.1"</w:t>
      </w:r>
    </w:p>
    <w:p w14:paraId="11EC76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7870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1961E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7258E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"12.0.4",</w:t>
      </w:r>
    </w:p>
    <w:p w14:paraId="46CC2E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/-/cacache-12.0.4.tgz",</w:t>
      </w:r>
    </w:p>
    <w:p w14:paraId="222318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"sha512-a0tMB40oefvuInr4Cwb3GerbL9xTj1D5yg0T5xrjGCGyfvbxseIXX7BAO/u/hIXdafzOI5JC3wDwHyf24buOAQ==",</w:t>
      </w:r>
    </w:p>
    <w:p w14:paraId="376E52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E4D33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2BF88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"bluebird": "^3.5.5",</w:t>
      </w:r>
    </w:p>
    <w:p w14:paraId="58ED45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21A24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"^3.5.1",</w:t>
      </w:r>
    </w:p>
    <w:p w14:paraId="6A3F27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"^7.1.4",</w:t>
      </w:r>
    </w:p>
    <w:p w14:paraId="13ECCD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"^4.1.15",</w:t>
      </w:r>
    </w:p>
    <w:p w14:paraId="7E9860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"^1.0.3",</w:t>
      </w:r>
    </w:p>
    <w:p w14:paraId="36BA89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2D3BE7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mississippi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6E1AB4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118140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"^1.0.1",</w:t>
      </w:r>
    </w:p>
    <w:p w14:paraId="269765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191AE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"^2.6.3",</w:t>
      </w:r>
    </w:p>
    <w:p w14:paraId="3796D5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"^6.0.1",</w:t>
      </w:r>
    </w:p>
    <w:p w14:paraId="30786A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"^1.1.1",</w:t>
      </w:r>
    </w:p>
    <w:p w14:paraId="1693F6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"y18n": "^4.0.0"</w:t>
      </w:r>
    </w:p>
    <w:p w14:paraId="455518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C90B3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650B9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1E9D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"1.2.7",</w:t>
      </w:r>
    </w:p>
    <w:p w14:paraId="6326F8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"https://registry.npmjs.org/fs-minipass/-/fs-minipass-1.2.7.tgz",</w:t>
      </w:r>
    </w:p>
    <w:p w14:paraId="6910FE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"sha512-GWSSJGFy4e9GUeCcbIkED+bgAoFyj7XF1mV8rma3QW4NIqX9Kyx79N/PF61H5udOV3aY1IaMLs6pGbH71nlCTA==",</w:t>
      </w:r>
    </w:p>
    <w:p w14:paraId="4C058A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B9C88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F2528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"^2.6.0"</w:t>
      </w:r>
    </w:p>
    <w:p w14:paraId="1F96F5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D5FA7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99EAD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{</w:t>
      </w:r>
    </w:p>
    <w:p w14:paraId="3768E9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"2.8.8",</w:t>
      </w:r>
    </w:p>
    <w:p w14:paraId="4ECA4D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"https://registry.npmjs.org/hosted-git-info/-/hosted-git-info-2.8.8.tgz",</w:t>
      </w:r>
    </w:p>
    <w:p w14:paraId="41FD49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"sha512-f/wzC2QaWBs7t9IYqB4T3sR1xviIViXJRJTWBlx2Gf3g0Xi5vI7Yy4koXQ1c9OYDGHN9sBy1DQ2AB8fqZBWhUg==",</w:t>
      </w:r>
    </w:p>
    <w:p w14:paraId="2CEDE0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CBA1B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AC6C5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6872C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"2.9.0",</w:t>
      </w:r>
    </w:p>
    <w:p w14:paraId="4AD3A1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/-/minipass-2.9.0.tgz",</w:t>
      </w:r>
    </w:p>
    <w:p w14:paraId="33ED02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"sha512-wxfUjg9WebH+CUDX/CdbRlh5SmfZiy/hpkxaRI16Y9W56Pa75sWgd/rvFilSgrauD9NyFymP/+JFV3KwzIsJeg==",</w:t>
      </w:r>
    </w:p>
    <w:p w14:paraId="267633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FA94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D5567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"^5.1.2",</w:t>
      </w:r>
    </w:p>
    <w:p w14:paraId="107A95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49CC24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7A10D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88FE0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2B321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"1.3.3",</w:t>
      </w:r>
    </w:p>
    <w:p w14:paraId="2D25B9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/-/minizlib-1.3.3.tgz",</w:t>
      </w:r>
    </w:p>
    <w:p w14:paraId="1B3CDF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"sha512-6ZYMOEnmVsdCeTJVE0W9ZD+pVnE8h9Hma/iOwwRDsdQoePpoX56/8B6z3P9VNwppJuBKNRuFDRNRqRWexT9G9Q==",</w:t>
      </w:r>
    </w:p>
    <w:p w14:paraId="095D6D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02E56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CB797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"^2.9.0"</w:t>
      </w:r>
    </w:p>
    <w:p w14:paraId="5A3071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F7BF3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131E4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21AFB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"6.1.1",</w:t>
      </w:r>
    </w:p>
    <w:p w14:paraId="303023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"https://registry.npmjs.org/npm-package-arg/-/npm-package-arg-6.1.1.tgz",</w:t>
      </w:r>
    </w:p>
    <w:p w14:paraId="41DD9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"sha512-qBpssaL3IOZWi5vEKUKW0cO7kzLeT+EQO9W8RsLOZf76KF9E/K9+wH0C7t06HXPpaH8WH5xF1MExLuCwbTqRUg==",</w:t>
      </w:r>
    </w:p>
    <w:p w14:paraId="6E0314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72358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2046D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hosted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-git-info": "^2.7.1",</w:t>
      </w:r>
    </w:p>
    <w:p w14:paraId="2EF20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osenv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"^0.1.5",</w:t>
      </w:r>
    </w:p>
    <w:p w14:paraId="16C531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"^5.6.0",</w:t>
      </w:r>
    </w:p>
    <w:p w14:paraId="25FF5E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validate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-package-name": "^3.0.0"</w:t>
      </w:r>
    </w:p>
    <w:p w14:paraId="50EBB1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CFBDD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57DF3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-pick-manifest": {</w:t>
      </w:r>
    </w:p>
    <w:p w14:paraId="2BE29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"3.0.2",</w:t>
      </w:r>
    </w:p>
    <w:p w14:paraId="2E42F0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"https://registry.npmjs.org/npm-pick-manifest/-/npm-pick-manifest-3.0.2.tgz",</w:t>
      </w:r>
    </w:p>
    <w:p w14:paraId="5901B6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"sha512-wNprTNg+X5nf+tDi+hbjdHhM4bX+mKqv6XmPh7B5eG+QY9VARfQPfCEH013H5GqfNj6ee8Ij2fg8yk0mzps1Vw==",</w:t>
      </w:r>
    </w:p>
    <w:p w14:paraId="31B737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CE221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A2C35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"^3.5.1",</w:t>
      </w:r>
    </w:p>
    <w:p w14:paraId="3D0DF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5C1AF0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"^5.4.1"</w:t>
      </w:r>
    </w:p>
    <w:p w14:paraId="1097C0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8C79D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D04D7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DC7E1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4811CC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6DCFB8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54D82D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4639F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CEC7C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177C8E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06550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9D771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91D91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4E5A56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7AB5A8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26139F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9DEB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F815D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0DC54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"6.0.1",</w:t>
      </w:r>
    </w:p>
    <w:p w14:paraId="0FA77D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/-/ssri-6.0.1.tgz",</w:t>
      </w:r>
    </w:p>
    <w:p w14:paraId="277B10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"sha512-3Wge10hNcT1Kur4PDFwEieXSCMCJs/7WvSACcrMYrNp+b8kDL1/0wJch5Ni2WrtwEa2IO8OsVfeKIciKCDx/QA==",</w:t>
      </w:r>
    </w:p>
    <w:p w14:paraId="37268C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CE7A0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CF99E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</w:t>
      </w:r>
    </w:p>
    <w:p w14:paraId="4F4BAD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53F5C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ABE54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"tar": {</w:t>
      </w:r>
    </w:p>
    <w:p w14:paraId="42BAA0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"4.4.13",</w:t>
      </w:r>
    </w:p>
    <w:p w14:paraId="0CA3E8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"https://registry.npmjs.org/tar/-/tar-4.4.13.tgz",</w:t>
      </w:r>
    </w:p>
    <w:p w14:paraId="071DA0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"sha512-w2VwSrBoHa5BsSyH+KxEqeQBAllHhccyMFVHtGtdMpF4W7IRWfZjFiQceJPChOeTsSDVUpER2T8FA93pr0L+QA==",</w:t>
      </w:r>
    </w:p>
    <w:p w14:paraId="16978D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F252A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FDD76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4E2936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"^1.2.5",</w:t>
      </w:r>
    </w:p>
    <w:p w14:paraId="1E19A7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"^2.8.6",</w:t>
      </w:r>
    </w:p>
    <w:p w14:paraId="593C94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"^1.2.1",</w:t>
      </w:r>
    </w:p>
    <w:p w14:paraId="04253D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"^0.5.0",</w:t>
      </w:r>
    </w:p>
    <w:p w14:paraId="23A738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"^5.1.2",</w:t>
      </w:r>
    </w:p>
    <w:p w14:paraId="612366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"^3.0.3"</w:t>
      </w:r>
    </w:p>
    <w:p w14:paraId="261D27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}</w:t>
      </w:r>
    </w:p>
    <w:p w14:paraId="476F4A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377CC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5ED4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"3.1.1",</w:t>
      </w:r>
    </w:p>
    <w:p w14:paraId="2A0FFB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/-/yallist-3.1.1.tgz",</w:t>
      </w:r>
    </w:p>
    <w:p w14:paraId="423BF0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"sha512-a4UGQaWPH59mOXUYnAG2ewncQS4i4F43Tv3JoAM+s2VDAmS9NsK8GpDMLrCHPksFT7h3K6TOoUNn2pb7RoXx4g==",</w:t>
      </w:r>
    </w:p>
    <w:p w14:paraId="108C9A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CFCCF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9B482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CF802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79D8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pako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A844A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"1.0.11",</w:t>
      </w:r>
    </w:p>
    <w:p w14:paraId="00376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pako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/-/pako-1.0.11.tgz",</w:t>
      </w:r>
    </w:p>
    <w:p w14:paraId="676F07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"sha512-4hLB8Py4zZce5s4yd9XzopqwVv/yGNhV1Bl8NTmCq1763HeK2+EwVTv+leGeL13Dnh2wfbqowVPXCIO0z4taYw==",</w:t>
      </w:r>
    </w:p>
    <w:p w14:paraId="297471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33F46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D90D0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parallel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-transform": {</w:t>
      </w:r>
    </w:p>
    <w:p w14:paraId="179900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63A88D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"https://registry.npmjs.org/parallel-transform/-/parallel-transform-1.2.0.tgz",</w:t>
      </w:r>
    </w:p>
    <w:p w14:paraId="544DED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"sha512-P2vSmIu38uIlvdcU7fDkyrxj33gTUy/ABO5ZUbGowxNCopBq/OoD42bP4UmMrJoPyk4Uqf0mu3mtWBhHCZD8yg==",</w:t>
      </w:r>
    </w:p>
    <w:p w14:paraId="4C9727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DE587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99D3E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"cyclist": "^1.0.1",</w:t>
      </w:r>
    </w:p>
    <w:p w14:paraId="30813F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69730F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"^2.1.5"</w:t>
      </w:r>
    </w:p>
    <w:p w14:paraId="7E193B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006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CD85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-asn1": {</w:t>
      </w:r>
    </w:p>
    <w:p w14:paraId="5A7D00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"5.1.5",</w:t>
      </w:r>
    </w:p>
    <w:p w14:paraId="08852C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"https://registry.npmjs.org/parse-asn1/-/parse-asn1-5.1.5.tgz",</w:t>
      </w:r>
    </w:p>
    <w:p w14:paraId="7802AC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"sha512-jkMYn1dcJqF6d5CpU689bq7w/b5ALS9ROVSpQDPrZsqqesUJii9qutvoT5ltGedNXMO2e16YUWIghG9KxaViTQ==",</w:t>
      </w:r>
    </w:p>
    <w:p w14:paraId="19A32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2584B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05CCF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"asn1.js": "^4.0.0",</w:t>
      </w:r>
    </w:p>
    <w:p w14:paraId="737EC7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61A964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"^1.1.0",</w:t>
      </w:r>
    </w:p>
    <w:p w14:paraId="3A78A8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evp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_bytestokey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41F34B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"pbkdf2": "^3.0.3",</w:t>
      </w:r>
    </w:p>
    <w:p w14:paraId="2DB2BA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"^5.1.1"</w:t>
      </w:r>
    </w:p>
    <w:p w14:paraId="3CAB75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8C5F9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F6D2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104CD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303AE7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"https://registry.npmjs.org/parse-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/-/parse-json-4.0.0.tgz",</w:t>
      </w:r>
    </w:p>
    <w:p w14:paraId="5ED3D9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"sha1-vjX1Qlvh9/bHRxhPmKeIy5lHfuA=",</w:t>
      </w:r>
    </w:p>
    <w:p w14:paraId="003ED3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54675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0FFE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-ex": "^1.3.1",</w:t>
      </w:r>
    </w:p>
    <w:p w14:paraId="2FAAB9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-parse-better-errors": "^1.0.1"</w:t>
      </w:r>
    </w:p>
    <w:p w14:paraId="438B3A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432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4CC6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"parse5": {</w:t>
      </w:r>
    </w:p>
    <w:p w14:paraId="4272D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49D65C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"https://registry.npmjs.org/parse5/-/parse5-4.0.0.tgz",</w:t>
      </w:r>
    </w:p>
    <w:p w14:paraId="3FAF84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"sha512-VrZ7eOd3T1Fk4XWNXMgiGBK/z0MG48BWG2uQNU4I72fkQuKUTZpl+u9k+CxEG0twMVzSmXEEz12z5Fnw1jIQFA==",</w:t>
      </w:r>
    </w:p>
    <w:p w14:paraId="4B8DB3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633D9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283C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8A6E7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"0.0.5",</w:t>
      </w:r>
    </w:p>
    <w:p w14:paraId="460824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/-/parseqs-0.0.5.tgz",</w:t>
      </w:r>
    </w:p>
    <w:p w14:paraId="416DF4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"sha1-1SCKNzjkZ2bikbouoXNoSSGouJ0=",</w:t>
      </w:r>
    </w:p>
    <w:p w14:paraId="325571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2F606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35CDB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"~1.0.0"</w:t>
      </w:r>
    </w:p>
    <w:p w14:paraId="1C4DEB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45A2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E0FA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208D0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"0.0.5",</w:t>
      </w:r>
    </w:p>
    <w:p w14:paraId="77350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/-/parseuri-0.0.5.tgz",</w:t>
      </w:r>
    </w:p>
    <w:p w14:paraId="493930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"sha1-gCBKUNTbt3m/3G6+J3jZDkvOMgo=",</w:t>
      </w:r>
    </w:p>
    <w:p w14:paraId="320292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C46D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59B1F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"~1.0.0"</w:t>
      </w:r>
    </w:p>
    <w:p w14:paraId="1B2361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766AF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7799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C3CF0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"1.3.3",</w:t>
      </w:r>
    </w:p>
    <w:p w14:paraId="48DB8B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/-/parseurl-1.3.3.tgz",</w:t>
      </w:r>
    </w:p>
    <w:p w14:paraId="298072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"sha512-CiyeOxFT/JZyN5m0z9PfXw4SCBJ6Sygz1Dpl0wqjlhDEGGBP1GnsUVEL0p63hoG1fcj3fHynXi9NYO4nWOL+qQ==",</w:t>
      </w:r>
    </w:p>
    <w:p w14:paraId="3FC0B7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F44F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FEC2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pascalcase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2741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"0.1.1",</w:t>
      </w:r>
    </w:p>
    <w:p w14:paraId="2BBFA9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pascalcase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/-/pascalcase-0.1.1.tgz",</w:t>
      </w:r>
    </w:p>
    <w:p w14:paraId="72CC76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"sha1-s2PlXoAGym/iF4TS2yK9FdeRfxQ=",</w:t>
      </w:r>
    </w:p>
    <w:p w14:paraId="28DBC7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88C2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89EE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8312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"0.0.1",</w:t>
      </w:r>
    </w:p>
    <w:p w14:paraId="287091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"https://registry.npmjs.org/path-browserify/-/path-browserify-0.0.1.tgz",</w:t>
      </w:r>
    </w:p>
    <w:p w14:paraId="0184F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"sha512-BapA40NHICOS+USX9SN4tyhq+A2RrN/Ws5F0Z5aMHDp98Fl86lX8Oti8B7uN93L4Ifv4fHOEA+pQw87gmMO/lQ==",</w:t>
      </w:r>
    </w:p>
    <w:p w14:paraId="644A8E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B4781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4BB1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FECEF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6F9F7D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"https://registry.npmjs.org/path-dirname/-/path-dirname-1.0.2.tgz",</w:t>
      </w:r>
    </w:p>
    <w:p w14:paraId="54AA7B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"sha1-zDPSTVJeCZpTiMAzbG4yuRYGCeA=",</w:t>
      </w:r>
    </w:p>
    <w:p w14:paraId="2B5F9F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</w:t>
      </w:r>
    </w:p>
    <w:p w14:paraId="0E859A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95AA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{</w:t>
      </w:r>
    </w:p>
    <w:p w14:paraId="26A7A0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07C1B0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"https://registry.npmjs.org/path-exists/-/path-exists-3.0.0.tgz",</w:t>
      </w:r>
    </w:p>
    <w:p w14:paraId="2CABDF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"sha1-zg6+ql94yxiSXqfYENe1mwEP1RU=",</w:t>
      </w:r>
    </w:p>
    <w:p w14:paraId="58975B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1915B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07910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-is-absolute": {</w:t>
      </w:r>
    </w:p>
    <w:p w14:paraId="3F74B9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7C0383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"https://registry.npmjs.org/path-is-absolute/-/path-is-absolute-1.0.1.tgz",</w:t>
      </w:r>
    </w:p>
    <w:p w14:paraId="2DD2F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"sha1-F0uSaHNVNP+8es5r9TpanhtcX18=",</w:t>
      </w:r>
    </w:p>
    <w:p w14:paraId="12119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84BA9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9B3D7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-is-inside": {</w:t>
      </w:r>
    </w:p>
    <w:p w14:paraId="236682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2EB6F8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"https://registry.npmjs.org/path-is-inside/-/path-is-inside-1.0.2.tgz",</w:t>
      </w:r>
    </w:p>
    <w:p w14:paraId="3C656A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"sha1-NlQX3t5EQw0cEa9hAn+s8HS9/FM=",</w:t>
      </w:r>
    </w:p>
    <w:p w14:paraId="19C208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3C0FA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D4750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-key": {</w:t>
      </w:r>
    </w:p>
    <w:p w14:paraId="13EF9E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6AA6F6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"https://registry.npmjs.org/path-key/-/path-key-2.0.1.tgz",</w:t>
      </w:r>
    </w:p>
    <w:p w14:paraId="22490B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"sha1-QRyttXTFoUDTpLGRDUDYDMn0C0A=",</w:t>
      </w:r>
    </w:p>
    <w:p w14:paraId="67411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797C8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E983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{</w:t>
      </w:r>
    </w:p>
    <w:p w14:paraId="2D5C5B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"1.0.6",</w:t>
      </w:r>
    </w:p>
    <w:p w14:paraId="4B35F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"https://registry.npmjs.org/path-parse/-/path-parse-1.0.6.tgz",</w:t>
      </w:r>
    </w:p>
    <w:p w14:paraId="701C1B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"sha512-GSmOT2EbHrINBf9SR7CDELwlJ8AENk3Qn7OikK4nFYAu3Ote2+JYNVvkpAEQm3/TLNEJFD/xZJjzyxg3KBWOzw==",</w:t>
      </w:r>
    </w:p>
    <w:p w14:paraId="015879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A395E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EAD6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-to-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D31D4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"0.1.7",</w:t>
      </w:r>
    </w:p>
    <w:p w14:paraId="5BAFC4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"https://registry.npmjs.org/path-to-regexp/-/path-to-regexp-0.1.7.tgz",</w:t>
      </w:r>
    </w:p>
    <w:p w14:paraId="0117E6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"sha1-32BBeABfUi8V60SQ5yR6G/qmf4w=",</w:t>
      </w:r>
    </w:p>
    <w:p w14:paraId="0CFB3F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DCFE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ADD1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-type": {</w:t>
      </w:r>
    </w:p>
    <w:p w14:paraId="66549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553937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"https://registry.npmjs.org/path-type/-/path-type-4.0.0.tgz",</w:t>
      </w:r>
    </w:p>
    <w:p w14:paraId="0F1AB1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"sha512-gDKb8aZMDeD/tZWs9P6+q0J9Mwkdl6xMV8TjnGP3qJVJ06bdMgkbBlLU8IdfOsIsFz2BW1rNVT3XuNEl8zPAvw==",</w:t>
      </w:r>
    </w:p>
    <w:p w14:paraId="0E2230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0A1D9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2B4D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"pbkdf2": {</w:t>
      </w:r>
    </w:p>
    <w:p w14:paraId="5450B9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"3.1.1",</w:t>
      </w:r>
    </w:p>
    <w:p w14:paraId="37EEE5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"https://registry.npmjs.org/pbkdf2/-/pbkdf2-3.1.1.tgz",</w:t>
      </w:r>
    </w:p>
    <w:p w14:paraId="62DDC1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"sha512-4Ejy1OPxi9f2tt1rRV7Go7zmfDQ+ZectEQz3VGUQhgq62HtIRPDyG/JtnwIxs6x3uNMwo2V7q1fMvKjb+Tnpqg==",</w:t>
      </w:r>
    </w:p>
    <w:p w14:paraId="704908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D274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0CE62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"^1.1.2",</w:t>
      </w:r>
    </w:p>
    <w:p w14:paraId="389A06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"^1.1.4",</w:t>
      </w:r>
    </w:p>
    <w:p w14:paraId="07FC5E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"ripemd160": "^2.0.1",</w:t>
      </w:r>
    </w:p>
    <w:p w14:paraId="77C6CC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"^5.0.1",</w:t>
      </w:r>
    </w:p>
    <w:p w14:paraId="2099B9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"sha.js": "^2.4.8"</w:t>
      </w:r>
    </w:p>
    <w:p w14:paraId="446143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26629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5ED4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-now": {</w:t>
      </w:r>
    </w:p>
    <w:p w14:paraId="450BE8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74F0DA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"https://registry.npmjs.org/performance-now/-/performance-now-2.1.0.tgz",</w:t>
      </w:r>
    </w:p>
    <w:p w14:paraId="5701CC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"sha1-Ywn04OX6kT7BxpMHrjZLSzd8nns=",</w:t>
      </w:r>
    </w:p>
    <w:p w14:paraId="7B0B76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1BC49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636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picomatch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4B3B3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"2.2.2",</w:t>
      </w:r>
    </w:p>
    <w:p w14:paraId="4CE8E5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picomatch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/-/picomatch-2.2.2.tgz",</w:t>
      </w:r>
    </w:p>
    <w:p w14:paraId="1DA6CE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"sha512-q0M/9eZHzmr0AulXyPwNfZjtwZ/RBZlbN3K3CErVrk50T2ASYI7Bye0EvekFY3IP1Nt2DHu0re+V2ZHIpMkuWg==",</w:t>
      </w:r>
    </w:p>
    <w:p w14:paraId="235A5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C26DC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EBFC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D3876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0A2795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/-/pify-4.0.1.tgz",</w:t>
      </w:r>
    </w:p>
    <w:p w14:paraId="2B975B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"sha512-uB80kBFb/tfd68bVleG9T5GGsGPjJrLAUpR5PZIrhBnIaRTQRjqdJSsIKkOP6OAIFbj7GOrcudc5pNjZ+geV2g==",</w:t>
      </w:r>
    </w:p>
    <w:p w14:paraId="689678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FA83C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2FC3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"pinkie": {</w:t>
      </w:r>
    </w:p>
    <w:p w14:paraId="57655A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"2.0.4",</w:t>
      </w:r>
    </w:p>
    <w:p w14:paraId="66439F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"https://registry.npmjs.org/pinkie/-/pinkie-2.0.4.tgz",</w:t>
      </w:r>
    </w:p>
    <w:p w14:paraId="4B3CFE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"sha1-clVrgM+g1IqXToDnckjoDtT3+HA=",</w:t>
      </w:r>
    </w:p>
    <w:p w14:paraId="7E06AB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ED2D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09B4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pinkie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-promise": {</w:t>
      </w:r>
    </w:p>
    <w:p w14:paraId="3D67F6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5878BF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"https://registry.npmjs.org/pinkie-promise/-/pinkie-promise-2.0.1.tgz",</w:t>
      </w:r>
    </w:p>
    <w:p w14:paraId="2B52F1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"sha1-ITXW36ejWMBprJsXh3YogihFD/o=",</w:t>
      </w:r>
    </w:p>
    <w:p w14:paraId="281753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1E2D0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6A00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"pinkie": "^2.0.0"</w:t>
      </w:r>
    </w:p>
    <w:p w14:paraId="1EA63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9BAE9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A7BA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pkg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7ACC1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797756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"https://registry.npmjs.org/pkg-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/-/pkg-dir-3.0.0.tgz",</w:t>
      </w:r>
    </w:p>
    <w:p w14:paraId="72472E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"sha512-/E57AYkoeQ25qkxMj5PBOVgF8Kiu/h7cYS30Z5+R7WaiCCBfLq58ZI/dSeaEKb9WVJV5n/03QwrN3IeWIFllvw==",</w:t>
      </w:r>
    </w:p>
    <w:p w14:paraId="2FD1E9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2FFA2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4414F7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"^3.0.0"</w:t>
      </w:r>
    </w:p>
    <w:p w14:paraId="736D74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0B9F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030D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portfinder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6280A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"1.0.26",</w:t>
      </w:r>
    </w:p>
    <w:p w14:paraId="39270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portfinder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/-/portfinder-1.0.26.tgz",</w:t>
      </w:r>
    </w:p>
    <w:p w14:paraId="2A46EB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"sha512-Xi7mKxJHHMI3rIUrnm/jjUgwhbYMkp/XKEcZX3aG4BrumLpq3nmoQMX+ClYnDZnZ/New7IatC1no5RX0zo1vXQ==",</w:t>
      </w:r>
    </w:p>
    <w:p w14:paraId="7DC806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DB5BF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08117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"async": "^2.6.2",</w:t>
      </w:r>
    </w:p>
    <w:p w14:paraId="337610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"^3.1.1",</w:t>
      </w:r>
    </w:p>
    <w:p w14:paraId="53734B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</w:t>
      </w:r>
    </w:p>
    <w:p w14:paraId="092748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31736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C972C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7E9BD9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"3.2.6",</w:t>
      </w:r>
    </w:p>
    <w:p w14:paraId="3C032F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"https://registry.npmjs.org/debug/-/debug-3.2.6.tgz",</w:t>
      </w:r>
    </w:p>
    <w:p w14:paraId="6154B1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"sha512-mel+jf7nrtEl5Pn1Qx46zARXKDpBbvzezse7p7LqINmdoIk8PYP5SySaxEmYv6TZ0JyEKA1hsCId6DIhgITtWQ==",</w:t>
      </w:r>
    </w:p>
    <w:p w14:paraId="093915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DE967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E3149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33E0F7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8932E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176B5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20AB4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CE2E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posix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-character-classes": {</w:t>
      </w:r>
    </w:p>
    <w:p w14:paraId="33E036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"0.1.1",</w:t>
      </w:r>
    </w:p>
    <w:p w14:paraId="3B9890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"https://registry.npmjs.org/posix-character-classes/-/posix-character-classes-0.1.1.tgz",</w:t>
      </w:r>
    </w:p>
    <w:p w14:paraId="66EED5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"sha1-AerA/jta9xoqbAL+q7jB/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vfgDqs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736E68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DA7CD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75F8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DC594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"7.0.27",</w:t>
      </w:r>
    </w:p>
    <w:p w14:paraId="3FEE0D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/-/postcss-7.0.27.tgz",</w:t>
      </w:r>
    </w:p>
    <w:p w14:paraId="2A7E43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"sha512-WuQETPMcW9Uf1/22HWUWP9lgsIC+KEHg2kozMflKjbeUtw9ujvFX6QmIfozaErDkmLWS9WEnEdEe6Uo9/BNTdQ==",</w:t>
      </w:r>
    </w:p>
    <w:p w14:paraId="48EED4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D4B68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0F3B5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"^2.4.2",</w:t>
      </w:r>
    </w:p>
    <w:p w14:paraId="409772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"^0.6.1",</w:t>
      </w:r>
    </w:p>
    <w:p w14:paraId="0D185E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"^6.1.0"</w:t>
      </w:r>
    </w:p>
    <w:p w14:paraId="7AE579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06298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193AF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49B9CA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77940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05F55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3021CE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BE8D1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4DB382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7AB43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"6.1.0",</w:t>
      </w:r>
    </w:p>
    <w:p w14:paraId="6F8DAD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"https://registry.npmjs.org/supports-color/-/supports-color-6.1.0.tgz",</w:t>
      </w:r>
    </w:p>
    <w:p w14:paraId="29436C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1A9C56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AA2B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EBB9D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"^3.0.0"</w:t>
      </w:r>
    </w:p>
    <w:p w14:paraId="0EA029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174DB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0E55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FFB3C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4DC2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-calc": {</w:t>
      </w:r>
    </w:p>
    <w:p w14:paraId="3618C5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"7.0.2",</w:t>
      </w:r>
    </w:p>
    <w:p w14:paraId="6F4C8D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"https://registry.npmjs.org/postcss-calc/-/postcss-calc-7.0.2.tgz",</w:t>
      </w:r>
    </w:p>
    <w:p w14:paraId="66D81C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"sha512-rofZFHUg6ZIrvRwPeFktv06GdbDYLcGqh9EwiMutZg+a0oePCCw1zHOEiji6LCpyRcjTREtPASuUqeAvYlEVvQ==",</w:t>
      </w:r>
    </w:p>
    <w:p w14:paraId="0BC93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1A370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62A5E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"^7.0.27",</w:t>
      </w:r>
    </w:p>
    <w:p w14:paraId="127F11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"^6.0.2",</w:t>
      </w:r>
    </w:p>
    <w:p w14:paraId="2FD40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"^4.0.2"</w:t>
      </w:r>
    </w:p>
    <w:p w14:paraId="75243F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A97CF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CED1B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-colormin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F400C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7339B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"https://registry.npmjs.org/postcss-colormin/-/postcss-colormin-4.0.3.tgz",</w:t>
      </w:r>
    </w:p>
    <w:p w14:paraId="21E03B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"sha512-WyQFAdDZpExQh32j0U0feWisZ0dmOtPl44qYmJKkq9xFWY3p+4qnRzCHeNrkeRhwPHz9bQ3mo0/yVkaply0MNw==",</w:t>
      </w:r>
    </w:p>
    <w:p w14:paraId="324980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DF6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D497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7CB99F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"color": "^3.0.0",</w:t>
      </w:r>
    </w:p>
    <w:p w14:paraId="781A64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"^1.0.0",</w:t>
      </w:r>
    </w:p>
    <w:p w14:paraId="278B3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22A1F7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3A939C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BF0C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EC319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4DC17D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130401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1BB8B3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17BCD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2F954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236A7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5BBCC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09D1F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-convert-values": {</w:t>
      </w:r>
    </w:p>
    <w:p w14:paraId="26D6DE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1C28ED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"https://registry.npmjs.org/postcss-convert-values/-/postcss-convert-values-4.0.1.tgz",</w:t>
      </w:r>
    </w:p>
    <w:p w14:paraId="691F15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"sha512-Kisdo1y77KUC0Jmn0OXU/COOJbzM8cImvw1ZFsBgBgMgb1iL23Zs/LXRe3r+EZqM3vGYKdQ2YJVQ5VkJI+zEJQ==",</w:t>
      </w:r>
    </w:p>
    <w:p w14:paraId="687E0D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D120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FCC83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43DA59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2A9F64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FEA6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D7624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585D9F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1ABD20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6481C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61E7D7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64831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A9CF8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2FD6C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44C2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-discard-comments": {</w:t>
      </w:r>
    </w:p>
    <w:p w14:paraId="3BDDFF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4EA56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"https://registry.npmjs.org/postcss-discard-comments/-/postcss-discard-comments-4.0.2.tgz",</w:t>
      </w:r>
    </w:p>
    <w:p w14:paraId="3A4097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"sha512-RJutN259iuRf3IW7GZyLM5Sw4GLTOH8FmsXBnv8Ab/Tc2k4SR4qbV4DNbyyY4+Sjo362SyDmW2DQ7lBSChrpkg==",</w:t>
      </w:r>
    </w:p>
    <w:p w14:paraId="5AF1FB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404C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DD0D3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1F56AD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B4742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D997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-discard-duplicates": {</w:t>
      </w:r>
    </w:p>
    <w:p w14:paraId="5196B1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1D1A6E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"https://registry.npmjs.org/postcss-discard-duplicates/-/postcss-discard-duplicates-4.0.2.tgz",</w:t>
      </w:r>
    </w:p>
    <w:p w14:paraId="1A1CF2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"sha512-ZNQfR1gPNAiXZhgENFfEglF93pciw0WxMkJeVmw8eF+JZBbMD7jp6C67GqJAXVZP2BWbOztKfbsdmMp/k8c6oQ==",</w:t>
      </w:r>
    </w:p>
    <w:p w14:paraId="639891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F12C3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DEB83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0F1E9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32DA4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1EB6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-discard-empty": {</w:t>
      </w:r>
    </w:p>
    <w:p w14:paraId="1A4688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1F023A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"https://registry.npmjs.org/postcss-discard-empty/-/postcss-discard-empty-4.0.1.tgz",</w:t>
      </w:r>
    </w:p>
    <w:p w14:paraId="337D1D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"sha512-B9miTzbznhDjTfjvipfHoqbWKwd0Mj+/fL5s1QOz06wufguil+Xheo4XpOnc4NqKYBCNqqEzgPv2aPBIJLox0w==",</w:t>
      </w:r>
    </w:p>
    <w:p w14:paraId="61E511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BE23D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155C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73B1A3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E56B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C5FB5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-discard-overridden": {</w:t>
      </w:r>
    </w:p>
    <w:p w14:paraId="7EC181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"4.0.1",</w:t>
      </w:r>
    </w:p>
    <w:p w14:paraId="608782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"https://registry.npmjs.org/postcss-discard-overridden/-/postcss-discard-overridden-4.0.1.tgz",</w:t>
      </w:r>
    </w:p>
    <w:p w14:paraId="49983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"sha512-IYY2bEDD7g1XM1IDEsUT4//iEYCxAmP5oDSFMVU/JVvT7gh+l4fmjciLqGgwjdWpQIdb0Che2VX00QObS5+cTg==",</w:t>
      </w:r>
    </w:p>
    <w:p w14:paraId="6FFACD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3A75C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681A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76D774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291E0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6C16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-import": {</w:t>
      </w:r>
    </w:p>
    <w:p w14:paraId="5A9647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"12.0.1",</w:t>
      </w:r>
    </w:p>
    <w:p w14:paraId="523C8A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"https://registry.npmjs.org/postcss-import/-/postcss-import-12.0.1.tgz",</w:t>
      </w:r>
    </w:p>
    <w:p w14:paraId="7797A1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"sha512-3Gti33dmCjyKBgimqGxL3vcV8w9+bsHwO5UrBawp796+jdardbcFl4RP5w/76BwNL7aGzpKstIfF9I+kdE8pTw==",</w:t>
      </w:r>
    </w:p>
    <w:p w14:paraId="0F171D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4CE87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2267B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"^7.0.1",</w:t>
      </w:r>
    </w:p>
    <w:p w14:paraId="1949EB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"^3.2.3",</w:t>
      </w:r>
    </w:p>
    <w:p w14:paraId="43E5C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"^1.0.0",</w:t>
      </w:r>
    </w:p>
    <w:p w14:paraId="6112CF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"resolve": "^1.1.7"</w:t>
      </w:r>
    </w:p>
    <w:p w14:paraId="29A9E3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59302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3DCB2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64C427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542B7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23A7FA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7E31D0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823DB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2A5E3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0820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E671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-load-config": {</w:t>
      </w:r>
    </w:p>
    <w:p w14:paraId="1692F7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1F2012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"https://registry.npmjs.org/postcss-load-config/-/postcss-load-config-2.1.0.tgz",</w:t>
      </w:r>
    </w:p>
    <w:p w14:paraId="2C8392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"sha512-4pV3JJVPLd5+RueiVVB+gFOAa7GWc25XQcMp86Zexzke69mKf6Nx9LRcQywdz7yZI9n1udOxmLuAwTBypypF8Q==",</w:t>
      </w:r>
    </w:p>
    <w:p w14:paraId="4EA56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B4E58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7B5E1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cosmiconfig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27A432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612B13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A2CF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EC09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263CAB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0080FD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"https://registry.npmjs.org/postcss-loader/-/postcss-loader-3.0.0.tgz",</w:t>
      </w:r>
    </w:p>
    <w:p w14:paraId="6F814B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"sha512-cLWoDEY5OwHcAjDnkyRQzAXfs2jrKjXpO/HQFcc5b5u/r7aa471wdmChmwfnv7x2u840iat/wi0lQ5nbRgSkUA==",</w:t>
      </w:r>
    </w:p>
    <w:p w14:paraId="4E31F5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DACCD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57FE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"^1.1.0",</w:t>
      </w:r>
    </w:p>
    <w:p w14:paraId="5FD352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490FDB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-load-config": "^2.0.0",</w:t>
      </w:r>
    </w:p>
    <w:p w14:paraId="005CEF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"^1.0.0"</w:t>
      </w:r>
    </w:p>
    <w:p w14:paraId="08632C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FB562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C9B5F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7FAC7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15580F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6E506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1E7CB7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19A5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999C4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6B167F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91C0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23CE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1587D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18A457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73C0EC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4B45C6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ECCBD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F8F39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548BD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14D31D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021309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F60A8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A3F56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5AD778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173556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"https://registry.npmjs.org/schema-utils/-/schema-utils-1.0.0.tgz",</w:t>
      </w:r>
    </w:p>
    <w:p w14:paraId="744754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6F7F4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04888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9B9B7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"^6.1.0",</w:t>
      </w:r>
    </w:p>
    <w:p w14:paraId="64CEF2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"^1.0.0",</w:t>
      </w:r>
    </w:p>
    <w:p w14:paraId="722D71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"^3.1.0"</w:t>
      </w:r>
    </w:p>
    <w:p w14:paraId="545E9A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C53B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2F778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ADEC6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71AA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-merge-longhand": {</w:t>
      </w:r>
    </w:p>
    <w:p w14:paraId="06AA1C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"4.0.11",</w:t>
      </w:r>
    </w:p>
    <w:p w14:paraId="470202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"https://registry.npmjs.org/postcss-merge-longhand/-/postcss-merge-longhand-4.0.11.tgz",</w:t>
      </w:r>
    </w:p>
    <w:p w14:paraId="332F46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"sha512-alx/zmoeXvJjp7L4mxEMjh8lxVlDFX1gqWHzaaQewwMZiVhLo42TEClKaeHbRf6J7j82ZOdTJ808RtN0ZOZwvw==",</w:t>
      </w:r>
    </w:p>
    <w:p w14:paraId="37A8E2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0CAD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5AEA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-color-names": "0.0.4",</w:t>
      </w:r>
    </w:p>
    <w:p w14:paraId="64E65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72EF93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"^3.0.0",</w:t>
      </w:r>
    </w:p>
    <w:p w14:paraId="6BFBC0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stylehacks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341568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4526F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97D7A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3DD1B8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31982B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35BA69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4B5DD5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9D709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99238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983CC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467D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-merge-rules": {</w:t>
      </w:r>
    </w:p>
    <w:p w14:paraId="3B3D83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1ECFF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"https://registry.npmjs.org/postcss-merge-rules/-/postcss-merge-rules-4.0.3.tgz",</w:t>
      </w:r>
    </w:p>
    <w:p w14:paraId="3C02A5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"sha512-U7e3r1SbvYzO0Jr3UT/zKBVgYYyhAz0aitvGIYOYK5CPmkNih+WDSsS5tvPrJ8YMQYlEMvsZIiqmn7HdFUaeEQ==",</w:t>
      </w:r>
    </w:p>
    <w:p w14:paraId="4C8CE2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3D46C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7640F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74B932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FDA6C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-util-same-parent": "^4.0.0",</w:t>
      </w:r>
    </w:p>
    <w:p w14:paraId="7982EB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2E9E34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"^3.0.0",</w:t>
      </w:r>
    </w:p>
    <w:p w14:paraId="064D2E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"vendors": "^1.0.0"</w:t>
      </w:r>
    </w:p>
    <w:p w14:paraId="59F08D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61C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E0470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{</w:t>
      </w:r>
    </w:p>
    <w:p w14:paraId="1B55E8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"3.1.2",</w:t>
      </w:r>
    </w:p>
    <w:p w14:paraId="49B275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"https://registry.npmjs.org/postcss-selector-parser/-/postcss-selector-parser-3.1.2.tgz",</w:t>
      </w:r>
    </w:p>
    <w:p w14:paraId="5E6515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"sha512-h7fJ/5uWuRVyOtkO45pnt1Ih40CEleeyCHzipqAZO2e5H20g25Y48uYnFUiShvY4rZWNJ/Bib/KVPmanaCtOhA==",</w:t>
      </w:r>
    </w:p>
    <w:p w14:paraId="66F85C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110B0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85033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-prop": "^5.2.0",</w:t>
      </w:r>
    </w:p>
    <w:p w14:paraId="17D8AC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"^1.0.1",</w:t>
      </w:r>
    </w:p>
    <w:p w14:paraId="6E70F3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7E41DD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FE283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E25C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A02FC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A46D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-minify-font-values": {</w:t>
      </w:r>
    </w:p>
    <w:p w14:paraId="221B4C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0C53F9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"https://registry.npmjs.org/postcss-minify-font-values/-/postcss-minify-font-values-4.0.2.tgz",</w:t>
      </w:r>
    </w:p>
    <w:p w14:paraId="0C8E62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"sha512-j85oO6OnRU9zPf04+PZv1LYIYOprWm6IA6zkXkrJXyRveDEuQggG6tvoy8ir8ZwjLxLuGfNkCZEQG7zan+Hbtg==",</w:t>
      </w:r>
    </w:p>
    <w:p w14:paraId="4D72DA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A3CE3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CFF53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0A3925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4D6E03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089F1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"dependencies": {</w:t>
      </w:r>
    </w:p>
    <w:p w14:paraId="1708D3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489D76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5BCF3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37DC62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1CBB7A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F67B9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93CAB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79394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BA54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-minify-gradients": {</w:t>
      </w:r>
    </w:p>
    <w:p w14:paraId="6E4DAA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349CC1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"https://registry.npmjs.org/postcss-minify-gradients/-/postcss-minify-gradients-4.0.2.tgz",</w:t>
      </w:r>
    </w:p>
    <w:p w14:paraId="7CB80A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"sha512-qKPfwlONdcf/AndP1U8SJ/uzIJtowHlMaSioKzebAXSG4iJthlWC9iSWznQcX4f66gIWX44RSA841HTHj3wK+Q==",</w:t>
      </w:r>
    </w:p>
    <w:p w14:paraId="3B66FB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8C589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D2AA4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-util-get-arguments": "^4.0.0",</w:t>
      </w:r>
    </w:p>
    <w:p w14:paraId="77EB65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-color-stop": "^1.0.0",</w:t>
      </w:r>
    </w:p>
    <w:p w14:paraId="1C9BA8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1AA5A8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60321C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D7BEC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62EFB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23669C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329F17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1C4417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7B3BED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506C0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1E35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EF04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93C5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-minify-params": {</w:t>
      </w:r>
    </w:p>
    <w:p w14:paraId="501093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270472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"https://registry.npmjs.org/postcss-minify-params/-/postcss-minify-params-4.0.2.tgz",</w:t>
      </w:r>
    </w:p>
    <w:p w14:paraId="70A3B8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"sha512-G7eWyzEx0xL4/wiBBJxJOz48zAKV2WG3iZOqVhPet/9geefm/Px5uo1fzlHu+DOjT+m0Mmiz3jkQzVHe6wxAWg==",</w:t>
      </w:r>
    </w:p>
    <w:p w14:paraId="53FBC6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CFB16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79D41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alphanum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-sort": "^1.0.0",</w:t>
      </w:r>
    </w:p>
    <w:p w14:paraId="76ED0F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7F6BBA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-util-get-arguments": "^4.0.0",</w:t>
      </w:r>
    </w:p>
    <w:p w14:paraId="62DE2D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008609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"^3.0.0",</w:t>
      </w:r>
    </w:p>
    <w:p w14:paraId="31193C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303EBA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19020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14152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0216A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3AC60A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5A8549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"sha512-pISE66AbVkp4fDQ7VHBwRNXzAAKJjw4Vw7nWI/+Q3vuly7SNfgYXvm6i5IgFylHGK5sP/xHAbB7N49OS4gWNyQ==",</w:t>
      </w:r>
    </w:p>
    <w:p w14:paraId="46652A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20D1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B63D7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0589C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285D7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-minify-selectors": {</w:t>
      </w:r>
    </w:p>
    <w:p w14:paraId="43B751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6ACB86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"https://registry.npmjs.org/postcss-minify-selectors/-/postcss-minify-selectors-4.0.2.tgz",</w:t>
      </w:r>
    </w:p>
    <w:p w14:paraId="1CF14E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"sha512-D5S1iViljXBj9kflQo4YutWnJmwm8VvIsU1GeXJGiG9j8CIg9zs4voPMdQDUmIxetUOh60VilsNzCiAFTOqu3g==",</w:t>
      </w:r>
    </w:p>
    <w:p w14:paraId="706340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9EDA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B2B45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alphanum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-sort": "^1.0.0",</w:t>
      </w:r>
    </w:p>
    <w:p w14:paraId="3606B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"^1.0.0",</w:t>
      </w:r>
    </w:p>
    <w:p w14:paraId="3A7A9F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0D52F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"^3.0.0"</w:t>
      </w:r>
    </w:p>
    <w:p w14:paraId="42F8BD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B88C0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83C22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{</w:t>
      </w:r>
    </w:p>
    <w:p w14:paraId="2608B8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"3.1.2",</w:t>
      </w:r>
    </w:p>
    <w:p w14:paraId="37A858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"https://registry.npmjs.org/postcss-selector-parser/-/postcss-selector-parser-3.1.2.tgz",</w:t>
      </w:r>
    </w:p>
    <w:p w14:paraId="50597B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"sha512-h7fJ/5uWuRVyOtkO45pnt1Ih40CEleeyCHzipqAZO2e5H20g25Y48uYnFUiShvY4rZWNJ/Bib/KVPmanaCtOhA==",</w:t>
      </w:r>
    </w:p>
    <w:p w14:paraId="13EB6C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9AE48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E2467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-prop": "^5.2.0",</w:t>
      </w:r>
    </w:p>
    <w:p w14:paraId="15B303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"^1.0.1",</w:t>
      </w:r>
    </w:p>
    <w:p w14:paraId="0FAB64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3D490E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6C803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2302D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502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3B51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-modules-extract-imports": {</w:t>
      </w:r>
    </w:p>
    <w:p w14:paraId="2CB6E2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7F12B8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"https://registry.npmjs.org/postcss-modules-extract-imports/-/postcss-modules-extract-imports-2.0.0.tgz",</w:t>
      </w:r>
    </w:p>
    <w:p w14:paraId="0C4B1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"sha512-LaYLDNS4SG8Q5WAWqIJgdHPJrDDr/Lv775rMBFUbgjTz6j34lUznACHcdRWroPvXANP2Vj7yNK57vp9eFqzLWQ==",</w:t>
      </w:r>
    </w:p>
    <w:p w14:paraId="374B78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4F36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AF68D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"^7.0.5"</w:t>
      </w:r>
    </w:p>
    <w:p w14:paraId="4FAB9D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5BFC3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8B1A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-modules-local-by-default": {</w:t>
      </w:r>
    </w:p>
    <w:p w14:paraId="42DBDC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07A79A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"https://registry.npmjs.org/postcss-modules-local-by-default/-/postcss-modules-local-by-default-3.0.2.tgz",</w:t>
      </w:r>
    </w:p>
    <w:p w14:paraId="43D780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"sha512-jM/V8eqM4oJ/22j0gx4jrp63GSvDH6v86OqyTHHUvk4/k1vceipZsaymiZ5PvocqZOl5SFHiFJqjs3la0wnfIQ==",</w:t>
      </w:r>
    </w:p>
    <w:p w14:paraId="3D75D4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C52EA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3F83D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"^4.1.1",</w:t>
      </w:r>
    </w:p>
    <w:p w14:paraId="254AF3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"^7.0.16",</w:t>
      </w:r>
    </w:p>
    <w:p w14:paraId="476AEA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"^6.0.2",</w:t>
      </w:r>
    </w:p>
    <w:p w14:paraId="6BB715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"^4.0.0"</w:t>
      </w:r>
    </w:p>
    <w:p w14:paraId="69D3C1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BBC2A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CC7B9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-modules-scope": {</w:t>
      </w:r>
    </w:p>
    <w:p w14:paraId="1534FF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"2.2.0",</w:t>
      </w:r>
    </w:p>
    <w:p w14:paraId="2D2C98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"https://registry.npmjs.org/postcss-modules-scope/-/postcss-modules-scope-2.2.0.tgz",</w:t>
      </w:r>
    </w:p>
    <w:p w14:paraId="22D745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"sha512-YyEgsTMRpNd+HmyC7H/mh3y+MeFWevy7V1evVhJWewmMbjDHIbZbOXICC2y+m1xI1UVfIT1HMW/O04Hxyu9oXQ==",</w:t>
      </w:r>
    </w:p>
    <w:p w14:paraId="378A6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3E9F5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18279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"^7.0.6",</w:t>
      </w:r>
    </w:p>
    <w:p w14:paraId="157A83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"^6.0.0"</w:t>
      </w:r>
    </w:p>
    <w:p w14:paraId="181870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958E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82D8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-modules-values": {</w:t>
      </w:r>
    </w:p>
    <w:p w14:paraId="06AB38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71AAC7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"https://registry.npmjs.org/postcss-modules-values/-/postcss-modules-values-3.0.0.tgz",</w:t>
      </w:r>
    </w:p>
    <w:p w14:paraId="3FA31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"sha512-1//E5jCBrZ9DmRX+zCtmQtRSV6PV42Ix7Bzj9GbwJceduuf7IqP8MgeTXuRDHOWj2m0VzZD5+roFWDuU8RQjcg==",</w:t>
      </w:r>
    </w:p>
    <w:p w14:paraId="6E6A05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4602C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898F4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"^4.0.0",</w:t>
      </w:r>
    </w:p>
    <w:p w14:paraId="0EE530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"^7.0.6"</w:t>
      </w:r>
    </w:p>
    <w:p w14:paraId="099559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A07C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4E2A5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-normalize-charset": {</w:t>
      </w:r>
    </w:p>
    <w:p w14:paraId="45E815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73805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"https://registry.npmjs.org/postcss-normalize-charset/-/postcss-normalize-charset-4.0.1.tgz",</w:t>
      </w:r>
    </w:p>
    <w:p w14:paraId="1D845F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"sha512-gMXCrrlWh6G27U0hF3vNvR3w8I1s2wOBILvA87iNXaPvSNo5uZAMYsZG7XjCUf1eVxuPfyL4TJ7++SGZLc9A3g==",</w:t>
      </w:r>
    </w:p>
    <w:p w14:paraId="7A49A4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3404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48BD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438CDE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E49C1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EA206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-normalize-display-values": {</w:t>
      </w:r>
    </w:p>
    <w:p w14:paraId="68E9E9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70B11B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"https://registry.npmjs.org/postcss-normalize-display-values/-/postcss-normalize-display-values-4.0.2.tgz",</w:t>
      </w:r>
    </w:p>
    <w:p w14:paraId="5570BC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"sha512-3F2jcsaMW7+VtRMAqf/3m4cPFhPD3EFRgNs18u+k3lTJJlVe7d0YPO+bnwqo2xg8YiRpDXJI2u8A0wqJxMsQuQ==",</w:t>
      </w:r>
    </w:p>
    <w:p w14:paraId="610213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AC74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DF87D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-util-get-match": "^4.0.0",</w:t>
      </w:r>
    </w:p>
    <w:p w14:paraId="60FA66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012846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0132D0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580CD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94707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04F3F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"version": "3.3.1",</w:t>
      </w:r>
    </w:p>
    <w:p w14:paraId="1EFAE6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1A633A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6BD302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9110A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BEF6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21483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F340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-normalize-positions": {</w:t>
      </w:r>
    </w:p>
    <w:p w14:paraId="59F453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0D3FD2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"https://registry.npmjs.org/postcss-normalize-positions/-/postcss-normalize-positions-4.0.2.tgz",</w:t>
      </w:r>
    </w:p>
    <w:p w14:paraId="646999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"sha512-Dlf3/9AxpxE+NF1fJxYDeggi5WwV35MXGFnnoccP/9qDtFrTArZ0D0R+iKcg5WsUd8nUYMIl8yXDCtcrT8JrdA==",</w:t>
      </w:r>
    </w:p>
    <w:p w14:paraId="42219C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E81BD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3F68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-util-get-arguments": "^4.0.0",</w:t>
      </w:r>
    </w:p>
    <w:p w14:paraId="05A383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"^1.0.0",</w:t>
      </w:r>
    </w:p>
    <w:p w14:paraId="6CECD4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548EF9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0C0A09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80EA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4EACC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1EB27F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40C28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01A8DA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45E195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A2B46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93235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6282C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469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-normalize-repeat-style": {</w:t>
      </w:r>
    </w:p>
    <w:p w14:paraId="4601CC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4E154A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"https://registry.npmjs.org/postcss-normalize-repeat-style/-/postcss-normalize-repeat-style-4.0.2.tgz",</w:t>
      </w:r>
    </w:p>
    <w:p w14:paraId="21C6F3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"sha512-qvigdYYMpSuoFs3Is/f5nHdRLJN/ITA7huIoCyqqENJe9PvPmLhNLMu7QTjPdtnVf6OcYYO5SHonx4+fbJE1+Q==",</w:t>
      </w:r>
    </w:p>
    <w:p w14:paraId="6866E5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E89FC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E957D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-util-get-arguments": "^4.0.0",</w:t>
      </w:r>
    </w:p>
    <w:p w14:paraId="6805B1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-util-get-match": "^4.0.0",</w:t>
      </w:r>
    </w:p>
    <w:p w14:paraId="3D7830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46F521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451252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B0480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6B71B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59A75B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046E92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20E982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39390D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CDA24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37BC3B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B43D0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3973C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-normalize-string": {</w:t>
      </w:r>
    </w:p>
    <w:p w14:paraId="5C080D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3BFB18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"https://registry.npmjs.org/postcss-normalize-string/-/postcss-normalize-string-4.0.2.tgz",</w:t>
      </w:r>
    </w:p>
    <w:p w14:paraId="2AF28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"sha512-RrERod97Dnwqq49WNz8qo66ps0swYZDSb6rM57kN2J+aoyEAJfZ6bMx0sx/F9TIEX0xthPGCmeyiam/jXif0eA==",</w:t>
      </w:r>
    </w:p>
    <w:p w14:paraId="34594B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0B596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16BEF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"^1.0.0",</w:t>
      </w:r>
    </w:p>
    <w:p w14:paraId="14C9D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1E318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6E212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99A52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05083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2BC2AA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66110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3777C2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0878AD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8B44D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81519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7E3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7787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-normalize-timing-functions": {</w:t>
      </w:r>
    </w:p>
    <w:p w14:paraId="7185CC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351479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"https://registry.npmjs.org/postcss-normalize-timing-functions/-/postcss-normalize-timing-functions-4.0.2.tgz",</w:t>
      </w:r>
    </w:p>
    <w:p w14:paraId="6D83C4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"sha512-acwJY95edP762e++00Ehq9L4sZCEcOPyaHwoaFOhIwWCDfik6YvqsYNxckee65JHLKzuNSSmAdxwD2Cud1Z54A==",</w:t>
      </w:r>
    </w:p>
    <w:p w14:paraId="7326D9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46CDA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F0B84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-util-get-match": "^4.0.0",</w:t>
      </w:r>
    </w:p>
    <w:p w14:paraId="07DB06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78912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7458B2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9BA73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0E434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5DCA2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2E7C5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744B83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0FF25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EE346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0140B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0C91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3943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4F21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75B717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"https://registry.npmjs.org/postcss-normalize-unicode/-/postcss-normalize-unicode-4.0.1.tgz",</w:t>
      </w:r>
    </w:p>
    <w:p w14:paraId="0C1FD9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"sha512-od18Uq2wCYn+vZ/qCOeutvHjB5jm57ToxRaMeNuf0nWVHaP9Hua56QyMF6fs/4FSUnVIw0CBPsU0K4LnBPwYwg==",</w:t>
      </w:r>
    </w:p>
    <w:p w14:paraId="3CF114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7B33C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2141E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58DE77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698866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30D757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046CD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749B5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71CAB0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07DED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09E4A6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23CB2B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44B4C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B544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22A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FC39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63D69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3CF600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"https://registry.npmjs.org/postcss-normalize-url/-/postcss-normalize-url-4.0.1.tgz",</w:t>
      </w:r>
    </w:p>
    <w:p w14:paraId="4487E5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"sha512-p5oVaF4+IHwu7VpMan/SSpmpYxcJMtkGppYf0VbdH5B6hN8YNmVyJLuY9FmLQTzY3fag5ESUUHDqM+heid0UVA==",</w:t>
      </w:r>
    </w:p>
    <w:p w14:paraId="2C6ADD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AC5C6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04CBD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-absolute-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0B0F3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620BD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7C531D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1B9309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2E0A9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FC235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489DCB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6894EE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348403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4779F8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D3CB1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73AE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F008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95BF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-normalize-whitespace": {</w:t>
      </w:r>
    </w:p>
    <w:p w14:paraId="1EEFF3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76626B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"https://registry.npmjs.org/postcss-normalize-whitespace/-/postcss-normalize-whitespace-4.0.2.tgz",</w:t>
      </w:r>
    </w:p>
    <w:p w14:paraId="38B7DC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"sha512-tO8QIgrsI3p95r8fyqKV+ufKlSHh9hMJqACqbv2XknufqEDhDvbguXGBBqxw9nsQoXWf0qOqppziKJKHMD4GtA==",</w:t>
      </w:r>
    </w:p>
    <w:p w14:paraId="00A214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0423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AD12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73FC94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3BCBE3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7E179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"dependencies": {</w:t>
      </w:r>
    </w:p>
    <w:p w14:paraId="3FFC7C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5434B6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055A36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70F44F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679043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46FFC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2E4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61E8B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D3F4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-ordered-values": {</w:t>
      </w:r>
    </w:p>
    <w:p w14:paraId="0A5B7E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"4.1.2",</w:t>
      </w:r>
    </w:p>
    <w:p w14:paraId="73179E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"https://registry.npmjs.org/postcss-ordered-values/-/postcss-ordered-values-4.1.2.tgz",</w:t>
      </w:r>
    </w:p>
    <w:p w14:paraId="6C2EEE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"sha512-2fCObh5UanxvSxeXrtLtlwVThBvHn6MQcu4ksNT2tsaV2Fg76R2CV98W7wNSlX+5/pFwEyaDwKLLoEV7uRybAw==",</w:t>
      </w:r>
    </w:p>
    <w:p w14:paraId="5F8338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2D6B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8296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-util-get-arguments": "^4.0.0",</w:t>
      </w:r>
    </w:p>
    <w:p w14:paraId="59D83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56E0E9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0D688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D65F1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AFA52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0043F9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4AB7D3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093BAD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516E8C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919BA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11A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070B7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34F2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-reduce-initial": {</w:t>
      </w:r>
    </w:p>
    <w:p w14:paraId="6D5420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F777E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"https://registry.npmjs.org/postcss-reduce-initial/-/postcss-reduce-initial-4.0.3.tgz",</w:t>
      </w:r>
    </w:p>
    <w:p w14:paraId="364FB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"sha512-gKWmR5aUulSjbzOfD9AlJiHCGH6AEVLaM0AV+aSioxUDd16qXP1PCh8d1/BGVvpdWn8k/HiK7n6TjeoXN1F7DA==",</w:t>
      </w:r>
    </w:p>
    <w:p w14:paraId="2BE486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8F6C3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DBA33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5B61FE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caniuse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597E11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"^1.0.0",</w:t>
      </w:r>
    </w:p>
    <w:p w14:paraId="5468E3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</w:t>
      </w:r>
    </w:p>
    <w:p w14:paraId="56DFF2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87207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8824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-reduce-transforms": {</w:t>
      </w:r>
    </w:p>
    <w:p w14:paraId="77004A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613E2C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"https://registry.npmjs.org/postcss-reduce-transforms/-/postcss-reduce-transforms-4.0.2.tgz",</w:t>
      </w:r>
    </w:p>
    <w:p w14:paraId="292F16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"sha512-EEVig1Q2QJ4ELpJXMZR8Vt5DQx8/mo+dGWSR7vWXqcob2gQLyQGsionYcGKATXvQzMPn6DSN1vTN7yFximdIAg==",</w:t>
      </w:r>
    </w:p>
    <w:p w14:paraId="0E8C53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385EF4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DD9C3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cssnano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-util-get-match": "^4.0.0",</w:t>
      </w:r>
    </w:p>
    <w:p w14:paraId="1639A1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"has": "^1.0.0",</w:t>
      </w:r>
    </w:p>
    <w:p w14:paraId="3BEA53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2788DF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</w:t>
      </w:r>
    </w:p>
    <w:p w14:paraId="48E481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14612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8382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1E074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17D375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2644B0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344238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B7C5A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CAED8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BF9D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106C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{</w:t>
      </w:r>
    </w:p>
    <w:p w14:paraId="2515F0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"6.0.2",</w:t>
      </w:r>
    </w:p>
    <w:p w14:paraId="55ADA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"https://registry.npmjs.org/postcss-selector-parser/-/postcss-selector-parser-6.0.2.tgz",</w:t>
      </w:r>
    </w:p>
    <w:p w14:paraId="023F0C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"sha512-36P2QR59jDTOAiIkqEprfJDsoNrvwFei3eCqKd1Y0tUsBimsq39BLp7RD+JWny3WgB1zGhJX8XVePwm9k4wdBg==",</w:t>
      </w:r>
    </w:p>
    <w:p w14:paraId="47E14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8FCAA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0165A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499A2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"^1.0.1",</w:t>
      </w:r>
    </w:p>
    <w:p w14:paraId="44EFB0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3A5F8E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F279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2B92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-svgo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D8E7D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7E733D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"https://registry.npmjs.org/postcss-svgo/-/postcss-svgo-4.0.2.tgz",</w:t>
      </w:r>
    </w:p>
    <w:p w14:paraId="260FED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"sha512-C6wyjo3VwFm0QgBy+Fu7gCYOkCmgmClghO+pjcxvrcBKtiKt0uCF+hvbMO1fyv5BMImRK90SMb+dwUnfbGd+jw==",</w:t>
      </w:r>
    </w:p>
    <w:p w14:paraId="4C23BB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1E0D7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C245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svg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2CEB9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64C096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"^3.0.0",</w:t>
      </w:r>
    </w:p>
    <w:p w14:paraId="4B4ACF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svgo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101348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EC33D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32BB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301C98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"3.3.1",</w:t>
      </w:r>
    </w:p>
    <w:p w14:paraId="540777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"https://registry.npmjs.org/postcss-value-parser/-/postcss-value-parser-3.3.1.tgz",</w:t>
      </w:r>
    </w:p>
    <w:p w14:paraId="3D77B2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"sha512-pISE66AbVkp4fDQ7VHBwRNXzAAKJjw4Vw7nWI/+Q3vuly7SNfgYXvm6i5IgFylHGK5sP/xHAbB7N49OS4gWNyQ==",</w:t>
      </w:r>
    </w:p>
    <w:p w14:paraId="340FDA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F4770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2BBA6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3F8C2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5635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-unique-selectors": {</w:t>
      </w:r>
    </w:p>
    <w:p w14:paraId="7B4A63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"4.0.1",</w:t>
      </w:r>
    </w:p>
    <w:p w14:paraId="6FE5F3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"https://registry.npmjs.org/postcss-unique-selectors/-/postcss-unique-selectors-4.0.1.tgz",</w:t>
      </w:r>
    </w:p>
    <w:p w14:paraId="63CB68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"sha512-+JanVaryLo9QwZjKrmJgkI4Fn8SBgRO6WXQBJi7KiAVPlmxikB5Jzc4EvXMT2H0/m0RjrVVm9rGNhZddm/8Spg==",</w:t>
      </w:r>
    </w:p>
    <w:p w14:paraId="0D6545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1393D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C0AF9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alphanum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-sort": "^1.0.0",</w:t>
      </w:r>
    </w:p>
    <w:p w14:paraId="1C13B7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3B6892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35B725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1F85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5F6F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-value-parser": {</w:t>
      </w:r>
    </w:p>
    <w:p w14:paraId="2A4A9F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"4.1.0",</w:t>
      </w:r>
    </w:p>
    <w:p w14:paraId="0BE232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"https://registry.npmjs.org/postcss-value-parser/-/postcss-value-parser-4.1.0.tgz",</w:t>
      </w:r>
    </w:p>
    <w:p w14:paraId="7FC3B1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"sha512-97DXOFbQJhk71ne5/Mt6cOu6yxsSfM0QGQyl0L25Gca4yGWEGJaig7l7gbCX623VqTBNGLRLaVUCnNkcedlRSQ==",</w:t>
      </w:r>
    </w:p>
    <w:p w14:paraId="117B4D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2587D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D7DB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prepend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-http": {</w:t>
      </w:r>
    </w:p>
    <w:p w14:paraId="0F11A9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339C7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"https://registry.npmjs.org/prepend-http/-/prepend-http-1.0.4.tgz",</w:t>
      </w:r>
    </w:p>
    <w:p w14:paraId="14616D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"sha1-1PRWKwzjaW5BrFLQ4ALlemNdxtw=",</w:t>
      </w:r>
    </w:p>
    <w:p w14:paraId="78A0A1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54E4A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81A3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"process": {</w:t>
      </w:r>
    </w:p>
    <w:p w14:paraId="7375D3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"0.11.10",</w:t>
      </w:r>
    </w:p>
    <w:p w14:paraId="0A3CE2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"https://registry.npmjs.org/process/-/process-0.11.10.tgz",</w:t>
      </w:r>
    </w:p>
    <w:p w14:paraId="5CC184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"sha1-czIwDoQBYb2j5podHZGn1LwW8YI=",</w:t>
      </w:r>
    </w:p>
    <w:p w14:paraId="06F1D5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694D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D7AC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nextick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B06DD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0163D4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"https://registry.npmjs.org/process-nextick-args/-/process-nextick-args-2.0.1.tgz",</w:t>
      </w:r>
    </w:p>
    <w:p w14:paraId="6DDBCE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"sha512-3ouUOpQhtgrbOa17J7+uxOTpITYWaGP7/AhoR3+A+/1e9skrzelGi/dXzEYyvbxubEF6Wn2ypscTKiKJFFn1ag==",</w:t>
      </w:r>
    </w:p>
    <w:p w14:paraId="2491A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1FAAD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EAF6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"promise": {</w:t>
      </w:r>
    </w:p>
    <w:p w14:paraId="38F7DD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"7.3.1",</w:t>
      </w:r>
    </w:p>
    <w:p w14:paraId="18064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"https://registry.npmjs.org/promise/-/promise-7.3.1.tgz",</w:t>
      </w:r>
    </w:p>
    <w:p w14:paraId="42F318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"sha512-nolQXZ/4L+bP/UGlkfaIujX9BKxGwmQ9OT4mOt5yvy8iK1h3wqTEJCijzGANTCCl9nWjY41juyAn2K3Q1hLLTg==",</w:t>
      </w:r>
    </w:p>
    <w:p w14:paraId="0302CB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4F1A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"optional": true,</w:t>
      </w:r>
    </w:p>
    <w:p w14:paraId="7EA66E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1F7E9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"asap": "~2.0.3"</w:t>
      </w:r>
    </w:p>
    <w:p w14:paraId="2EC4DB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1215E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38DF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{</w:t>
      </w:r>
    </w:p>
    <w:p w14:paraId="08E4BE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A5F8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"https://registry.npmjs.org/promise-inflight/-/promise-inflight-1.0.1.tgz",</w:t>
      </w:r>
    </w:p>
    <w:p w14:paraId="4E8302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"sha1-mEcocL8igTL8vdhoEputEsPAKeM=",</w:t>
      </w:r>
    </w:p>
    <w:p w14:paraId="130B74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9928C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611FA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-retry": {</w:t>
      </w:r>
    </w:p>
    <w:p w14:paraId="3AC894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3BE4C5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"https://registry.npmjs.org/promise-retry/-/promise-retry-1.1.1.tgz",</w:t>
      </w:r>
    </w:p>
    <w:p w14:paraId="52725A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"sha1-ZznpaOMFHaIM5kl/srUPaRHfPW0=",</w:t>
      </w:r>
    </w:p>
    <w:p w14:paraId="081790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B211D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06888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-code": "^1.0.0",</w:t>
      </w:r>
    </w:p>
    <w:p w14:paraId="153788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"retry": "^0.10.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0"</w:t>
      </w:r>
      <w:proofErr w:type="gramEnd"/>
    </w:p>
    <w:p w14:paraId="0E7A93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F6803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44B20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"retry": {</w:t>
      </w:r>
    </w:p>
    <w:p w14:paraId="7130B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"0.10.1",</w:t>
      </w:r>
    </w:p>
    <w:p w14:paraId="75500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"https://registry.npmjs.org/retry/-/retry-0.10.1.tgz",</w:t>
      </w:r>
    </w:p>
    <w:p w14:paraId="1AA507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"sha1-52OI0heZLCUnUCQdPTlW/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tmNj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/Q=",</w:t>
      </w:r>
    </w:p>
    <w:p w14:paraId="482138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D8CB7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A5A89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E4912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5254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protoduck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5873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"5.0.1",</w:t>
      </w:r>
    </w:p>
    <w:p w14:paraId="3E6F1F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protoduck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/-/protoduck-5.0.1.tgz",</w:t>
      </w:r>
    </w:p>
    <w:p w14:paraId="482A40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"sha512-WxoCeDCoCBY55BMvj4cAEjdVUFGRWed9ZxPlqTKYyw1nDDTQ4pqmnIMAGfJlg7Dx35uB/M+PHJPTmGOvaCaPTg==",</w:t>
      </w:r>
    </w:p>
    <w:p w14:paraId="17FBBB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F5488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11B5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genfun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</w:t>
      </w:r>
    </w:p>
    <w:p w14:paraId="175ADE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414ED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DD58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"protractor": {</w:t>
      </w:r>
    </w:p>
    <w:p w14:paraId="239755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"7.0.0",</w:t>
      </w:r>
    </w:p>
    <w:p w14:paraId="7FB9BB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"https://registry.npmjs.org/protractor/-/protractor-7.0.0.tgz",</w:t>
      </w:r>
    </w:p>
    <w:p w14:paraId="136B11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"sha512-UqkFjivi4GcvUQYzqGYNe0mLzfn5jiLmO8w9nMhQoJRLhy2grJonpga2IWhI6yJO30LibWXJJtA4MOIZD2GgZw==",</w:t>
      </w:r>
    </w:p>
    <w:p w14:paraId="0D9D2A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1799D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96AC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"@types/q": "^0.0.32",</w:t>
      </w:r>
    </w:p>
    <w:p w14:paraId="5C6C97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"@types/selenium-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4CF2BF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blocking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-proxy": "^1.0.0",</w:t>
      </w:r>
    </w:p>
    <w:p w14:paraId="17B5D2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browserstack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"^1.5.1",</w:t>
      </w:r>
    </w:p>
    <w:p w14:paraId="354AF2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"^1.1.3",</w:t>
      </w:r>
    </w:p>
    <w:p w14:paraId="174A34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"^7.0.3",</w:t>
      </w:r>
    </w:p>
    <w:p w14:paraId="14CBCB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"jasmine": "2.8.0",</w:t>
      </w:r>
    </w:p>
    <w:p w14:paraId="695309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"jasminewd2": "^2.1.0",</w:t>
      </w:r>
    </w:p>
    <w:p w14:paraId="319E05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"q": "1.4.1",</w:t>
      </w:r>
    </w:p>
    <w:p w14:paraId="164004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saucelabs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"^1.5.0",</w:t>
      </w:r>
    </w:p>
    <w:p w14:paraId="30EFA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"3.6.0",</w:t>
      </w:r>
    </w:p>
    <w:p w14:paraId="740DE9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"~0.4.0",</w:t>
      </w:r>
    </w:p>
    <w:p w14:paraId="54D479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-extender": "2.1.0",</w:t>
      </w:r>
    </w:p>
    <w:p w14:paraId="765075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-manager": "^12.1.7",</w:t>
      </w:r>
    </w:p>
    <w:p w14:paraId="07C4F1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"^15.3.1"</w:t>
      </w:r>
    </w:p>
    <w:p w14:paraId="297C15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85BDC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71646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"@types/q": {</w:t>
      </w:r>
    </w:p>
    <w:p w14:paraId="4C8F09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"0.0.32",</w:t>
      </w:r>
    </w:p>
    <w:p w14:paraId="266E8B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"https://registry.npmjs.org/@types/q/-/q-0.0.32.tgz",</w:t>
      </w:r>
    </w:p>
    <w:p w14:paraId="79E275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"sha1-vShOV8hPEyXacCur/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IKlMoGQwMU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7FC7F3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4DB87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4EC92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62B0B3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2FE89E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-regex/-/ansi-regex-5.0.0.tgz",</w:t>
      </w:r>
    </w:p>
    <w:p w14:paraId="0A27B5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"sha512-bY6fj56OUQ0hU1KjFNDQuJFezqKdrAyFdIevADiqrWHwSlbmBNMHp5ak2f40Pm8JTFyM2mqxkG6ngkHO11f/lg==",</w:t>
      </w:r>
    </w:p>
    <w:p w14:paraId="305AE5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A2E0C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3B040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5BACC2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"2.2.1",</w:t>
      </w:r>
    </w:p>
    <w:p w14:paraId="0DBEAE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"https://registry.npmjs.org/ansi-styles/-/ansi-styles-2.2.1.tgz",</w:t>
      </w:r>
    </w:p>
    <w:p w14:paraId="67366B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"sha1-tDLdM1i2NM914eRmQ2gkBTPB3b4=",</w:t>
      </w:r>
    </w:p>
    <w:p w14:paraId="2DC720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B4562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FF217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{</w:t>
      </w:r>
    </w:p>
    <w:p w14:paraId="457154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"1.0.2",</w:t>
      </w:r>
    </w:p>
    <w:p w14:paraId="27B149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"https://registry.npmjs.org/array-union/-/array-union-1.0.2.tgz",</w:t>
      </w:r>
    </w:p>
    <w:p w14:paraId="574EBC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"sha1-mjRBDk9OPaI96jdb5b5w8kd47Dk=",</w:t>
      </w:r>
    </w:p>
    <w:p w14:paraId="02A9C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62BC5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8440E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05FB76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AF53F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9338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{</w:t>
      </w:r>
    </w:p>
    <w:p w14:paraId="23D8FC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"1.1.3",</w:t>
      </w:r>
    </w:p>
    <w:p w14:paraId="564B19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"https://registry.npmjs.org/chalk/-/chalk-1.1.3.tgz",</w:t>
      </w:r>
    </w:p>
    <w:p w14:paraId="1A26D0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"sha1-qBFcVeSnAv5NFQq9OHKCKn4J/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5E1CC0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00121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66161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"^2.2.1",</w:t>
      </w:r>
    </w:p>
    <w:p w14:paraId="30E777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"^1.0.2",</w:t>
      </w:r>
    </w:p>
    <w:p w14:paraId="3AD1B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1B3944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F1819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"^2.0.0"</w:t>
      </w:r>
    </w:p>
    <w:p w14:paraId="5AA23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BC89F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AA4B4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B9D59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7E8815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/-/cliui-6.0.0.tgz",</w:t>
      </w:r>
    </w:p>
    <w:p w14:paraId="45A058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"sha512-t6wbgtoCXvAzst7QgXxJYqPt0usEfbgQdftEPbLL/cvv6HPE5VgvqCuAIDR0NgU52ds6rFwqrgakNLrHEjCbrQ==",</w:t>
      </w:r>
    </w:p>
    <w:p w14:paraId="33639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F76BD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96008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"^4.2.0",</w:t>
      </w:r>
    </w:p>
    <w:p w14:paraId="5437ED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00AA4E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"^6.2.0"</w:t>
      </w:r>
    </w:p>
    <w:p w14:paraId="208E8E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},</w:t>
      </w:r>
    </w:p>
    <w:p w14:paraId="17EE36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28A4A4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F3D6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"6.0.0",</w:t>
      </w:r>
    </w:p>
    <w:p w14:paraId="016FB8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35FE1A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705005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48F0E1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5BF7E9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50B74C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2F2A5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1D462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BDEDC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FC154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{</w:t>
      </w:r>
    </w:p>
    <w:p w14:paraId="06CD4C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0CEA41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"https://registry.npmjs.org/color-convert/-/color-convert-2.0.1.tgz",</w:t>
      </w:r>
    </w:p>
    <w:p w14:paraId="11DC8B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"sha512-RRECPsj7iu/xb5oKYcsFHSppFNnsj/52OVTRKb4zP5onXwVF3zVmmToNcOfGC+CRDpfK/U584fMg38ZHCaElKQ==",</w:t>
      </w:r>
    </w:p>
    <w:p w14:paraId="54DCA6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FF0B7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0C4C9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"~1.1.4"</w:t>
      </w:r>
    </w:p>
    <w:p w14:paraId="587E09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64C9D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45279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-name": {</w:t>
      </w:r>
    </w:p>
    <w:p w14:paraId="1AFD31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"1.1.4",</w:t>
      </w:r>
    </w:p>
    <w:p w14:paraId="7E5D8E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"https://registry.npmjs.org/color-name/-/color-name-1.1.4.tgz",</w:t>
      </w:r>
    </w:p>
    <w:p w14:paraId="6628A4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"sha512-dOy+3AuW3a2wNbZHIuMZpTcgjGuLU/uBL/ubcZF9OXbDo8ff4O8yVp5Bf0efS8uEoYo5q4Fx7dY9OgQGXgAsQA==",</w:t>
      </w:r>
    </w:p>
    <w:p w14:paraId="403A65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B561F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20BC5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"del": {</w:t>
      </w:r>
    </w:p>
    <w:p w14:paraId="28ACB8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"2.2.2",</w:t>
      </w:r>
    </w:p>
    <w:p w14:paraId="05244C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"https://registry.npmjs.org/del/-/del-2.2.2.tgz",</w:t>
      </w:r>
    </w:p>
    <w:p w14:paraId="5C897D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"sha1-wSyYHQZ4RshLyvhiz/kw2Qf/0ag=",</w:t>
      </w:r>
    </w:p>
    <w:p w14:paraId="21A57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494F4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1750D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"globby": "^5.0.0",</w:t>
      </w:r>
    </w:p>
    <w:p w14:paraId="429D2F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2326D2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2354D8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"^4.0.1",</w:t>
      </w:r>
    </w:p>
    <w:p w14:paraId="0911AE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065D27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pinkie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-promise": "^2.0.0",</w:t>
      </w:r>
    </w:p>
    <w:p w14:paraId="3ED155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"^2.2.8"</w:t>
      </w:r>
    </w:p>
    <w:p w14:paraId="7FCB49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4D28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A917D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0A7F6B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"8.0.0",</w:t>
      </w:r>
    </w:p>
    <w:p w14:paraId="55471B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"https://registry.npmjs.org/emoji-regex/-/emoji-regex-8.0.0.tgz",</w:t>
      </w:r>
    </w:p>
    <w:p w14:paraId="23EDCD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"sha512-MSjYzcWNOA0ewAHpz0MxpYFvwg6yjy1NG3xteoqz644VCo/RPgnr1/GGt+ic3iJTzQ8Eu3TdM14SawnVUmGE6A==",</w:t>
      </w:r>
    </w:p>
    <w:p w14:paraId="7501EF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</w:t>
      </w:r>
    </w:p>
    <w:p w14:paraId="6642DC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E238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{</w:t>
      </w:r>
    </w:p>
    <w:p w14:paraId="238D2F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7A6CBF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"https://registry.npmjs.org/find-up/-/find-up-4.1.0.tgz",</w:t>
      </w:r>
    </w:p>
    <w:p w14:paraId="390D7F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"sha512-PpOwAdQ/YlXQ2vj8a3h8IipDuYRi3wceVQQGYWxNINccq40Anw7BlsEXCMbt1Zt+OLA6Fq9suIpIWD0OsnISlw==",</w:t>
      </w:r>
    </w:p>
    <w:p w14:paraId="55D8E6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D0E3F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6B9C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"^5.0.0",</w:t>
      </w:r>
    </w:p>
    <w:p w14:paraId="4040E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"^4.0.0"</w:t>
      </w:r>
    </w:p>
    <w:p w14:paraId="15A394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F8DA1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78038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"globby": {</w:t>
      </w:r>
    </w:p>
    <w:p w14:paraId="4CF9BC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23BD58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"https://registry.npmjs.org/globby/-/globby-5.0.0.tgz",</w:t>
      </w:r>
    </w:p>
    <w:p w14:paraId="32041F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"sha1-69hGZ8oNuzMLmbz8aOrCvFQ3Dg0=",</w:t>
      </w:r>
    </w:p>
    <w:p w14:paraId="6326A9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D51E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961CC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"^1.0.1",</w:t>
      </w:r>
    </w:p>
    <w:p w14:paraId="27FAB1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577C7F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"^7.0.3",</w:t>
      </w:r>
    </w:p>
    <w:p w14:paraId="5E22AC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"^4.0.1",</w:t>
      </w:r>
    </w:p>
    <w:p w14:paraId="734EEC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35C3D2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pinkie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-promise": "^2.0.0"</w:t>
      </w:r>
    </w:p>
    <w:p w14:paraId="346595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812F4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A434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{</w:t>
      </w:r>
    </w:p>
    <w:p w14:paraId="12D9B4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44DCEE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"https://registry.npmjs.org/is-fullwidth-code-point/-/is-fullwidth-code-point-3.0.0.tgz",</w:t>
      </w:r>
    </w:p>
    <w:p w14:paraId="6AA448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"sha512-zymm5+u+sCsSWyD9qNaejV3DFvhCKclKdizYaJUuHA83RLjb7nSuGnddCHGv0hk+KY7BMAlsWeK4Ueg6EV6XQg==",</w:t>
      </w:r>
    </w:p>
    <w:p w14:paraId="3B8AAF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2697A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387D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CF395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27B73D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"https://registry.npmjs.org/is-path-cwd/-/is-path-cwd-1.0.0.tgz",</w:t>
      </w:r>
    </w:p>
    <w:p w14:paraId="3BB1C5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"sha1-0iXsIxMuie3Tj9p2dHLmLmXxEG0=",</w:t>
      </w:r>
    </w:p>
    <w:p w14:paraId="2DF592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0FDAE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F2478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5354D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38F66E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"https://registry.npmjs.org/is-path-in-cwd/-/is-path-in-cwd-1.0.1.tgz",</w:t>
      </w:r>
    </w:p>
    <w:p w14:paraId="60FE5F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"sha512-FjV1RTW48E7CWM7eE/J2NJvAEEVektecDBVBE5Hh3nM1Jd0kvhHtX68Pr3xsDf857xt3Y4AkwVULK1Vku62aaQ==",</w:t>
      </w:r>
    </w:p>
    <w:p w14:paraId="199992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39876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B0704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-path-inside": "^1.0.0"</w:t>
      </w:r>
    </w:p>
    <w:p w14:paraId="574B94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99C27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6B675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-path-inside": {</w:t>
      </w:r>
    </w:p>
    <w:p w14:paraId="60BE7F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071D4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"https://registry.npmjs.org/is-path-inside/-/is-path-inside-1.0.1.tgz",</w:t>
      </w:r>
    </w:p>
    <w:p w14:paraId="084E0C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"sha1-jvW33lBDej/cprToZe96pVy0gDY=",</w:t>
      </w:r>
    </w:p>
    <w:p w14:paraId="3548C0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30655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5079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-is-inside": "^1.0.1"</w:t>
      </w:r>
    </w:p>
    <w:p w14:paraId="705D0E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D0DD4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6AD29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locate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4C2EA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"5.0.0",</w:t>
      </w:r>
    </w:p>
    <w:p w14:paraId="33CB41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"https://registry.npmjs.org/locate-path/-/locate-path-5.0.0.tgz",</w:t>
      </w:r>
    </w:p>
    <w:p w14:paraId="17A018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"sha512-t7hw9pI+WvuwNJXwk5zVHpyhIqzg2qTlklJOf0mVxGSbe3Fp2VieZcduNYjaLDoy6p9uGpQEGWG87WpMKlNq8g==",</w:t>
      </w:r>
    </w:p>
    <w:p w14:paraId="73EAB7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E8099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69815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"p-locate": "^4.1.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38452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64BE2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82F1B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"p-locate": {</w:t>
      </w:r>
    </w:p>
    <w:p w14:paraId="723B0B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5E2A44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"https://registry.npmjs.org/p-locate/-/p-locate-4.1.0.tgz",</w:t>
      </w:r>
    </w:p>
    <w:p w14:paraId="16855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"sha512-R79ZZ/0wAxKGu3oYMlz8jy/kbhsNrS7SKZ7PxEHBgJ5+F2mtFW2fK2cOtBh1cHYkQsbzFV7I+EoRKe6Yt0oK7A==",</w:t>
      </w:r>
    </w:p>
    <w:p w14:paraId="14CFC1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14348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D3C6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"p-limit": "^2.2.0"</w:t>
      </w:r>
    </w:p>
    <w:p w14:paraId="617D6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39E0B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133C1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-exists": {</w:t>
      </w:r>
    </w:p>
    <w:p w14:paraId="398870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424F47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"https://registry.npmjs.org/path-exists/-/path-exists-4.0.0.tgz",</w:t>
      </w:r>
    </w:p>
    <w:p w14:paraId="76645C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"sha512-ak9Qy5Q7jYb2Wwcey5Fpvg2KoAc/ZIhLSLOSBmRmygPsGwkVVt0fZa0qrtMz+m6tJTAHfZQ8FnmB4MG4LWy7/w==",</w:t>
      </w:r>
    </w:p>
    <w:p w14:paraId="03318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D3ADF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691EB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7118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"2.3.0",</w:t>
      </w:r>
    </w:p>
    <w:p w14:paraId="5603C4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/-/pify-2.3.0.tgz",</w:t>
      </w:r>
    </w:p>
    <w:p w14:paraId="69A01E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"sha1-7RQaasBDqEnqWISY59yosVMw6Qw=",</w:t>
      </w:r>
    </w:p>
    <w:p w14:paraId="3EC837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21209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90D90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"q": {</w:t>
      </w:r>
    </w:p>
    <w:p w14:paraId="087D9D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"1.4.1",</w:t>
      </w:r>
    </w:p>
    <w:p w14:paraId="55FFD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"https://registry.npmjs.org/q/-/q-1.4.1.tgz",</w:t>
      </w:r>
    </w:p>
    <w:p w14:paraId="54193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"sha1-VXBbzZPF82c1MMLCy8DCs63cKG4=",</w:t>
      </w:r>
    </w:p>
    <w:p w14:paraId="6742A3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28D95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CB16E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DDF21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44259D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7213CC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7C8C97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true,</w:t>
      </w:r>
    </w:p>
    <w:p w14:paraId="388B39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02C4E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4EDC15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C2A81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5BC59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5CD02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74D3C5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7B4B81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1AAA93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CF3E1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32B66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42F980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"0.5.7",</w:t>
      </w:r>
    </w:p>
    <w:p w14:paraId="78C405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"https://registry.npmjs.org/source-map/-/source-map-0.5.7.tgz",</w:t>
      </w:r>
    </w:p>
    <w:p w14:paraId="13210A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"sha1-igOdLRAh0i0eoUyA2OpGi6LvP8w=",</w:t>
      </w:r>
    </w:p>
    <w:p w14:paraId="75A2AB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C8B80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ED92F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{</w:t>
      </w:r>
    </w:p>
    <w:p w14:paraId="3D0726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"0.4.18",</w:t>
      </w:r>
    </w:p>
    <w:p w14:paraId="564E02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"https://registry.npmjs.org/source-map-support/-/source-map-support-0.4.18.tgz",</w:t>
      </w:r>
    </w:p>
    <w:p w14:paraId="09CA50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"sha512-try0/JqxPLF9nOjvSta7tVondkP5dwgyLDjVoyMDlmjugT2lRZ1OfsrYTkCd2hkDnJTKRbO/Rl3orm8vlsUzbA==",</w:t>
      </w:r>
    </w:p>
    <w:p w14:paraId="31808A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B5BF3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1A351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"^0.5.6"</w:t>
      </w:r>
    </w:p>
    <w:p w14:paraId="717AE7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32256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759D1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{</w:t>
      </w:r>
    </w:p>
    <w:p w14:paraId="3BC480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"4.2.0",</w:t>
      </w:r>
    </w:p>
    <w:p w14:paraId="7C86F9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"https://registry.npmjs.org/string-width/-/string-width-4.2.0.tgz",</w:t>
      </w:r>
    </w:p>
    <w:p w14:paraId="611C98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"sha512-zUz5JD+tgqtuDjMhwIg5uFVV3dtqZ9yQJlZVfq4I01/K5Paj5UHj7VyrQOJvzawSVlKpObApbfD0Ed6yJc+1eg==",</w:t>
      </w:r>
    </w:p>
    <w:p w14:paraId="21182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6EB2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58CCA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"^8.0.0",</w:t>
      </w:r>
    </w:p>
    <w:p w14:paraId="353CFE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"^3.0.0",</w:t>
      </w:r>
    </w:p>
    <w:p w14:paraId="7FECDF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3D47D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07AB1F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4AE237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37AD0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"6.0.0",</w:t>
      </w:r>
    </w:p>
    <w:p w14:paraId="798E5D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65983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1C7338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0B39A5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3D8B75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2A25A1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00B0CA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94E6F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1080A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5C77DF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7DCD8E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51EFE2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"https://registry.npmjs.org/supports-color/-/supports-color-2.0.0.tgz",</w:t>
      </w:r>
    </w:p>
    <w:p w14:paraId="7AC688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"sha1-U10EXOa2Nj+kARcIRimZXp3zJMc=",</w:t>
      </w:r>
    </w:p>
    <w:p w14:paraId="2D6D01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9DDDE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FAE2E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-manager": {</w:t>
      </w:r>
    </w:p>
    <w:p w14:paraId="3847D3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"12.1.7",</w:t>
      </w:r>
    </w:p>
    <w:p w14:paraId="36890C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"https://registry.npmjs.org/webdriver-manager/-/webdriver-manager-12.1.7.tgz",</w:t>
      </w:r>
    </w:p>
    <w:p w14:paraId="42B7E7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"sha512-XINj6b8CYuUYC93SG3xPkxlyUc3IJbD6Vvo75CVGuG9uzsefDzWQrhz0Lq8vbPxtb4d63CZdYophF8k8Or/YiA==",</w:t>
      </w:r>
    </w:p>
    <w:p w14:paraId="242772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8627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4A607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adm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-zip": "^0.4.9",</w:t>
      </w:r>
    </w:p>
    <w:p w14:paraId="407FC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"chalk": "^1.1.1",</w:t>
      </w:r>
    </w:p>
    <w:p w14:paraId="00F548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"del": "^2.2.0",</w:t>
      </w:r>
    </w:p>
    <w:p w14:paraId="5CE7F0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"^7.0.3",</w:t>
      </w:r>
    </w:p>
    <w:p w14:paraId="4901A7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"^1.3.4",</w:t>
      </w:r>
    </w:p>
    <w:p w14:paraId="5F7299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4A77C6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"q": "^1.4.1",</w:t>
      </w:r>
    </w:p>
    <w:p w14:paraId="70031D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"request": "^2.87.0",</w:t>
      </w:r>
    </w:p>
    <w:p w14:paraId="428BF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"^2.5.2",</w:t>
      </w:r>
    </w:p>
    <w:p w14:paraId="0F7FF5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"^5.3.0",</w:t>
      </w:r>
    </w:p>
    <w:p w14:paraId="3AF9A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"xml2js": "^0.4.17"</w:t>
      </w:r>
    </w:p>
    <w:p w14:paraId="16F425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F42BA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DFCEF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B874C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"6.2.0",</w:t>
      </w:r>
    </w:p>
    <w:p w14:paraId="708544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"https://registry.npmjs.org/wrap-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/-/wrap-ansi-6.2.0.tgz",</w:t>
      </w:r>
    </w:p>
    <w:p w14:paraId="43AE9C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"sha512-r6lPcBGxZXlIcymEu7InxDMhdW0KDxpLgoFLcguasxCaJ/SOIZwINatK9KY/tf+ZrlywOKU0UDj3ATXUBfxJXA==",</w:t>
      </w:r>
    </w:p>
    <w:p w14:paraId="1CC28D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EC44B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B96F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"^4.0.0",</w:t>
      </w:r>
    </w:p>
    <w:p w14:paraId="6A930A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"^4.1.0",</w:t>
      </w:r>
    </w:p>
    <w:p w14:paraId="25FA01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</w:t>
      </w:r>
    </w:p>
    <w:p w14:paraId="0308B7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007A7B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75EF24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{</w:t>
      </w:r>
    </w:p>
    <w:p w14:paraId="724627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"4.2.1",</w:t>
      </w:r>
    </w:p>
    <w:p w14:paraId="086E2B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"https://registry.npmjs.org/ansi-styles/-/ansi-styles-4.2.1.tgz",</w:t>
      </w:r>
    </w:p>
    <w:p w14:paraId="058CE0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"sha512-9VGjrMsG1vePxcSweQsN20KY/c4zN0h9fLjqAbwbPfahM3t+NL+M9HC8xeXG2I8pX5NoamTGNuomEUFI7fcUjA==",</w:t>
      </w:r>
    </w:p>
    <w:p w14:paraId="089941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7A7E8F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6454BB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"@types/color-name": "^1.1.1",</w:t>
      </w:r>
    </w:p>
    <w:p w14:paraId="21B0DE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-convert": "^2.0.1"</w:t>
      </w:r>
    </w:p>
    <w:p w14:paraId="1952AC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13A728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0ECCB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E7C1C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"6.0.0",</w:t>
      </w:r>
    </w:p>
    <w:p w14:paraId="5A4F96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/-/strip-ansi-6.0.0.tgz",</w:t>
      </w:r>
    </w:p>
    <w:p w14:paraId="3A3C1A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"sha512-AuvKTrTfQNYNIctbR1K/YGTR1756GycPsg7b9bdV9Duqur4gv6aKqHXah67Z8ImS7WEz5QVcOtlfW2rZEugt6w==",</w:t>
      </w:r>
    </w:p>
    <w:p w14:paraId="2ECFD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7711D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02EA0E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"^5.0.0"</w:t>
      </w:r>
    </w:p>
    <w:p w14:paraId="68310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3B60B2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79E57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0A02B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BA98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21E27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"15.4.1",</w:t>
      </w:r>
    </w:p>
    <w:p w14:paraId="49EB20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/-/yargs-15.4.1.tgz",</w:t>
      </w:r>
    </w:p>
    <w:p w14:paraId="5C4F52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"sha512-aePbxDmcYW++PaqBsJ+HYUFwCdv4LVvdnhBy78E57PIor8/OVvhMrADFFEDh8DHDFRv/O9i3lPhsENjO7QX0+A==",</w:t>
      </w:r>
    </w:p>
    <w:p w14:paraId="6A1BB6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42A0F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CA86C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04624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"^1.2.0",</w:t>
      </w:r>
    </w:p>
    <w:p w14:paraId="4A66E1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"^4.1.0",</w:t>
      </w:r>
    </w:p>
    <w:p w14:paraId="67E586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-caller-file": "^2.0.1",</w:t>
      </w:r>
    </w:p>
    <w:p w14:paraId="6B5EF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"^2.1.1",</w:t>
      </w:r>
    </w:p>
    <w:p w14:paraId="3584DB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-main-filename": "^2.0.0",</w:t>
      </w:r>
    </w:p>
    <w:p w14:paraId="44D793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-blocking": "^2.0.0",</w:t>
      </w:r>
    </w:p>
    <w:p w14:paraId="1D4CE6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"^4.2.0",</w:t>
      </w:r>
    </w:p>
    <w:p w14:paraId="2A2FBE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-module": "^2.0.0",</w:t>
      </w:r>
    </w:p>
    <w:p w14:paraId="04A1BB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"y18n": "^4.0.0",</w:t>
      </w:r>
    </w:p>
    <w:p w14:paraId="4BB022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"^18.1.2"</w:t>
      </w:r>
    </w:p>
    <w:p w14:paraId="3F1D5C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4659C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92B6A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019BFA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"18.1.3",</w:t>
      </w:r>
    </w:p>
    <w:p w14:paraId="57D69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"https://registry.npmjs.org/yargs-parser/-/yargs-parser-18.1.3.tgz",</w:t>
      </w:r>
    </w:p>
    <w:p w14:paraId="5E7F04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"sha512-o50j0JeToy/4K6OZcaQmW6lyXXKhq7csREXcDwk2omFPJEwUNOVtJKvmDr9EI1fAJZUyZcRF7kxGBWmRXudrCQ==",</w:t>
      </w:r>
    </w:p>
    <w:p w14:paraId="49DAE4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D7FE7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ED067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7C13B1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1A9D6C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45916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CA24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DD8ED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60F42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proxy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27D6E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"2.0.6",</w:t>
      </w:r>
    </w:p>
    <w:p w14:paraId="0112F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"https://registry.npmjs.org/proxy-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/-/proxy-addr-2.0.6.tgz",</w:t>
      </w:r>
    </w:p>
    <w:p w14:paraId="50C716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"sha512-dh/frvCBVmSsDYzw6n926jv974gddhkFPfiN8hPOi30Wax25QZyZEGveluCgliBnqmuM+UJmBErbAUFIoDbjOw==",</w:t>
      </w:r>
    </w:p>
    <w:p w14:paraId="00B561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96ECA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A6AFE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"forwarded": "~0.1.2",</w:t>
      </w:r>
    </w:p>
    <w:p w14:paraId="35AB85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"ipaddr.js": "1.9.1"</w:t>
      </w:r>
    </w:p>
    <w:p w14:paraId="102D67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38D738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A39F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71E4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FA634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/-/prr-1.0.1.tgz",</w:t>
      </w:r>
    </w:p>
    <w:p w14:paraId="362F62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"sha1-0/wRS6BplaRexok/SEzrHXj19HY=",</w:t>
      </w:r>
    </w:p>
    <w:p w14:paraId="52DFCE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EEEF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098A1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A6AC7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"1.8.0",</w:t>
      </w:r>
    </w:p>
    <w:p w14:paraId="4D6CE4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/-/psl-1.8.0.tgz",</w:t>
      </w:r>
    </w:p>
    <w:p w14:paraId="658276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"sha512-RIdOzyoavK+hA18OGGWDqUTsCLhtA7IcZ/6NCs4fFJaHBDab+pDDmDIByWFRQJq2Cd7r1OoQxBGKOaztq+hjIQ==",</w:t>
      </w:r>
    </w:p>
    <w:p w14:paraId="59131E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D7326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9E3B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-encrypt": {</w:t>
      </w:r>
    </w:p>
    <w:p w14:paraId="325769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5E7DC8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"https://registry.npmjs.org/public-encrypt/-/public-encrypt-4.0.3.tgz",</w:t>
      </w:r>
    </w:p>
    <w:p w14:paraId="1A94AC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"sha512-zVpa8oKZSz5bTMTFClc1fQOnyyEzpl5ozpi1B5YcvBrdohMjH2rfsBtyXcuNuwjsDIXmBYlF2N5FlJYhR29t8Q==",</w:t>
      </w:r>
    </w:p>
    <w:p w14:paraId="54AA06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9CF48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01005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"^4.1.0",</w:t>
      </w:r>
    </w:p>
    <w:p w14:paraId="41B165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-rsa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4D8684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-hash": "^1.1.0",</w:t>
      </w:r>
    </w:p>
    <w:p w14:paraId="3CA613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-asn1": "^5.0.0",</w:t>
      </w:r>
    </w:p>
    <w:p w14:paraId="4A44E1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"^2.0.1",</w:t>
      </w:r>
    </w:p>
    <w:p w14:paraId="4F9419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</w:t>
      </w:r>
    </w:p>
    <w:p w14:paraId="7FA30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D1721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B7C18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"bn.js": {</w:t>
      </w:r>
    </w:p>
    <w:p w14:paraId="12BCE7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"4.11.9",</w:t>
      </w:r>
    </w:p>
    <w:p w14:paraId="741306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"https://registry.npmjs.org/bn.js/-/bn.js-4.11.9.tgz",</w:t>
      </w:r>
    </w:p>
    <w:p w14:paraId="18DE79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"sha512-E6QoYqCKZfgatHTdHzs1RRKP7ip4vvm+EyRUeE2RF0NblwVvb0p6jSVeNTOFxPn26QXN2o6SMfNxKp6kU8zQaw==",</w:t>
      </w:r>
    </w:p>
    <w:p w14:paraId="29DB89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645C1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D28A4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B36B4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CBBDE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"pump": {</w:t>
      </w:r>
    </w:p>
    <w:p w14:paraId="0E596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1759CB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"https://registry.npmjs.org/pump/-/pump-3.0.0.tgz",</w:t>
      </w:r>
    </w:p>
    <w:p w14:paraId="6AD2D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"sha512-LwZy+p3SFs1Pytd/jYct4wpv49HiYCqd9Rlc5ZVdk0V+8Yzv6jR5Blk3TRmPL1ft69TxP0IMZGJ+WPFU2BFhww==",</w:t>
      </w:r>
    </w:p>
    <w:p w14:paraId="35F790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56FA0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66457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-of-stream": "^1.1.0",</w:t>
      </w:r>
    </w:p>
    <w:p w14:paraId="626F3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"once": "^1.3.1"</w:t>
      </w:r>
    </w:p>
    <w:p w14:paraId="60456F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2DAE4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28628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pumpify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FBE9B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"1.5.1",</w:t>
      </w:r>
    </w:p>
    <w:p w14:paraId="7E6A41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pumpify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/-/pumpify-1.5.1.tgz",</w:t>
      </w:r>
    </w:p>
    <w:p w14:paraId="4D6110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"sha512-oClZI37HvuUJJxSKKrC17bZ9Cu0ZYhEAGPsPUy9KlMUmv9dKX2o77RUmq7f3XjIxbwyGwYzbzQ1L2Ks8sIradQ==",</w:t>
      </w:r>
    </w:p>
    <w:p w14:paraId="1FC099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D2F3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9C90E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duplexify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"^3.6.0",</w:t>
      </w:r>
    </w:p>
    <w:p w14:paraId="41497A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3ADD4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"pump": "^2.0.0"</w:t>
      </w:r>
    </w:p>
    <w:p w14:paraId="55E78D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F1EB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887D5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"pump": {</w:t>
      </w:r>
    </w:p>
    <w:p w14:paraId="1E1045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715258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"https://registry.npmjs.org/pump/-/pump-2.0.1.tgz",</w:t>
      </w:r>
    </w:p>
    <w:p w14:paraId="7F23E6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"sha512-ruPMNRkN3MHP1cWJc9OWr+T/xDP0jhXYCLfJcBuX54hhfIBnaQmAUMfDcG4DM5UMWByBbJY69QSphm3jtDKIkA==",</w:t>
      </w:r>
    </w:p>
    <w:p w14:paraId="1F4B45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5B81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1A508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-of-stream": "^1.1.0",</w:t>
      </w:r>
    </w:p>
    <w:p w14:paraId="534894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"once": "^1.3.1"</w:t>
      </w:r>
    </w:p>
    <w:p w14:paraId="226C48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F3742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08D3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BB842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6E6D8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10621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333B3A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/-/punycode-2.1.1.tgz",</w:t>
      </w:r>
    </w:p>
    <w:p w14:paraId="0238F2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"sha512-XRsRjdf+j5ml+y/6GKHPZbrF/8p2Yga0JPtdqTIY2Xe5ohJPD9saDJJLPvp9+NSBprVvevdXZybnj2cv8OEd0A==",</w:t>
      </w:r>
    </w:p>
    <w:p w14:paraId="5DAD47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BA3D5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4DE0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"q": {</w:t>
      </w:r>
    </w:p>
    <w:p w14:paraId="419956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"1.5.1",</w:t>
      </w:r>
    </w:p>
    <w:p w14:paraId="32AA58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"https://registry.npmjs.org/q/-/q-1.5.1.tgz",</w:t>
      </w:r>
    </w:p>
    <w:p w14:paraId="4C1CF8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"sha1-fjL3W0E4EpHQRhHxvxQQmsAGUdc=",</w:t>
      </w:r>
    </w:p>
    <w:p w14:paraId="0E64ED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0EBCB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0DBE3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qjobs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EAE39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4CE997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qjobs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/-/qjobs-1.2.0.tgz",</w:t>
      </w:r>
    </w:p>
    <w:p w14:paraId="386D6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"sha512-8YOJEHtxpySA3fFDyCRxA+UUV+fA+rTWnuWvylOK/NCjhY+b4ocCtmu8TtsWb+mYeU+GCHf/S66KZF/AsteKHg==",</w:t>
      </w:r>
    </w:p>
    <w:p w14:paraId="583DE8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A03F9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888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21B94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"6.5.2",</w:t>
      </w:r>
    </w:p>
    <w:p w14:paraId="372C3F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/-/qs-6.5.2.tgz",</w:t>
      </w:r>
    </w:p>
    <w:p w14:paraId="378A2C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"sha512-N5ZAX4/LxJmF+7wN74pUD6qAh9/wnvdQcjq9TZjevvXzSUo7bfmw91saqMjzGS2xq91/odN2dW/WOl7qQHNDGA==",</w:t>
      </w:r>
    </w:p>
    <w:p w14:paraId="4AE5F6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33B50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855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{</w:t>
      </w:r>
    </w:p>
    <w:p w14:paraId="28A08E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"4.3.4",</w:t>
      </w:r>
    </w:p>
    <w:p w14:paraId="327545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"https://registry.npmjs.org/query-string/-/query-string-4.3.4.tgz",</w:t>
      </w:r>
    </w:p>
    <w:p w14:paraId="58020B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"sha1-u7aTucqRXCMlFbIosaArYJBD2+s=",</w:t>
      </w:r>
    </w:p>
    <w:p w14:paraId="618205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541AD5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484FC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-assign": "^4.1.0",</w:t>
      </w:r>
    </w:p>
    <w:p w14:paraId="1CDF8C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-encode": "^1.0.0"</w:t>
      </w:r>
    </w:p>
    <w:p w14:paraId="472E9D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25232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684B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querystring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A22F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"0.2.0",</w:t>
      </w:r>
    </w:p>
    <w:p w14:paraId="5ADBDF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"https://registry.npmjs.org/querystring/-/querystring-0.2.0.tgz",</w:t>
      </w:r>
    </w:p>
    <w:p w14:paraId="401C23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"sha1-sgmEkgO7Jd+CDadW50cAWHhSFiA=",</w:t>
      </w:r>
    </w:p>
    <w:p w14:paraId="12803D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CBE01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04116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-es3": {</w:t>
      </w:r>
    </w:p>
    <w:p w14:paraId="5C0870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"0.2.1",</w:t>
      </w:r>
    </w:p>
    <w:p w14:paraId="4ADB8B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"https://registry.npmjs.org/querystring-es3/-/querystring-es3-0.2.1.tgz",</w:t>
      </w:r>
    </w:p>
    <w:p w14:paraId="638032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"sha1-nsYfeQSYdXB9aUFFlv2Qek1xHnM=",</w:t>
      </w:r>
    </w:p>
    <w:p w14:paraId="4829E5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A5FB3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6B35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FE5A9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589C77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"https://registry.npmjs.org/querystringify/-/querystringify-2.1.1.tgz",</w:t>
      </w:r>
    </w:p>
    <w:p w14:paraId="059092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"sha512-w7fLxIRCRT7U8Qu53jQnJyPkYZIaR4n5151KMfcJlO/A9397Wxb1amJvROTK6TOnp7PfoAmg/qXiNHI+08jRfA==",</w:t>
      </w:r>
    </w:p>
    <w:p w14:paraId="164A81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355DA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AA18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B8B7A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40ECBC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"https://registry.npmjs.org/randombytes/-/randombytes-2.1.0.tgz",</w:t>
      </w:r>
    </w:p>
    <w:p w14:paraId="54F6E3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"sha512-vYl3iOX+4CKUWuxGi9Ukhie6fsqXqS9FE2Zaic4tNFD2N2QQaXOMFbuKK4QmDHC0JO6B1Zp41J0LpT0oR68amQ==",</w:t>
      </w:r>
    </w:p>
    <w:p w14:paraId="1E7D39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1F77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33AC6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"^5.1.0"</w:t>
      </w:r>
    </w:p>
    <w:p w14:paraId="60DBFC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269E2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2C80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randomfill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D5009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429842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randomfill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/-/randomfill-1.0.4.tgz",</w:t>
      </w:r>
    </w:p>
    <w:p w14:paraId="663823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"sha512-87lcbR8+MhcWcUiQ+9e+Rwx8MyR2P7qnt15ynUlbm3TU/fjbgz4GsvfSUDTemtCCtVCqb4ZcEFlyPNTh9bBTLw==",</w:t>
      </w:r>
    </w:p>
    <w:p w14:paraId="12B083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8BAE0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43AA5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"^2.0.5",</w:t>
      </w:r>
    </w:p>
    <w:p w14:paraId="68EC62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"^5.1.0"</w:t>
      </w:r>
    </w:p>
    <w:p w14:paraId="4F875A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6B97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394E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05885B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"1.2.1",</w:t>
      </w:r>
    </w:p>
    <w:p w14:paraId="5B1A19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"https://registry.npmjs.org/range-parser/-/range-parser-1.2.1.tgz",</w:t>
      </w:r>
    </w:p>
    <w:p w14:paraId="134C6A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"sha512-Hrgsx+orqoygnmhFbKaHE6c296J+HTAQXoxEF6gNupROmmGJRoyzfG3ccAveqCBrwr/2yxQ5BVd/GTl5agOwSg==",</w:t>
      </w:r>
    </w:p>
    <w:p w14:paraId="759680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9D57C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1D8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-body": {</w:t>
      </w:r>
    </w:p>
    <w:p w14:paraId="4EFA77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"2.4.0",</w:t>
      </w:r>
    </w:p>
    <w:p w14:paraId="79B422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"https://registry.npmjs.org/raw-body/-/raw-body-2.4.0.tgz",</w:t>
      </w:r>
    </w:p>
    <w:p w14:paraId="0EA135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"sha512-4Oz8DUIwdvoa5qMJelxipzi/iJIi40O5cGV1wNYp5hvZP8ZN0T+jiNkL0QepXs+EsQ9XJ8ipEDoiH70ySUJP3Q==",</w:t>
      </w:r>
    </w:p>
    <w:p w14:paraId="59A0C0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70E00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F4372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"bytes": "3.1.0",</w:t>
      </w:r>
    </w:p>
    <w:p w14:paraId="199BDB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"1.7.2",</w:t>
      </w:r>
    </w:p>
    <w:p w14:paraId="0B368C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iconv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-lite": "0.4.24",</w:t>
      </w:r>
    </w:p>
    <w:p w14:paraId="46B50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unpipe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"1.0.0"</w:t>
      </w:r>
    </w:p>
    <w:p w14:paraId="2A8EF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9037A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591B0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"bytes": {</w:t>
      </w:r>
    </w:p>
    <w:p w14:paraId="613666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7F10CC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"https://registry.npmjs.org/bytes/-/bytes-3.1.0.tgz",</w:t>
      </w:r>
    </w:p>
    <w:p w14:paraId="426F57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"sha512-zauLjrfCG+xvoyaqLoV8bLVXXNGC4JqlxFCutSDWA6fJrTo2ZuvLYTqZ7aHBLZSMOopbzwv8f+wZcVzfVTI2Dg==",</w:t>
      </w:r>
    </w:p>
    <w:p w14:paraId="446A4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B9AC9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C3F5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517A9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DA6A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713C42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2FD2CA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"https://registry.npmjs.org/raw-loader/-/raw-loader-4.0.0.tgz",</w:t>
      </w:r>
    </w:p>
    <w:p w14:paraId="44A80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"sha512-iINUOYvl1cGEmfoaLjnZXt4bKfT2LJnZZib5N/LLyAphC+Dd11vNP9CNVb38j+SAJpFI1uo8j9frmih53ASy7Q==",</w:t>
      </w:r>
    </w:p>
    <w:p w14:paraId="7D5AD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1958F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1BD6D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"^1.2.3",</w:t>
      </w:r>
    </w:p>
    <w:p w14:paraId="5B131B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"^2.5.0"</w:t>
      </w:r>
    </w:p>
    <w:p w14:paraId="071DDB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F6ECA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85114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5993D3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172B38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70301F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013C9A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D097C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FF2C4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5F5FE9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DA04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E2ED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61B7B4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5F94EF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6FAAD5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"sha512-qH0WSMBtn/oHuwjy/NucEgbx5dbxxnxup9s4PVXJUDHZBQY+s0NWA9rJf53RBnQZxfch7euUui7hpoAPvALZdA==",</w:t>
      </w:r>
    </w:p>
    <w:p w14:paraId="07C777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A33A3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A157C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2550BB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25269A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5507DA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945E9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A2895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20B8C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1E71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7AE894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47A087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"https://registry.npmjs.org/read-cache/-/read-cache-1.0.0.tgz",</w:t>
      </w:r>
    </w:p>
    <w:p w14:paraId="74789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"sha1-5mTvMRYRZsl1HNvo28+GtftY93Q=",</w:t>
      </w:r>
    </w:p>
    <w:p w14:paraId="508415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323F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0B18C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"^2.3.0"</w:t>
      </w:r>
    </w:p>
    <w:p w14:paraId="366287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E3F1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FB6FF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A7771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"2.3.0",</w:t>
      </w:r>
    </w:p>
    <w:p w14:paraId="1344B0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/-/pify-2.3.0.tgz",</w:t>
      </w:r>
    </w:p>
    <w:p w14:paraId="4D3EEB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"sha1-7RQaasBDqEnqWISY59yosVMw6Qw=",</w:t>
      </w:r>
    </w:p>
    <w:p w14:paraId="01CE4D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28836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E990D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0BA42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916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95606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04527D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"https://registry.npmjs.org/read-package-json/-/read-package-json-2.1.1.tgz",</w:t>
      </w:r>
    </w:p>
    <w:p w14:paraId="6B9C74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"sha512-dAiqGtVc/q5doFz6096CcnXhpYk0ZN8dEKVkGLU0CsASt8SrgF6SF7OTKAYubfvFhWaqofl+Y8HK19GR8jwW+A==",</w:t>
      </w:r>
    </w:p>
    <w:p w14:paraId="6C3D2A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1A156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56EB9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"^7.1.1",</w:t>
      </w:r>
    </w:p>
    <w:p w14:paraId="23BD94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3AFE2A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-parse-better-errors": "^1.0.1",</w:t>
      </w:r>
    </w:p>
    <w:p w14:paraId="43AD4F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-package-data": "^2.0.0",</w:t>
      </w:r>
    </w:p>
    <w:p w14:paraId="6AE10A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-normalize-package-bin": "^1.0.0"</w:t>
      </w:r>
    </w:p>
    <w:p w14:paraId="566EC9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32D5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5D64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-package-tree": {</w:t>
      </w:r>
    </w:p>
    <w:p w14:paraId="72F07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"5.3.1",</w:t>
      </w:r>
    </w:p>
    <w:p w14:paraId="0EAC15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"https://registry.npmjs.org/read-package-tree/-/read-package-tree-5.3.1.tgz",</w:t>
      </w:r>
    </w:p>
    <w:p w14:paraId="7AD21E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"sha512-mLUDsD5JVtlZxjSlPPx1RETkNjjvQYuweKwNVt1Sn8kP5Jh44pvYuUHCp6xSVDZWbNxVxG5lyZJ921aJH61sTw==",</w:t>
      </w:r>
    </w:p>
    <w:p w14:paraId="69E558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E82A1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47C0B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75C62B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-scoped-modules": "^1.0.0",</w:t>
      </w:r>
    </w:p>
    <w:p w14:paraId="4E7B9E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7774DD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95A60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7B391C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5916E1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"2.3.7",</w:t>
      </w:r>
    </w:p>
    <w:p w14:paraId="5DC751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"https://registry.npmjs.org/readable-stream/-/readable-stream-2.3.7.tgz",</w:t>
      </w:r>
    </w:p>
    <w:p w14:paraId="4289DE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"sha512-Ebho8K4jIbHAxnuxi7o42OrZgF/ZTNcsZj6nRKyUmkhLFq8CHItp/fy6hQZuZmP/n3yZ9VBUbp4zz/mX8hmYPw==",</w:t>
      </w:r>
    </w:p>
    <w:p w14:paraId="3E2568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1CB1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3D9C2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-util-is": "~1.0.0",</w:t>
      </w:r>
    </w:p>
    <w:p w14:paraId="440FEA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"~2.0.3",</w:t>
      </w:r>
    </w:p>
    <w:p w14:paraId="31A432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"~1.0.0",</w:t>
      </w:r>
    </w:p>
    <w:p w14:paraId="0337F7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nextick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"~2.0.0",</w:t>
      </w:r>
    </w:p>
    <w:p w14:paraId="15266F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"~5.1.1",</w:t>
      </w:r>
    </w:p>
    <w:p w14:paraId="7E8AF4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_decoder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"~1.1.1",</w:t>
      </w:r>
    </w:p>
    <w:p w14:paraId="33CE74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-deprecate": "~1.0.1"</w:t>
      </w:r>
    </w:p>
    <w:p w14:paraId="124E7F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87E8A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8B76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-scoped-modules": {</w:t>
      </w:r>
    </w:p>
    <w:p w14:paraId="564AE2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11E5FD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"https://registry.npmjs.org/readdir-scoped-modules/-/readdir-scoped-modules-1.1.0.tgz",</w:t>
      </w:r>
    </w:p>
    <w:p w14:paraId="3F2F9A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"sha512-asaikDeqAQg7JifRsZn1NJZXo9E+VwlyCfbkZhwyISinqk5zNS6266HS5kah6P0SaQKGF6SkNnZVHUzHFYxYDw==",</w:t>
      </w:r>
    </w:p>
    <w:p w14:paraId="203D1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341F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4BE6A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debuglog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47F9BF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dezalgo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534724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6B55E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"once": "^1.3.0"</w:t>
      </w:r>
    </w:p>
    <w:p w14:paraId="59DA24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BE37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C6D82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046E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"3.4.0",</w:t>
      </w:r>
    </w:p>
    <w:p w14:paraId="4C091C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/-/readdirp-3.4.0.tgz",</w:t>
      </w:r>
    </w:p>
    <w:p w14:paraId="14A588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"sha512-0xe001vZBnJEK+uKcj8qOhyAKPzIT+gStxWr3LCB0DwcXR5NZJ3IaC+yGnHCYzB/S7ov3m3EEbZI2zeNvX+hGQ==",</w:t>
      </w:r>
    </w:p>
    <w:p w14:paraId="2D7943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028A3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20C60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picomatch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"^2.2.1"</w:t>
      </w:r>
    </w:p>
    <w:p w14:paraId="3FD8AE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98A3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8B4DE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-metadata": {</w:t>
      </w:r>
    </w:p>
    <w:p w14:paraId="2DCE82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"0.1.13",</w:t>
      </w:r>
    </w:p>
    <w:p w14:paraId="668101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"https://registry.npmjs.org/reflect-metadata/-/reflect-metadata-0.1.13.tgz",</w:t>
      </w:r>
    </w:p>
    <w:p w14:paraId="7E1448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"sha512-Ts1Y/anZELhSsjMcU605fU9RE4Oi3p5ORujwbIKXfWa+0Zxs510Qrmrce5/Jowq3cHSZSJqBjypxmHarc+vEWg==",</w:t>
      </w:r>
    </w:p>
    <w:p w14:paraId="6B2262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1260B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8567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"regenerate": {</w:t>
      </w:r>
    </w:p>
    <w:p w14:paraId="57F0A3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"1.4.1",</w:t>
      </w:r>
    </w:p>
    <w:p w14:paraId="45B951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"https://registry.npmjs.org/regenerate/-/regenerate-1.4.1.tgz",</w:t>
      </w:r>
    </w:p>
    <w:p w14:paraId="717E46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"sha512-j2+C8+NtXQgEKWk49MMP5P/u2GhnahTtVkRIHr5R5lVRlbKvmQ+oS+A5aLKWp2ma5VkT8sh6v+v4hbH0YHR66A==",</w:t>
      </w:r>
    </w:p>
    <w:p w14:paraId="1453B2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FB6E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DD82A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{</w:t>
      </w:r>
    </w:p>
    <w:p w14:paraId="18F404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"8.2.0",</w:t>
      </w:r>
    </w:p>
    <w:p w14:paraId="64519E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"https://registry.npmjs.org/regenerate-unicode-properties/-/regenerate-unicode-properties-8.2.0.tgz",</w:t>
      </w:r>
    </w:p>
    <w:p w14:paraId="2A49A1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"sha512-F9DjY1vKLo/tPePDycuH3dn9H1OTPIkVD9Kz4LODu+F2C75mgjAJ7x/gwy6ZcSNRAAkhNlJSOHRe8k3p+K9WhA==",</w:t>
      </w:r>
    </w:p>
    <w:p w14:paraId="65D474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28565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295CE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"regenerate": "^1.4.0"</w:t>
      </w:r>
    </w:p>
    <w:p w14:paraId="781B3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749E7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3D94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-runtime": {</w:t>
      </w:r>
    </w:p>
    <w:p w14:paraId="4A8466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"0.13.5",</w:t>
      </w:r>
    </w:p>
    <w:p w14:paraId="54621D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"https://registry.npmjs.org/regenerator-runtime/-/regenerator-runtime-0.13.5.tgz",</w:t>
      </w:r>
    </w:p>
    <w:p w14:paraId="52FFAC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"sha512-ZS5w8CpKFinUzOwW3c83oPeVXoNsrLsaCoLtJvAClH135j/R77RuymhiSErhm2lKcwSCIpmvIWSbDkIfAqKQlA==",</w:t>
      </w:r>
    </w:p>
    <w:p w14:paraId="358944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E1B7D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9F1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regenerator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-transform": {</w:t>
      </w:r>
    </w:p>
    <w:p w14:paraId="05937D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"0.14.5",</w:t>
      </w:r>
    </w:p>
    <w:p w14:paraId="063022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"https://registry.npmjs.org/regenerator-transform/-/regenerator-transform-0.14.5.tgz",</w:t>
      </w:r>
    </w:p>
    <w:p w14:paraId="7FB9A0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"sha512-eOf6vka5IO151Jfsw2NO9WpGX58W6wWmefK3I1zEGr0lOD0u8rwPaNqQL1aRxUaxLeKO3ArNh3VYg1KbaD+FFw==",</w:t>
      </w:r>
    </w:p>
    <w:p w14:paraId="0F60F1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52390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062A9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"@babel/runtime": "^7.8.4"</w:t>
      </w:r>
    </w:p>
    <w:p w14:paraId="341C6F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E34D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165F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{</w:t>
      </w:r>
    </w:p>
    <w:p w14:paraId="1D4912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1768A1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"https://registry.npmjs.org/regex-not/-/regex-not-1.0.2.tgz",</w:t>
      </w:r>
    </w:p>
    <w:p w14:paraId="240CB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"sha512-J6SDjUgDxQj5NusnOtdFxDwN/+HWykR8GELwctJ7mdqhcyy1xEc4SRFHUXvxTp661YaVKAjfRLZ9cCqS6tn32A==",</w:t>
      </w:r>
    </w:p>
    <w:p w14:paraId="164AD5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FE899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95EEE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39DD90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"^1.1.0"</w:t>
      </w:r>
    </w:p>
    <w:p w14:paraId="03F7AD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FC51B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BE81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regexp.prototype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.flags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27656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"1.3.0",</w:t>
      </w:r>
    </w:p>
    <w:p w14:paraId="50F1C9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"https://registry.npmjs.org/regexp.prototype.flags/-/regexp.prototype.flags-1.3.0.tgz",</w:t>
      </w:r>
    </w:p>
    <w:p w14:paraId="66CBC9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"sha512-2+Q0C5g951OlYlJz6yu5/M33IcsESLlLfsyIaLJaG4FA2r4yP8MvVMJUUP/fVBkSpbbbZlS5gynbEWLipiiXiQ==",</w:t>
      </w:r>
    </w:p>
    <w:p w14:paraId="32F3A9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8C742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1F51AD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1B8C79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"^1.17.0-next.1"</w:t>
      </w:r>
    </w:p>
    <w:p w14:paraId="7716A0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A1BB9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A21B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regexpu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-core": {</w:t>
      </w:r>
    </w:p>
    <w:p w14:paraId="6A039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"4.7.0",</w:t>
      </w:r>
    </w:p>
    <w:p w14:paraId="27347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"https://registry.npmjs.org/regexpu-core/-/regexpu-core-4.7.0.tgz",</w:t>
      </w:r>
    </w:p>
    <w:p w14:paraId="22534D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"sha512-TQ4KXRnIn6tz6tjnrXEkD/sshygKH/j5KzK86X8MkeHyZ8qst/LZ89j3X4/8HEIfHANTFIP/AbXakeRhWIl5YQ==",</w:t>
      </w:r>
    </w:p>
    <w:p w14:paraId="70E1C8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0D6C2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FC11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"regenerate": "^1.4.0",</w:t>
      </w:r>
    </w:p>
    <w:p w14:paraId="064021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regenerate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"^8.2.0",</w:t>
      </w:r>
    </w:p>
    <w:p w14:paraId="654F0F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regjsgen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251E87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regjsparser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"^0.6.4",</w:t>
      </w:r>
    </w:p>
    <w:p w14:paraId="1F4B1E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-match-property-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"^1.0.4",</w:t>
      </w:r>
    </w:p>
    <w:p w14:paraId="1FE0EC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-match-property-value-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12D747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7D282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E2A4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regjsgen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EC159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"0.5.2",</w:t>
      </w:r>
    </w:p>
    <w:p w14:paraId="1AA550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regjsgen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/-/regjsgen-0.5.2.tgz",</w:t>
      </w:r>
    </w:p>
    <w:p w14:paraId="52FE69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"sha512-OFFT3MfrH90xIW8OOSyUrk6QHD5E9JOTeGodiJeBS3J6IwlgzJMNE/1bZklWz5oTg+9dCMyEetclvCVXOPoN3A==",</w:t>
      </w:r>
    </w:p>
    <w:p w14:paraId="052C04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4B2B8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56CD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regjsparser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80DF7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"0.6.4",</w:t>
      </w:r>
    </w:p>
    <w:p w14:paraId="0AD55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"https://registry.npmjs.org/regjsparser/-/regjsparser-0.6.4.tgz",</w:t>
      </w:r>
    </w:p>
    <w:p w14:paraId="353885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"sha512-64O87/dPDgfk8/RQqC4gkZoGyyWFIEUTTh80CU6CWuK5vkCGyekIx+oKcEIYtP/RAxSQltCZHCNu/mdd7fqlJw==",</w:t>
      </w:r>
    </w:p>
    <w:p w14:paraId="54566E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2DD69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1C9B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"~0.5.0"</w:t>
      </w:r>
    </w:p>
    <w:p w14:paraId="0B787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8BE7B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E81A4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E9022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"0.5.0",</w:t>
      </w:r>
    </w:p>
    <w:p w14:paraId="3A775A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jsesc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/-/jsesc-0.5.0.tgz",</w:t>
      </w:r>
    </w:p>
    <w:p w14:paraId="0FD17A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"sha1-597mbjXW/Bb3EP6R1c9p9w8IkR0=",</w:t>
      </w:r>
    </w:p>
    <w:p w14:paraId="7259F6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04DF8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A440E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E5E0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E3EF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-trailing-separator": {</w:t>
      </w:r>
    </w:p>
    <w:p w14:paraId="6360C0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11C40D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"https://registry.npmjs.org/remove-trailing-separator/-/remove-trailing-separator-1.1.0.tgz",</w:t>
      </w:r>
    </w:p>
    <w:p w14:paraId="294CF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"sha1-wkvOKig62tW8P1jg1IJJuSN52O8=",</w:t>
      </w:r>
    </w:p>
    <w:p w14:paraId="09EC52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A182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DD8E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-element": {</w:t>
      </w:r>
    </w:p>
    <w:p w14:paraId="7AB83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"1.1.3",</w:t>
      </w:r>
    </w:p>
    <w:p w14:paraId="093AB8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"https://registry.npmjs.org/repeat-element/-/repeat-element-1.1.3.tgz",</w:t>
      </w:r>
    </w:p>
    <w:p w14:paraId="2CB9B7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"sha512-ahGq0ZnV5m5XtZLMb+vP76kcAM5nkLqk0lpqAuojSKGgQtn4eRi4ZZGm2olo2zKFH+sMsWaqOCW1dqAnOru72g==",</w:t>
      </w:r>
    </w:p>
    <w:p w14:paraId="6BD1BD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85D50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DF43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{</w:t>
      </w:r>
    </w:p>
    <w:p w14:paraId="362DDD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"1.6.1",</w:t>
      </w:r>
    </w:p>
    <w:p w14:paraId="18A0A4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"https://registry.npmjs.org/repeat-string/-/repeat-string-1.6.1.tgz",</w:t>
      </w:r>
    </w:p>
    <w:p w14:paraId="65C470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"sha1-jcrkcOHIirwtYA//Sndihtp15jc=",</w:t>
      </w:r>
    </w:p>
    <w:p w14:paraId="3C2596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90665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6603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"request": {</w:t>
      </w:r>
    </w:p>
    <w:p w14:paraId="45A94C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"2.88.2",</w:t>
      </w:r>
    </w:p>
    <w:p w14:paraId="0AE161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"https://registry.npmjs.org/request/-/request-2.88.2.tgz",</w:t>
      </w:r>
    </w:p>
    <w:p w14:paraId="037277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"sha512-MsvtOrfG9ZcrOwAW+Qi+F6HbD0CWXEh9ou77uOb7FM2WPhwT7smM833PzanhJLsgXjN89Ir6V2PczXNnMpwKhw==",</w:t>
      </w:r>
    </w:p>
    <w:p w14:paraId="594F00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C683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8BE3E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aws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-sign2": "~0.7.0",</w:t>
      </w:r>
    </w:p>
    <w:p w14:paraId="456362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"aws4": "^1.8.0",</w:t>
      </w:r>
    </w:p>
    <w:p w14:paraId="10BACD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"caseless": "~0.12.0",</w:t>
      </w:r>
    </w:p>
    <w:p w14:paraId="696DE0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"~1.0.6",</w:t>
      </w:r>
    </w:p>
    <w:p w14:paraId="375945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"extend": "~3.0.2",</w:t>
      </w:r>
    </w:p>
    <w:p w14:paraId="76D77B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-agent": "~0.6.1",</w:t>
      </w:r>
    </w:p>
    <w:p w14:paraId="43996B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-data": "~2.3.2",</w:t>
      </w:r>
    </w:p>
    <w:p w14:paraId="6FB1B7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-validator": "~5.1.3",</w:t>
      </w:r>
    </w:p>
    <w:p w14:paraId="0FD88F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-signature": "~1.2.0",</w:t>
      </w:r>
    </w:p>
    <w:p w14:paraId="01F877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typedarray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"~1.0.0",</w:t>
      </w:r>
    </w:p>
    <w:p w14:paraId="3416DD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isstream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"~0.1.2",</w:t>
      </w:r>
    </w:p>
    <w:p w14:paraId="6C3CBF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-safe": "~5.0.1",</w:t>
      </w:r>
    </w:p>
    <w:p w14:paraId="718AE1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-types": "~2.1.19",</w:t>
      </w:r>
    </w:p>
    <w:p w14:paraId="77ED28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-sign": "~0.9.0",</w:t>
      </w:r>
    </w:p>
    <w:p w14:paraId="604430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-now": "^2.1.0",</w:t>
      </w:r>
    </w:p>
    <w:p w14:paraId="330EE0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"~6.5.2",</w:t>
      </w:r>
    </w:p>
    <w:p w14:paraId="5CBD37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"^5.1.2",</w:t>
      </w:r>
    </w:p>
    <w:p w14:paraId="61FDDA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-cookie": "~2.5.0",</w:t>
      </w:r>
    </w:p>
    <w:p w14:paraId="62B58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tunnel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-agent": "^0.6.0",</w:t>
      </w:r>
    </w:p>
    <w:p w14:paraId="683218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"^3.3.2"</w:t>
      </w:r>
    </w:p>
    <w:p w14:paraId="64ED1A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2EDC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BC926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{</w:t>
      </w:r>
    </w:p>
    <w:p w14:paraId="4ED2AA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02D6CC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"https://registry.npmjs.org/require-directory/-/require-directory-2.1.1.tgz",</w:t>
      </w:r>
    </w:p>
    <w:p w14:paraId="058148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"sha1-jGStX9MNqxyXbiNE/+f3kqam30I=",</w:t>
      </w:r>
    </w:p>
    <w:p w14:paraId="4BD618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F7D0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8E89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-main-filename": {</w:t>
      </w:r>
    </w:p>
    <w:p w14:paraId="394228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3A0A1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"https://registry.npmjs.org/require-main-filename/-/require-main-filename-2.0.0.tgz",</w:t>
      </w:r>
    </w:p>
    <w:p w14:paraId="2F1B12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"sha512-NKN5kMDylKuldxYLSUfrbo5Tuzh4hd+2E8NPPX02mZtn1VuREQToYe/ZdlJy+J3uCpfaiGF05e7B8W0iXbQHmg==",</w:t>
      </w:r>
    </w:p>
    <w:p w14:paraId="3CA05F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F6B97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0DA55C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-port": {</w:t>
      </w:r>
    </w:p>
    <w:p w14:paraId="1BDD3F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11E3A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"https://registry.npmjs.org/requires-port/-/requires-port-1.0.0.tgz",</w:t>
      </w:r>
    </w:p>
    <w:p w14:paraId="665C84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"sha1-kl0mAdOaxIXgkc8NpcbmlNw9yv8=",</w:t>
      </w:r>
    </w:p>
    <w:p w14:paraId="0649C9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7BCE1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32F4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"resolve": {</w:t>
      </w:r>
    </w:p>
    <w:p w14:paraId="31D0D7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"1.17.0",</w:t>
      </w:r>
    </w:p>
    <w:p w14:paraId="33E80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"https://registry.npmjs.org/resolve/-/resolve-1.17.0.tgz",</w:t>
      </w:r>
    </w:p>
    <w:p w14:paraId="68A114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"sha512-ic+7JYiV8Vi2yzQGFWOkiZD5Z9z7O2Zhm9XMaTxdJExKasieFCr+yXZ/WmXsckHiKl12ar0y6XiXDx3m4RHn1w==",</w:t>
      </w:r>
    </w:p>
    <w:p w14:paraId="06A81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6F3E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B08A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"^1.0.6"</w:t>
      </w:r>
    </w:p>
    <w:p w14:paraId="7EB2C8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BC3C2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099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A3B79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36BECF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"https://registry.npmjs.org/resolve-cwd/-/resolve-cwd-2.0.0.tgz",</w:t>
      </w:r>
    </w:p>
    <w:p w14:paraId="51182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"sha1-AKn3OHVW4nA46uIyyqNypqWbZlo=",</w:t>
      </w:r>
    </w:p>
    <w:p w14:paraId="271B12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4B2E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F0993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"^3.0.0"</w:t>
      </w:r>
    </w:p>
    <w:p w14:paraId="5D6BEB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02C7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28F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{</w:t>
      </w:r>
    </w:p>
    <w:p w14:paraId="02700A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1F5C06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"https://registry.npmjs.org/resolve-from/-/resolve-from-3.0.0.tgz",</w:t>
      </w:r>
    </w:p>
    <w:p w14:paraId="28662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"sha1-six699nWiBvItuZTM17rywoYh0g=",</w:t>
      </w:r>
    </w:p>
    <w:p w14:paraId="722C5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B2FC1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21BA1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8FC5E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"0.2.1",</w:t>
      </w:r>
    </w:p>
    <w:p w14:paraId="64B8DA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"https://registry.npmjs.org/resolve-url/-/resolve-url-0.2.1.tgz",</w:t>
      </w:r>
    </w:p>
    <w:p w14:paraId="22B569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"sha1-LGN/53yJOv0qZj/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iGqkIAGjiBSo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24AAE9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BDAF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6C1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-cursor": {</w:t>
      </w:r>
    </w:p>
    <w:p w14:paraId="6DBF82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66FF85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"https://registry.npmjs.org/restore-cursor/-/restore-cursor-3.1.0.tgz",</w:t>
      </w:r>
    </w:p>
    <w:p w14:paraId="73AEA7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"sha512-l+sSefzHpj5qimhFSE5a8nufZYAM3sBSVMAPtYkmC+4EH2anSGaEMXSD0izRQbu9nfyQ9y5JrVmp7E8oZrUjvA==",</w:t>
      </w:r>
    </w:p>
    <w:p w14:paraId="0E6456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5AD3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97727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"onetime": "^5.1.0",</w:t>
      </w:r>
    </w:p>
    <w:p w14:paraId="7B3DE3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-exit": "^3.0.2"</w:t>
      </w:r>
    </w:p>
    <w:p w14:paraId="1044B0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62392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C5C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"ret": {</w:t>
      </w:r>
    </w:p>
    <w:p w14:paraId="7667E9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"0.1.15",</w:t>
      </w:r>
    </w:p>
    <w:p w14:paraId="0B6B6E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"https://registry.npmjs.org/ret/-/ret-0.1.15.tgz",</w:t>
      </w:r>
    </w:p>
    <w:p w14:paraId="337443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"sha512-TTlYpa+OL+vMMNG24xSlQGEJ3B/RzEfUlLct7b5G/ytav+wPrplCpVMFuwzXbkecJrb6IYo1iFb0S9v37754mg==",</w:t>
      </w:r>
    </w:p>
    <w:p w14:paraId="0E51BE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10F2C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19F5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"retry": {</w:t>
      </w:r>
    </w:p>
    <w:p w14:paraId="74E420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"0.12.0",</w:t>
      </w:r>
    </w:p>
    <w:p w14:paraId="6ECA46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"https://registry.npmjs.org/retry/-/retry-0.12.0.tgz",</w:t>
      </w:r>
    </w:p>
    <w:p w14:paraId="61088F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"sha1-G0KmJmoh8HQh0bC1S33BZ7AcATs=",</w:t>
      </w:r>
    </w:p>
    <w:p w14:paraId="207285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47403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B44B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reusify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CD3BE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324B26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reusify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/-/reusify-1.0.4.tgz",</w:t>
      </w:r>
    </w:p>
    <w:p w14:paraId="08194A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"sha512-U9nH88a3fc/ekCF1l0/UP1IosiuIjyTh7hBvXVMHYgVcfGvt897Xguj2UOLDeI5BG2m7/uwyaLVT6fbtCwTyzw==",</w:t>
      </w:r>
    </w:p>
    <w:p w14:paraId="4D5721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2AAC1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D874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rfdc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9FE80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"1.1.4",</w:t>
      </w:r>
    </w:p>
    <w:p w14:paraId="03A3FD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rfdc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/-/rfdc-1.1.4.tgz",</w:t>
      </w:r>
    </w:p>
    <w:p w14:paraId="455054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"sha512-5C9HXdzK8EAqN7JDif30jqsBzavB7wLpaubisuQIGHWf2gUXSpzy6ArX/+Da8RjFpagWsCn+pIgxTMAmKw9Zug==",</w:t>
      </w:r>
    </w:p>
    <w:p w14:paraId="35C839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D4853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A59E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7EB839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7C9366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-regex/-/rgb-regex-1.0.1.tgz",</w:t>
      </w:r>
    </w:p>
    <w:p w14:paraId="3DDDC2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"sha1-wODWiC3w4jviVKR16O3UGRX+rrE=",</w:t>
      </w:r>
    </w:p>
    <w:p w14:paraId="7F6BC0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3D047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464C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4BE45B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129F7C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-regex/-/rgba-regex-1.0.0.tgz",</w:t>
      </w:r>
    </w:p>
    <w:p w14:paraId="0B80F8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"sha1-QzdOLiyglosO8VI0YLfXMP8i7rM=",</w:t>
      </w:r>
    </w:p>
    <w:p w14:paraId="6DC7A6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F54C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7778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F6562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5F7EA2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/-/rimraf-3.0.2.tgz",</w:t>
      </w:r>
    </w:p>
    <w:p w14:paraId="182469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"sha512-JZkJMZkAGFFPP2YqXZXPbMlMBgsxzE8ILs4lMIX/2o0L9UBw9O/Y3o6wFw/i9YLapcUJWwqbi3kdxIPdC62TIA==",</w:t>
      </w:r>
    </w:p>
    <w:p w14:paraId="47E075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0455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65481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"^7.1.3"</w:t>
      </w:r>
    </w:p>
    <w:p w14:paraId="72E60C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8AF3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A01B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"ripemd160": {</w:t>
      </w:r>
    </w:p>
    <w:p w14:paraId="203D9E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76FF01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"https://registry.npmjs.org/ripemd160/-/ripemd160-2.0.2.tgz",</w:t>
      </w:r>
    </w:p>
    <w:p w14:paraId="2FFB23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"sha512-ii4iagi25WusVoiC4B4lq7pbXfAp3D9v5CwfkY33vffw2+pkDjY1D8GaN7spsxvCSx8dkPqOZCEZyfxcmJG2IA==",</w:t>
      </w:r>
    </w:p>
    <w:p w14:paraId="50932C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"dev": true,</w:t>
      </w:r>
    </w:p>
    <w:p w14:paraId="3919A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3BFC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"^3.0.0",</w:t>
      </w:r>
    </w:p>
    <w:p w14:paraId="434ABF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5954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A64F4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F717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"rollup": {</w:t>
      </w:r>
    </w:p>
    <w:p w14:paraId="4B3CC9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75F91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"https://registry.npmjs.org/rollup/-/rollup-2.1.0.tgz",</w:t>
      </w:r>
    </w:p>
    <w:p w14:paraId="70724F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"sha512-gfE1455AEazVVTJoeQtcOq/U6GSxwoj4XPSWVsuWmgIxj7sBQNLDOSA82PbdMe+cP8ql8fR1jogPFe8Wg8g4SQ==",</w:t>
      </w:r>
    </w:p>
    <w:p w14:paraId="6C59A6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65083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D26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"~2.1.2"</w:t>
      </w:r>
    </w:p>
    <w:p w14:paraId="389EB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9C3F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40BB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-async": {</w:t>
      </w:r>
    </w:p>
    <w:p w14:paraId="3B7484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"2.4.1",</w:t>
      </w:r>
    </w:p>
    <w:p w14:paraId="001678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"https://registry.npmjs.org/run-async/-/run-async-2.4.1.tgz",</w:t>
      </w:r>
    </w:p>
    <w:p w14:paraId="790DEE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"sha512-tvVnVv01b8c1RrA6Ep7JkStj85Guv/YrMcwqYQnwjsAS2cTmmPGBBjAjpCW7RrSodNSoE2/qg9O4bceNvUuDgQ==",</w:t>
      </w:r>
    </w:p>
    <w:p w14:paraId="2694E9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9DBFD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AB38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-parallel": {</w:t>
      </w:r>
    </w:p>
    <w:p w14:paraId="0EB5FB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"1.1.9",</w:t>
      </w:r>
    </w:p>
    <w:p w14:paraId="7673DE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"https://registry.npmjs.org/run-parallel/-/run-parallel-1.1.9.tgz",</w:t>
      </w:r>
    </w:p>
    <w:p w14:paraId="562D92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"sha512-DEqnSRTDw/Tc3FXf49zedI638Z9onwUotBMiUFKmrO2sdFKIbXamXGQ3Axd4qgphxKB4kw/qP1w5kTxnfU1B9Q==",</w:t>
      </w:r>
    </w:p>
    <w:p w14:paraId="2D49CE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380F8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BDA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-queue": {</w:t>
      </w:r>
    </w:p>
    <w:p w14:paraId="57064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277E62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"https://registry.npmjs.org/run-queue/-/run-queue-1.0.3.tgz",</w:t>
      </w:r>
    </w:p>
    <w:p w14:paraId="36A4E6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"sha1-6Eg5bwV9Ij8kOGkkYY4laUFh7Ec=",</w:t>
      </w:r>
    </w:p>
    <w:p w14:paraId="6F37FB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1AEB4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65CA0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aproba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</w:t>
      </w:r>
    </w:p>
    <w:p w14:paraId="1A7ACD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4301C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B74B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6DF73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"6.5.5",</w:t>
      </w:r>
    </w:p>
    <w:p w14:paraId="355A45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/-/rxjs-6.5.5.tgz",</w:t>
      </w:r>
    </w:p>
    <w:p w14:paraId="632363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"sha512-WfQI+1gohdf0Dai/Bbmk5L5ItH5tYqm3ki2c5GdWhKjalzjg93N3avFjVStyZZz+A2Em+ZxKH5bNghw9UeylGQ==",</w:t>
      </w:r>
    </w:p>
    <w:p w14:paraId="5FBAEA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0CDB7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"^1.9.0"</w:t>
      </w:r>
    </w:p>
    <w:p w14:paraId="0F10EF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7BABB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B69C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rxjs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-compat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59BA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"6.6.0",</w:t>
      </w:r>
    </w:p>
    <w:p w14:paraId="404AD9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"https://registry.npmjs.org/rxjs-compat/-/rxjs-compat-6.6.0.tgz",</w:t>
      </w:r>
    </w:p>
    <w:p w14:paraId="12837D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"sha512-XvW8LM/3QnoehC74BAbC3bSiaSsfdZHC21QErD50TmdjNQhpQ6s3bM5PjcdcZWbX7mNgC3zi3BcbI9dWGJ6fsA=="</w:t>
      </w:r>
    </w:p>
    <w:p w14:paraId="59721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8F3C3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0AA89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"5.1.2",</w:t>
      </w:r>
    </w:p>
    <w:p w14:paraId="0059D6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"https://registry.npmjs.org/safe-buffer/-/safe-buffer-5.1.2.tgz",</w:t>
      </w:r>
    </w:p>
    <w:p w14:paraId="11899E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"sha512-Gd2UZBJDkXlY7GbJxfsE8/nvKkUEU1G38c1siN6QP6a9PT9MmHB8GnpscSmMJSoF8LOIrt8ud/wPtojys4G6+g==",</w:t>
      </w:r>
    </w:p>
    <w:p w14:paraId="6786A1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2DB9E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5A94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63F403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233CEE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"https://registry.npmjs.org/safe-regex/-/safe-regex-1.1.0.tgz",</w:t>
      </w:r>
    </w:p>
    <w:p w14:paraId="7385D8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"sha1-QKNmnzsHfR6UPURinhV91IAjvy4=",</w:t>
      </w:r>
    </w:p>
    <w:p w14:paraId="70C3BD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05227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C88D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"ret": "~0.1.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10"</w:t>
      </w:r>
      <w:proofErr w:type="gramEnd"/>
    </w:p>
    <w:p w14:paraId="4AE0EB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1C6FA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987A4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23B81C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"2.1.2",</w:t>
      </w:r>
    </w:p>
    <w:p w14:paraId="693ABE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"https://registry.npmjs.org/safer-buffer/-/safer-buffer-2.1.2.tgz",</w:t>
      </w:r>
    </w:p>
    <w:p w14:paraId="0DA3D3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"sha512-YZo3K82SD7Riyi0E1EQPojLz7kpepnSQI9IyPbHHg1XXXevb5dJI7tpyN2ADxGcQbHG7vcyRHk0cbwqcQriUtg==",</w:t>
      </w:r>
    </w:p>
    <w:p w14:paraId="60F42B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446B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CA8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"sass": {</w:t>
      </w:r>
    </w:p>
    <w:p w14:paraId="263297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"1.26.3",</w:t>
      </w:r>
    </w:p>
    <w:p w14:paraId="7DF62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"https://registry.npmjs.org/sass/-/sass-1.26.3.tgz",</w:t>
      </w:r>
    </w:p>
    <w:p w14:paraId="681BB7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"sha512-5NMHI1+YFYw4sN3yfKjpLuV9B5l7MqQ6FlkTcC4FT+oHbBRUZoSjHrrt/mE0nFXJyY2kQtU9ou9HxvFVjLFuuw==",</w:t>
      </w:r>
    </w:p>
    <w:p w14:paraId="0A557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C145F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48F1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"&gt;=2.0.0 &lt;4.0.0"</w:t>
      </w:r>
    </w:p>
    <w:p w14:paraId="01B6AC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7F1C7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17127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sass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1CFB2F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"8.0.2",</w:t>
      </w:r>
    </w:p>
    <w:p w14:paraId="6B550B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"https://registry.npmjs.org/sass-loader/-/sass-loader-8.0.2.tgz",</w:t>
      </w:r>
    </w:p>
    <w:p w14:paraId="38ADE6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"sha512-7o4dbSK8/Ol2KflEmSco4jTjQoV988bM82P9CZdmo9hR3RLnvNc0ufMNdMrB0caq38JQ/FgF4/7RcbcfKzxoFQ==",</w:t>
      </w:r>
    </w:p>
    <w:p w14:paraId="0273A9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4D09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87DF4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clone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-deep": "^4.0.1",</w:t>
      </w:r>
    </w:p>
    <w:p w14:paraId="43268D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"^1.2.3",</w:t>
      </w:r>
    </w:p>
    <w:p w14:paraId="391A1B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"neo-async": "^2.6.1",</w:t>
      </w:r>
    </w:p>
    <w:p w14:paraId="39AD5C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"^2.6.1",</w:t>
      </w:r>
    </w:p>
    <w:p w14:paraId="4AC1EC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"^6.3.0"</w:t>
      </w:r>
    </w:p>
    <w:p w14:paraId="0CA049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3008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9B71A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"json5": {</w:t>
      </w:r>
    </w:p>
    <w:p w14:paraId="6070B9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5F8B1D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770526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1BB296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D318A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0A64C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66DE85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1ADF4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9099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0B4FE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12D4C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08AD2B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765A00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5CD04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524CB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7FAB08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5F65B9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5C9BBF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E104C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2409C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3C687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225411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0E1EC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4E34AD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5E6BC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FD95A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06FEE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2086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saucelabs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7E105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"1.5.0",</w:t>
      </w:r>
    </w:p>
    <w:p w14:paraId="6E8C7B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saucelabs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/-/saucelabs-1.5.0.tgz",</w:t>
      </w:r>
    </w:p>
    <w:p w14:paraId="1E5C5C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"sha512-jlX3FGdWvYf4Q3LFfFWS1QvPg3IGCGWxIc8QBFdPTbpTJnt/v17FHXYVAn7C8sHf1yUXo2c7yIM0isDryfYtHQ==",</w:t>
      </w:r>
    </w:p>
    <w:p w14:paraId="58437D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3F80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287E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"^2.2.1"</w:t>
      </w:r>
    </w:p>
    <w:p w14:paraId="1F861D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17F0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7AC7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"sax": {</w:t>
      </w:r>
    </w:p>
    <w:p w14:paraId="3D430D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"1.2.4",</w:t>
      </w:r>
    </w:p>
    <w:p w14:paraId="506BB4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"https://registry.npmjs.org/sax/-/sax-1.2.4.tgz",</w:t>
      </w:r>
    </w:p>
    <w:p w14:paraId="4EFE9A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"sha512-NqVDv9TpANUjFm0N8uM5GxL36UgKi9/atZw+x7YFnQ8ckwFGKrl4xX4yWtrey3UJm5nP1kUbnYgLopqWNSRhWw==",</w:t>
      </w:r>
    </w:p>
    <w:p w14:paraId="18780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086C1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CBB7A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1F5F7F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"2.7.0",</w:t>
      </w:r>
    </w:p>
    <w:p w14:paraId="2D9A9F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"https://registry.npmjs.org/schema-utils/-/schema-utils-2.7.0.tgz",</w:t>
      </w:r>
    </w:p>
    <w:p w14:paraId="1FD44A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"sha512-0ilKFI6QQF5nxDZLFn2dMjvc4hjg/Wkg7rHd3jK6/A4a1Hl9VFdQWvgB1UMGoU94pad1P/8N7fMcEnLnSiju8A==",</w:t>
      </w:r>
    </w:p>
    <w:p w14:paraId="2E2BB0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D2D2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D61D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-schema": "^7.0.4",</w:t>
      </w:r>
    </w:p>
    <w:p w14:paraId="5C3494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"^6.12.2",</w:t>
      </w:r>
    </w:p>
    <w:p w14:paraId="682657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"^3.4.1"</w:t>
      </w:r>
    </w:p>
    <w:p w14:paraId="21E63E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8EA38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C866F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C6C81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"6.12.3",</w:t>
      </w:r>
    </w:p>
    <w:p w14:paraId="69A890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/-/ajv-6.12.3.tgz",</w:t>
      </w:r>
    </w:p>
    <w:p w14:paraId="02B3EE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"sha512-4K0cK3L1hsqk9xIb2z9vs/XU+PGJZ9PNpJRDS9YLzmNdX6jmVPfamLvTJr0aDAusnHyCHO6MjzlkAsgtqp9teA==",</w:t>
      </w:r>
    </w:p>
    <w:p w14:paraId="4BBE59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0824B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1A43E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-deep-equal": "^3.1.1",</w:t>
      </w:r>
    </w:p>
    <w:p w14:paraId="14F945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-stable-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39F230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-schema-traverse": "^0.4.1",</w:t>
      </w:r>
    </w:p>
    <w:p w14:paraId="1B2839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"^4.2.2"</w:t>
      </w:r>
    </w:p>
    <w:p w14:paraId="71345A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08EDA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3624B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D03D5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1866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-hose": {</w:t>
      </w:r>
    </w:p>
    <w:p w14:paraId="0E24E9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39247E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"https://registry.npmjs.org/select-hose/-/select-hose-2.0.0.tgz",</w:t>
      </w:r>
    </w:p>
    <w:p w14:paraId="48288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"sha1-Yl2GWPhlr0Psliv8N2o3NZpJlMo=",</w:t>
      </w:r>
    </w:p>
    <w:p w14:paraId="56225D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F6825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736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BD249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"3.6.0",</w:t>
      </w:r>
    </w:p>
    <w:p w14:paraId="0D5A64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"https://registry.npmjs.org/selenium-webdriver/-/selenium-webdriver-3.6.0.tgz",</w:t>
      </w:r>
    </w:p>
    <w:p w14:paraId="5FCE7A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"sha512-WH7Aldse+2P5bbFBO4Gle/nuQOdVwpHMTL6raL3uuBj/vPG07k6uzt3aiahu352ONBr5xXh0hDlM3LhtXPOC4Q==",</w:t>
      </w:r>
    </w:p>
    <w:p w14:paraId="0F4852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49C3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81533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jszip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"^3.1.3",</w:t>
      </w:r>
    </w:p>
    <w:p w14:paraId="406A42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"^2.5.4",</w:t>
      </w:r>
    </w:p>
    <w:p w14:paraId="478771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"0.0.30",</w:t>
      </w:r>
    </w:p>
    <w:p w14:paraId="321C7B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"xml2js": "^0.4.17"</w:t>
      </w:r>
    </w:p>
    <w:p w14:paraId="09B8D8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34FB1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3485C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A04E8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6945A7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30439F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2D4C6E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82C0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C22A7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589379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CB31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E0ECF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9334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"0.0.30",</w:t>
      </w:r>
    </w:p>
    <w:p w14:paraId="4F3545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/-/tmp-0.0.30.tgz",</w:t>
      </w:r>
    </w:p>
    <w:p w14:paraId="49AB76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"sha1-ckGdSovn1s51FI/YsyTlk6cRwu0=",</w:t>
      </w:r>
    </w:p>
    <w:p w14:paraId="51F21F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0AB9F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30D90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-tmpdir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"~1.0.1"</w:t>
      </w:r>
    </w:p>
    <w:p w14:paraId="1A73E0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A846C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546E5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BE5EB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7EC2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selfsigned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FEB2C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"1.10.7",</w:t>
      </w:r>
    </w:p>
    <w:p w14:paraId="5C06FA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selfsigned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/-/selfsigned-1.10.7.tgz",</w:t>
      </w:r>
    </w:p>
    <w:p w14:paraId="12BBFE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"sha512-8M3wBCzeWIJnQfl43IKwOmC4H/RAp50S8DF60znzjW5GVqTcSe2vWclt7hmYVPkKPlHWOu5EaWOMZ2Y6W8ZXTA==",</w:t>
      </w:r>
    </w:p>
    <w:p w14:paraId="5118F7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E8E1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276D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-forge": "0.9.0"</w:t>
      </w:r>
    </w:p>
    <w:p w14:paraId="0DAAB4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8DF14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2207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185CE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"7.1.3",</w:t>
      </w:r>
    </w:p>
    <w:p w14:paraId="25419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/-/semver-7.1.3.tgz",</w:t>
      </w:r>
    </w:p>
    <w:p w14:paraId="603DC6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"sha512-ekM0zfiA9SCBlsKa2X1hxyxiI4L3B6EbVJkkdgQXnSEEaHlGdvyodMruTiulSRWMMB4NeIuYNMC9rTKTz97GxA==",</w:t>
      </w:r>
    </w:p>
    <w:p w14:paraId="3D067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D345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E85E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C8985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02C83E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semver-dsl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/-/semver-dsl-1.0.1.tgz",</w:t>
      </w:r>
    </w:p>
    <w:p w14:paraId="57233A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"sha1-02eN5VVeimH2Ke7QJTZq5fJzQKA=",</w:t>
      </w:r>
    </w:p>
    <w:p w14:paraId="7D7EAA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F6E4D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9A91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"^5.3.0"</w:t>
      </w:r>
    </w:p>
    <w:p w14:paraId="55C01B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5E15C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1A7AC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89CA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3C4BFC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4A18E6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385C73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DC565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D018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2555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5988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-intersect": {</w:t>
      </w:r>
    </w:p>
    <w:p w14:paraId="3BC681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49676B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"https://registry.npmjs.org/semver-intersect/-/semver-intersect-1.4.0.tgz",</w:t>
      </w:r>
    </w:p>
    <w:p w14:paraId="1F85BD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"sha512-d8fvGg5ycKAq0+I6nfWeCx6ffaWJCsBYU0H2Rq56+/zFePYfT8mXkB3tWBSjR5BerkHNZ5eTPIk1/LBYas35xQ==",</w:t>
      </w:r>
    </w:p>
    <w:p w14:paraId="68D457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535AB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66FF15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</w:t>
      </w:r>
    </w:p>
    <w:p w14:paraId="62E698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38370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47C5E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3BDC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5D7AFA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51DD4B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31A340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EE8BF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21690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6A137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CB24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"send": {</w:t>
      </w:r>
    </w:p>
    <w:p w14:paraId="6938B7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"0.17.1",</w:t>
      </w:r>
    </w:p>
    <w:p w14:paraId="3FDA32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"https://registry.npmjs.org/send/-/send-0.17.1.tgz",</w:t>
      </w:r>
    </w:p>
    <w:p w14:paraId="30C47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"sha512-BsVKsiGcQMFwT8UxypobUKyv7irCNRHk1T0G680vk88yf6LBByGcZJOTJCrTP2xVN6yI+XjPJcNuE3V4fT9sAg==",</w:t>
      </w:r>
    </w:p>
    <w:p w14:paraId="7C3823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B685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2942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5AE505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"~1.1.2",</w:t>
      </w:r>
    </w:p>
    <w:p w14:paraId="1F0E9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"destroy": "~1.0.4",</w:t>
      </w:r>
    </w:p>
    <w:p w14:paraId="0DD0D5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encodeurl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"~1.0.2",</w:t>
      </w:r>
    </w:p>
    <w:p w14:paraId="1FAAA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"~1.0.3",</w:t>
      </w:r>
    </w:p>
    <w:p w14:paraId="7079B6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etag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"~1.8.1",</w:t>
      </w:r>
    </w:p>
    <w:p w14:paraId="084E13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"fresh": "0.5.2",</w:t>
      </w:r>
    </w:p>
    <w:p w14:paraId="3646FA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"~1.7.2",</w:t>
      </w:r>
    </w:p>
    <w:p w14:paraId="5BFEA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"mime": "1.6.0",</w:t>
      </w:r>
    </w:p>
    <w:p w14:paraId="53D19B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"2.1.1",</w:t>
      </w:r>
    </w:p>
    <w:p w14:paraId="2B4BB7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-finished": "~2.3.0",</w:t>
      </w:r>
    </w:p>
    <w:p w14:paraId="12DA88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"~1.2.1",</w:t>
      </w:r>
    </w:p>
    <w:p w14:paraId="64A846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"statuses": "~1.5.0"</w:t>
      </w:r>
    </w:p>
    <w:p w14:paraId="269430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E1C09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4943E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362985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71F901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78BD6C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15FEAC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61C01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B664F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7EFE08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729A1A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1CE569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80BDB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"2.0.0",</w:t>
      </w:r>
    </w:p>
    <w:p w14:paraId="69FE7A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62B85D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"sha1-VgiurfwAvmwpAd9fmGF4jeDVl8g=",</w:t>
      </w:r>
    </w:p>
    <w:p w14:paraId="55ED05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</w:t>
      </w:r>
    </w:p>
    <w:p w14:paraId="00E72D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FD3AF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7116E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2B86C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8217A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"2.1.1",</w:t>
      </w:r>
    </w:p>
    <w:p w14:paraId="6775E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/-/ms-2.1.1.tgz",</w:t>
      </w:r>
    </w:p>
    <w:p w14:paraId="31F273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"sha512-tgp+dl5cGk28utYktBsrFqA7HKgrhgPsg6Z/EfhWI4gl1Hwq8B/GmY/0oXZ6nF8hDVesS/FpnYaD/kOWhYQvyg==",</w:t>
      </w:r>
    </w:p>
    <w:p w14:paraId="3D5470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B690E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56E6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8CE37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A2292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B642C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0D04AF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"https://registry.npmjs.org/serialize-javascript/-/serialize-javascript-4.0.0.tgz",</w:t>
      </w:r>
    </w:p>
    <w:p w14:paraId="07D796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"sha512-GaNA54380uFefWghODBWEGisLZFj00nS5ACs6yHa9nLqlLpVLO8ChDGeKRjZnV4Nh4n0Qi7nhYZD/9fCPzEqkw==",</w:t>
      </w:r>
    </w:p>
    <w:p w14:paraId="74ABB0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9FE3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5D4DE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526125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3EF92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C5B0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-index": {</w:t>
      </w:r>
    </w:p>
    <w:p w14:paraId="631178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"1.9.1",</w:t>
      </w:r>
    </w:p>
    <w:p w14:paraId="303BD6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"https://registry.npmjs.org/serve-index/-/serve-index-1.9.1.tgz",</w:t>
      </w:r>
    </w:p>
    <w:p w14:paraId="02A66D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"sha1-03aNabHn2C5c4FD/9bRTvqEqkjk=",</w:t>
      </w:r>
    </w:p>
    <w:p w14:paraId="45C987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554A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60DB6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"accepts": "~1.3.4",</w:t>
      </w:r>
    </w:p>
    <w:p w14:paraId="372FF8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"batch": "0.6.1",</w:t>
      </w:r>
    </w:p>
    <w:p w14:paraId="465EC0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"2.6.9",</w:t>
      </w:r>
    </w:p>
    <w:p w14:paraId="3C16EC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"~1.0.3",</w:t>
      </w:r>
    </w:p>
    <w:p w14:paraId="567B28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"~1.6.2",</w:t>
      </w:r>
    </w:p>
    <w:p w14:paraId="4DCD1C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-types": "~2.1.17",</w:t>
      </w:r>
    </w:p>
    <w:p w14:paraId="50C293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"~1.3.2"</w:t>
      </w:r>
    </w:p>
    <w:p w14:paraId="53A563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AE8BB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D6300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7A09A3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5ED121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17FE8B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1B407E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43A3A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8EC85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44B76C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BC95A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6A142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{</w:t>
      </w:r>
    </w:p>
    <w:p w14:paraId="73907B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"1.6.3",</w:t>
      </w:r>
    </w:p>
    <w:p w14:paraId="08DBC0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"https://registry.npmjs.org/http-errors/-/http-errors-1.6.3.tgz",</w:t>
      </w:r>
    </w:p>
    <w:p w14:paraId="717374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"sha1-i1VoC7S+KDoLW/TqLjhYC+HZMg0=",</w:t>
      </w:r>
    </w:p>
    <w:p w14:paraId="753C4E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5992C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05584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depd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"~1.1.2",</w:t>
      </w:r>
    </w:p>
    <w:p w14:paraId="6BCB23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"2.0.3",</w:t>
      </w:r>
    </w:p>
    <w:p w14:paraId="6B0FD0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setprototypeof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"1.1.0",</w:t>
      </w:r>
    </w:p>
    <w:p w14:paraId="58C298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"statuses": "&gt;= 1.4.0 &lt; 2"</w:t>
      </w:r>
    </w:p>
    <w:p w14:paraId="3C70EA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2F250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5198B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"inherits": {</w:t>
      </w:r>
    </w:p>
    <w:p w14:paraId="3015BA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"2.0.3",</w:t>
      </w:r>
    </w:p>
    <w:p w14:paraId="4CA377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"https://registry.npmjs.org/inherits/-/inherits-2.0.3.tgz",</w:t>
      </w:r>
    </w:p>
    <w:p w14:paraId="362F9B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"sha1-Yzwsg+PaQqUC9SRmAiSA9CCCYd4=",</w:t>
      </w:r>
    </w:p>
    <w:p w14:paraId="5B74CC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ACB17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542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9E55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1F5532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2275F1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21AC9E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650BD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28393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setprototypeof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CC321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"1.1.0",</w:t>
      </w:r>
    </w:p>
    <w:p w14:paraId="44F412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"https://registry.npmjs.org/setprototypeof/-/setprototypeof-1.1.0.tgz",</w:t>
      </w:r>
    </w:p>
    <w:p w14:paraId="628438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"sha512-BvE/TwpZX4FXExxOxZyRGQQv651MSwmWKZGqvmPcRIjDqWub67kTKuIMx43cZZrS/cBBzwBcNDWoFxt2XEFIpQ==",</w:t>
      </w:r>
    </w:p>
    <w:p w14:paraId="057A16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7B627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2111F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5E346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1346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-static": {</w:t>
      </w:r>
    </w:p>
    <w:p w14:paraId="6D84A5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"1.14.1",</w:t>
      </w:r>
    </w:p>
    <w:p w14:paraId="14D567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"https://registry.npmjs.org/serve-static/-/serve-static-1.14.1.tgz",</w:t>
      </w:r>
    </w:p>
    <w:p w14:paraId="59F21D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"sha512-JMrvUwE54emCYWlTI+hGrGv5I8dEwmco/00EvkzIIsR7MqrHonbD9pO2MOfFnpFntl7ecpZs+3mW+XbQZu9QCg==",</w:t>
      </w:r>
    </w:p>
    <w:p w14:paraId="385843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D167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11534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encodeurl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"~1.0.2",</w:t>
      </w:r>
    </w:p>
    <w:p w14:paraId="359857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"~1.0.3",</w:t>
      </w:r>
    </w:p>
    <w:p w14:paraId="305228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"~1.3.3",</w:t>
      </w:r>
    </w:p>
    <w:p w14:paraId="5AF269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"send": "0.17.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1"</w:t>
      </w:r>
      <w:proofErr w:type="gramEnd"/>
    </w:p>
    <w:p w14:paraId="20CCEB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071F0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E374C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-blocking": {</w:t>
      </w:r>
    </w:p>
    <w:p w14:paraId="0A7A65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1497C3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"https://registry.npmjs.org/set-blocking/-/set-blocking-2.0.0.tgz",</w:t>
      </w:r>
    </w:p>
    <w:p w14:paraId="1D2172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"sha1-BF+XgtARrppoA93TgrJDkrPYkPc=",</w:t>
      </w:r>
    </w:p>
    <w:p w14:paraId="271F6C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B8D7A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AD52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-immediate-shim": {</w:t>
      </w:r>
    </w:p>
    <w:p w14:paraId="7D4404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357314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"https://registry.npmjs.org/set-immediate-shim/-/set-immediate-shim-1.0.1.tgz",</w:t>
      </w:r>
    </w:p>
    <w:p w14:paraId="1AECB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"sha1-SysbJ+uAip+NzEgaWOXlb1mfP2E=",</w:t>
      </w:r>
    </w:p>
    <w:p w14:paraId="076E55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EE4EF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FBC24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{</w:t>
      </w:r>
    </w:p>
    <w:p w14:paraId="0FD6D4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3FA0A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"https://registry.npmjs.org/set-value/-/set-value-2.0.1.tgz",</w:t>
      </w:r>
    </w:p>
    <w:p w14:paraId="116377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"sha512-JxHc1weCN68wRY0fhCoXpyK55m/XPHafOmK4UWD7m2CI14GMcFypt4w/0+NV5f/ZMby2F6S2wwA7fgynh9gWSw==",</w:t>
      </w:r>
    </w:p>
    <w:p w14:paraId="2FF57B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78A28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4FED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375346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"^0.1.1",</w:t>
      </w:r>
    </w:p>
    <w:p w14:paraId="10D6FE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-plain-object": "^2.0.3",</w:t>
      </w:r>
    </w:p>
    <w:p w14:paraId="22F6DC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"^3.0.1"</w:t>
      </w:r>
    </w:p>
    <w:p w14:paraId="7375AD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47DDA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B2B42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7598E8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061624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"https://registry.npmjs.org/extend-shallow/-/extend-shallow-2.0.1.tgz",</w:t>
      </w:r>
    </w:p>
    <w:p w14:paraId="1A9091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"sha1-Ua99YUrZqfYQ6huvu5idaxxWiQ8=",</w:t>
      </w:r>
    </w:p>
    <w:p w14:paraId="372C4C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98DFC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72AEC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64BFBD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AC81B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DB3A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66F5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F1D7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setimmediate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ADD8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"1.0.5",</w:t>
      </w:r>
    </w:p>
    <w:p w14:paraId="7F7ED6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"https://registry.npmjs.org/setimmediate/-/setimmediate-1.0.5.tgz",</w:t>
      </w:r>
    </w:p>
    <w:p w14:paraId="3FE708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"sha1-KQy7Iy4waULX1+qbg3Mqt4VvgoU=",</w:t>
      </w:r>
    </w:p>
    <w:p w14:paraId="1D444E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838D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DE89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setprototypeof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14BE0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16F786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"https://registry.npmjs.org/setprototypeof/-/setprototypeof-1.1.1.tgz",</w:t>
      </w:r>
    </w:p>
    <w:p w14:paraId="30F35A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"sha512-JvdAWfbXeIGaZ9cILp38HntZSFSo3mWg6xGcJJsd+d4aRMOqauag1C63dJfDw7OaMYwEbHMOxEZ1lqVRYP2OAw==",</w:t>
      </w:r>
    </w:p>
    <w:p w14:paraId="02D351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FDB80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E08C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"sha.js": {</w:t>
      </w:r>
    </w:p>
    <w:p w14:paraId="1B82A5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"2.4.11",</w:t>
      </w:r>
    </w:p>
    <w:p w14:paraId="7E080D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"https://registry.npmjs.org/sha.js/-/sha.js-2.4.11.tgz",</w:t>
      </w:r>
    </w:p>
    <w:p w14:paraId="15F843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"sha512-QMEp5B7cftE7APOjk5Y6xgrbWu+WkLVQwk8JNjZ8nKRciZaByEW6MubieAiToS7+dwvrjGhH8jRXz3MVd0AYqQ==",</w:t>
      </w:r>
    </w:p>
    <w:p w14:paraId="704FC4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383F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BE0E7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2E1290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</w:t>
      </w:r>
    </w:p>
    <w:p w14:paraId="1934E9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DFC1A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9827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shallow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-clone": {</w:t>
      </w:r>
    </w:p>
    <w:p w14:paraId="472E67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5A3FDC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"https://registry.npmjs.org/shallow-clone/-/shallow-clone-3.0.1.tgz",</w:t>
      </w:r>
    </w:p>
    <w:p w14:paraId="5EEFC8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"sha512-/6KqX+GVUdqPuPPd2LxDDxzX6CAbjJehAAOKlNpqqUpAqPM6HeL8f+o3a+JsyGjn2lv0WY8UsTgUJjU9Ok55NA==",</w:t>
      </w:r>
    </w:p>
    <w:p w14:paraId="2FE7E7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EA993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7A8AED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</w:t>
      </w:r>
    </w:p>
    <w:p w14:paraId="3ED5C7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A5755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37A17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shebang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-command": {</w:t>
      </w:r>
    </w:p>
    <w:p w14:paraId="2DD25D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7A61AD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"https://registry.npmjs.org/shebang-command/-/shebang-command-1.2.0.tgz",</w:t>
      </w:r>
    </w:p>
    <w:p w14:paraId="104877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"sha1-RKrGW2lbAzmJaMOfNj/uXer98eo=",</w:t>
      </w:r>
    </w:p>
    <w:p w14:paraId="4717E9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B546F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4216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shebang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"^1.0.0"</w:t>
      </w:r>
    </w:p>
    <w:p w14:paraId="0F6F08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199BD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06D9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shebang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0BCBFD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2BBA82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"https://registry.npmjs.org/shebang-regex/-/shebang-regex-1.0.0.tgz",</w:t>
      </w:r>
    </w:p>
    <w:p w14:paraId="2D2C51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"sha1-2kL0l0DAtC2yypcoVxyxkMmO/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184314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81DB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CDE3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-exit": {</w:t>
      </w:r>
    </w:p>
    <w:p w14:paraId="25A96C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"3.0.3",</w:t>
      </w:r>
    </w:p>
    <w:p w14:paraId="6FA689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"https://registry.npmjs.org/signal-exit/-/signal-exit-3.0.3.tgz",</w:t>
      </w:r>
    </w:p>
    <w:p w14:paraId="62EE42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"sha512-VUJ49FC8U1OxwZLxIbTTrDvLnf/6TDgxZcK8wxR8zs13xpx7xbG60ndBlhNrFi2EMuFRoeDoJO7wthSLq42EjA==",</w:t>
      </w:r>
    </w:p>
    <w:p w14:paraId="696EF9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16820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2C190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-swizzle": {</w:t>
      </w:r>
    </w:p>
    <w:p w14:paraId="06C523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"0.2.2",</w:t>
      </w:r>
    </w:p>
    <w:p w14:paraId="53DCC5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"https://registry.npmjs.org/simple-swizzle/-/simple-swizzle-0.2.2.tgz",</w:t>
      </w:r>
    </w:p>
    <w:p w14:paraId="5794FE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"sha1-pNprY1/8zMoz9w0Xy5JZLeleVXo=",</w:t>
      </w:r>
    </w:p>
    <w:p w14:paraId="09FD33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1B596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E5D53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"^0.3.1"</w:t>
      </w:r>
    </w:p>
    <w:p w14:paraId="1D45EE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ECF49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155F1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arrayish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92E35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"0.3.2",</w:t>
      </w:r>
    </w:p>
    <w:p w14:paraId="6CC00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"https://registry.npmjs.org/is-arrayish/-/is-arrayish-0.3.2.tgz",</w:t>
      </w:r>
    </w:p>
    <w:p w14:paraId="1D738C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"sha512-eVRqCvVlZbuw3GrM63ovNSNAeA1K16kaR/LRY/92w0zxQ5/1YzwblUX652i4Xs9RwAGjW9d9y6X88t8OaAJfWQ==",</w:t>
      </w:r>
    </w:p>
    <w:p w14:paraId="74DBE6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3344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7099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5CBD3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7CFD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"slash": {</w:t>
      </w:r>
    </w:p>
    <w:p w14:paraId="410322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303EFF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"https://registry.npmjs.org/slash/-/slash-3.0.0.tgz",</w:t>
      </w:r>
    </w:p>
    <w:p w14:paraId="7BD8FD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"sha512-g9Q1haeby36OSStwb4ntCGGGaKsaVSjQ68fBxoQcutl5fS1vuY18H3wSt3jFyFtrkx+Kz0V1G85A4MyAdDMi2Q==",</w:t>
      </w:r>
    </w:p>
    <w:p w14:paraId="4E8A33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6E727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CDB48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{</w:t>
      </w:r>
    </w:p>
    <w:p w14:paraId="53662D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"4.1.0",</w:t>
      </w:r>
    </w:p>
    <w:p w14:paraId="11EA5B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"https://registry.npmjs.org/smart-buffer/-/smart-buffer-4.1.0.tgz",</w:t>
      </w:r>
    </w:p>
    <w:p w14:paraId="66C576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"sha512-iVICrxOzCynf/SNaBQCw34eM9jROU/s5rzIhpOvzhzuYHfJR/DhZfDkXiZSgKXfgv26HT3Yni3AV/DGw0cGnnw==",</w:t>
      </w:r>
    </w:p>
    <w:p w14:paraId="404E92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162F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C3A8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"snapdragon": {</w:t>
      </w:r>
    </w:p>
    <w:p w14:paraId="4C27C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"0.8.2",</w:t>
      </w:r>
    </w:p>
    <w:p w14:paraId="2C02CE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"https://registry.npmjs.org/snapdragon/-/snapdragon-0.8.2.tgz",</w:t>
      </w:r>
    </w:p>
    <w:p w14:paraId="02B3A2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"sha512-FtyOnWN/wCHTVXOMwvSv26d+ko5vWlIDD6zoUJ7LW8vh+ZBC8QdljveRP+crNrtBwioEUWy/4dMtbBjA4ioNlg==",</w:t>
      </w:r>
    </w:p>
    <w:p w14:paraId="407B29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FE9CA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715E9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"base": "^0.11.1",</w:t>
      </w:r>
    </w:p>
    <w:p w14:paraId="7EA9A5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"^2.2.0",</w:t>
      </w:r>
    </w:p>
    <w:p w14:paraId="4D3E75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"^0.2.5",</w:t>
      </w:r>
    </w:p>
    <w:p w14:paraId="703013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7F72F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"^0.2.2",</w:t>
      </w:r>
    </w:p>
    <w:p w14:paraId="788DFD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"^0.5.6",</w:t>
      </w:r>
    </w:p>
    <w:p w14:paraId="7A4DCD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-map-resolve": "^0.5.0",</w:t>
      </w:r>
    </w:p>
    <w:p w14:paraId="15D0A9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"use": "^3.1.0"</w:t>
      </w:r>
    </w:p>
    <w:p w14:paraId="0110AC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7AE97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FF71D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4621BA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"2.6.9",</w:t>
      </w:r>
    </w:p>
    <w:p w14:paraId="16F553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"https://registry.npmjs.org/debug/-/debug-2.6.9.tgz",</w:t>
      </w:r>
    </w:p>
    <w:p w14:paraId="5C7EDD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"sha512-bC7ElrdJaJnPbAP+1EotYvqZsb3ecl5wi6Bfi6BJTUcNowp6cvspg0jXznRTKDjm/E7AdgFBVeAPVMNcKGsHMA==",</w:t>
      </w:r>
    </w:p>
    <w:p w14:paraId="09FEAD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A4644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4CE3C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36F566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F5DC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0FD3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163D88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"0.2.5",</w:t>
      </w:r>
    </w:p>
    <w:p w14:paraId="51B37A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"https://registry.npmjs.org/define-property/-/define-property-0.2.5.tgz",</w:t>
      </w:r>
    </w:p>
    <w:p w14:paraId="6D7510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"sha1-w1se+RjsPJkPmlvFe+BKrOxcgRY=",</w:t>
      </w:r>
    </w:p>
    <w:p w14:paraId="3F11F1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E5B0C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5EDCC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"^0.1.0"</w:t>
      </w:r>
    </w:p>
    <w:p w14:paraId="3EDA44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68D93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061B1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0EDBE2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248F97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"https://registry.npmjs.org/extend-shallow/-/extend-shallow-2.0.1.tgz",</w:t>
      </w:r>
    </w:p>
    <w:p w14:paraId="33AE97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"sha1-Ua99YUrZqfYQ6huvu5idaxxWiQ8=",</w:t>
      </w:r>
    </w:p>
    <w:p w14:paraId="4BFA36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901F5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B34EF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78D2B3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62E63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CA880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76985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56431C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67A47B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2C2F05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2E659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A0B22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1845F4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"0.5.7",</w:t>
      </w:r>
    </w:p>
    <w:p w14:paraId="4EB5EF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"https://registry.npmjs.org/source-map/-/source-map-0.5.7.tgz",</w:t>
      </w:r>
    </w:p>
    <w:p w14:paraId="34BA19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"sha1-igOdLRAh0i0eoUyA2OpGi6LvP8w=",</w:t>
      </w:r>
    </w:p>
    <w:p w14:paraId="626750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08B8E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4E179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91221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935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{</w:t>
      </w:r>
    </w:p>
    <w:p w14:paraId="0B1D20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"2.1.1",</w:t>
      </w:r>
    </w:p>
    <w:p w14:paraId="7781B5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"https://registry.npmjs.org/snapdragon-node/-/snapdragon-node-2.1.1.tgz",</w:t>
      </w:r>
    </w:p>
    <w:p w14:paraId="462F9B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"sha512-O27l4xaMYt/RSQ5TR3vpWCAB5Kb/czIcqUFOM/C4fYcLnbZUc1PkjTAMjof2pBWaSTwOUd6qUHcFGVGj7aIwnw==",</w:t>
      </w:r>
    </w:p>
    <w:p w14:paraId="2B7143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349B0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CFC61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"^1.0.0",</w:t>
      </w:r>
    </w:p>
    <w:p w14:paraId="692986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92C91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-util": "^3.0.1"</w:t>
      </w:r>
    </w:p>
    <w:p w14:paraId="3DCBEE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37A56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762C9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43CF97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0DE8A8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"https://registry.npmjs.org/define-property/-/define-property-1.0.0.tgz",</w:t>
      </w:r>
    </w:p>
    <w:p w14:paraId="31A313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"sha1-dp66rz9KY6rTr56NMEybvnm/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5833FB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D4AD1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A56B0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"^1.0.0"</w:t>
      </w:r>
    </w:p>
    <w:p w14:paraId="0ACF04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2F686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68B33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{</w:t>
      </w:r>
    </w:p>
    <w:p w14:paraId="2544B0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57223B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"https://registry.npmjs.org/is-accessor-descriptor/-/is-accessor-descriptor-1.0.0.tgz",</w:t>
      </w:r>
    </w:p>
    <w:p w14:paraId="57640F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"sha512-m5hnHTkcVsPfqx3AKlyttIPb7J+XykHvJP2B9bZDjlhLIoEq4XoK64Vg7boZlVWYK6LUY94dYPEE7Lh0ZkZKcQ==",</w:t>
      </w:r>
    </w:p>
    <w:p w14:paraId="34C31D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C51CE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96A8B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7765CA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72469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AE6F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{</w:t>
      </w:r>
    </w:p>
    <w:p w14:paraId="395B5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0129B1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"https://registry.npmjs.org/is-data-descriptor/-/is-data-descriptor-1.0.0.tgz",</w:t>
      </w:r>
    </w:p>
    <w:p w14:paraId="377B03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"sha512-jbRXy1FmtAoCjQkVmIVYwuuqDFUbaOeDjmed1tOGPrsMhtJA4rD9tkgA0F1qJ3gRFRXcHYVkdeaP50Q5rE/jLQ==",</w:t>
      </w:r>
    </w:p>
    <w:p w14:paraId="054487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0FFC2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"requires": {</w:t>
      </w:r>
    </w:p>
    <w:p w14:paraId="5EE67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"^6.0.0"</w:t>
      </w:r>
    </w:p>
    <w:p w14:paraId="4984BB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42983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79961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{</w:t>
      </w:r>
    </w:p>
    <w:p w14:paraId="623039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"1.0.2",</w:t>
      </w:r>
    </w:p>
    <w:p w14:paraId="6F248A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"https://registry.npmjs.org/is-descriptor/-/is-descriptor-1.0.2.tgz",</w:t>
      </w:r>
    </w:p>
    <w:p w14:paraId="67D819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"sha512-2eis5WqQGV7peooDyLmNEPUrps9+SXX5c9pL3xEB+4e9HnGuDa7mB7kHxHw4CbqS9k1T2hOH3miL8n8WtiYVtg==",</w:t>
      </w:r>
    </w:p>
    <w:p w14:paraId="68679C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9E3EB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7CD4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-accessor-descriptor": "^1.0.0",</w:t>
      </w:r>
    </w:p>
    <w:p w14:paraId="4A5AEA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-data-descriptor": "^1.0.0",</w:t>
      </w:r>
    </w:p>
    <w:p w14:paraId="1CD818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</w:t>
      </w:r>
    </w:p>
    <w:p w14:paraId="2929E1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6BE96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8B188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DD40D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20D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-util": {</w:t>
      </w:r>
    </w:p>
    <w:p w14:paraId="36632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156E56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"https://registry.npmjs.org/snapdragon-util/-/snapdragon-util-3.0.1.tgz",</w:t>
      </w:r>
    </w:p>
    <w:p w14:paraId="450BF1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"sha512-mbKkMdQKsjX4BAL4bRYTj21edOf8cN7XHdYUJEe+Zn99hVEYcMvKPct1IqNe7+AZPirn8BCDOQBHQZknqmKlZQ==",</w:t>
      </w:r>
    </w:p>
    <w:p w14:paraId="7630B1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50342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92607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"^3.2.0"</w:t>
      </w:r>
    </w:p>
    <w:p w14:paraId="32FC0F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AFAD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34151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0BEE4A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"3.2.2",</w:t>
      </w:r>
    </w:p>
    <w:p w14:paraId="4F9F7C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"https://registry.npmjs.org/kind-of/-/kind-of-3.2.2.tgz",</w:t>
      </w:r>
    </w:p>
    <w:p w14:paraId="3485AA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"sha1-MeohpzS6ubuw8yRm2JOupR5KPGQ=",</w:t>
      </w:r>
    </w:p>
    <w:p w14:paraId="06E56C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A75E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744FD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7CB6B0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7A82C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C836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0D92A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632FA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"socket.io": {</w:t>
      </w:r>
    </w:p>
    <w:p w14:paraId="7CCA76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7E3DB6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"https://registry.npmjs.org/socket.io/-/socket.io-2.3.0.tgz",</w:t>
      </w:r>
    </w:p>
    <w:p w14:paraId="208E2B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"sha512-2A892lrj0GcgR/9Qk81EaY2gYhCBxurV0PfmmESO6p27QPrUK1J3zdns+5QPqvUYK2q657nSj0guoIil9+7eFg==",</w:t>
      </w:r>
    </w:p>
    <w:p w14:paraId="093259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BAC8F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610B7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"~4.1.0",</w:t>
      </w:r>
    </w:p>
    <w:p w14:paraId="5A4EAB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"engine.io": "~3.4.0",</w:t>
      </w:r>
    </w:p>
    <w:p w14:paraId="170617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-binary2": "~1.0.2",</w:t>
      </w:r>
    </w:p>
    <w:p w14:paraId="5FC61F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"socket.io-adapter": "~1.1.0",</w:t>
      </w:r>
    </w:p>
    <w:p w14:paraId="4EA16D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"socket.io-client": "2.3.0",</w:t>
      </w:r>
    </w:p>
    <w:p w14:paraId="21E111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"socket.io-parser": "~3.4.0"</w:t>
      </w:r>
    </w:p>
    <w:p w14:paraId="5268E8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1D9C81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82533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"socket.io-adapter": {</w:t>
      </w:r>
    </w:p>
    <w:p w14:paraId="66453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094B7E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"https://registry.npmjs.org/socket.io-adapter/-/socket.io-adapter-1.1.2.tgz",</w:t>
      </w:r>
    </w:p>
    <w:p w14:paraId="3038C6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"sha512-WzZRUj1kUjrTIrUKpZLEzFZ1OLj5FwLlAFQs9kuZJzJi5DKdU7FsWc36SNmA8iDOtwBQyT8FkrriRM8vXLYz8g==",</w:t>
      </w:r>
    </w:p>
    <w:p w14:paraId="0D110E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265FA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D543E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"socket.io-client": {</w:t>
      </w:r>
    </w:p>
    <w:p w14:paraId="23F18A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04484B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"https://registry.npmjs.org/socket.io-client/-/socket.io-client-2.3.0.tgz",</w:t>
      </w:r>
    </w:p>
    <w:p w14:paraId="647C2F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"sha512-cEQQf24gET3rfhxZ2jJ5xzAOo/xhZwK+mOqtGRg5IowZsMgwvHwnf/mCRapAAkadhM26y+iydgwsXGObBB5ZdA==",</w:t>
      </w:r>
    </w:p>
    <w:p w14:paraId="0B3E7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8635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C82D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"backo2": "1.0.2",</w:t>
      </w:r>
    </w:p>
    <w:p w14:paraId="3B8107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"base64-arraybuffer": "0.1.5",</w:t>
      </w:r>
    </w:p>
    <w:p w14:paraId="601AD3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-bind": "1.0.0",</w:t>
      </w:r>
    </w:p>
    <w:p w14:paraId="003D9B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"1.2.1",</w:t>
      </w:r>
    </w:p>
    <w:p w14:paraId="568060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"~4.1.0",</w:t>
      </w:r>
    </w:p>
    <w:p w14:paraId="160473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"engine.io-client": "~3.4.0",</w:t>
      </w:r>
    </w:p>
    <w:p w14:paraId="43E186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-binary2": "~1.0.2",</w:t>
      </w:r>
    </w:p>
    <w:p w14:paraId="3DFE1A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"1.1.0",</w:t>
      </w:r>
    </w:p>
    <w:p w14:paraId="583A56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"0.0.1",</w:t>
      </w:r>
    </w:p>
    <w:p w14:paraId="512521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-component": "0.0.3",</w:t>
      </w:r>
    </w:p>
    <w:p w14:paraId="18946A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"0.0.5",</w:t>
      </w:r>
    </w:p>
    <w:p w14:paraId="10C2C6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parseuri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"0.0.5",</w:t>
      </w:r>
    </w:p>
    <w:p w14:paraId="1B3EBD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"socket.io-parser": "~3.3.0",</w:t>
      </w:r>
    </w:p>
    <w:p w14:paraId="50EC90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-array": "0.1.4"</w:t>
      </w:r>
    </w:p>
    <w:p w14:paraId="1E8016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2EC47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D7559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{</w:t>
      </w:r>
    </w:p>
    <w:p w14:paraId="09EEF7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"1.2.1",</w:t>
      </w:r>
    </w:p>
    <w:p w14:paraId="2F99A2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"https://registry.npmjs.org/component-emitter/-/component-emitter-1.2.1.tgz",</w:t>
      </w:r>
    </w:p>
    <w:p w14:paraId="340B0A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"sha1-E3kY1teCg/ffemt8WmPhQOaUJeY=",</w:t>
      </w:r>
    </w:p>
    <w:p w14:paraId="26960C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56B5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2C882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15486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62A7C8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/-/isarray-2.0.1.tgz",</w:t>
      </w:r>
    </w:p>
    <w:p w14:paraId="59D19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"sha1-o32U7ZzaLVmGXJ92/llu4fM4dB4=",</w:t>
      </w:r>
    </w:p>
    <w:p w14:paraId="57AE57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566684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5EE72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7B949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3A476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5F7C8B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480E63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B1459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6C593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"socket.io-parser": {</w:t>
      </w:r>
    </w:p>
    <w:p w14:paraId="64B16A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"3.3.0",</w:t>
      </w:r>
    </w:p>
    <w:p w14:paraId="055D4B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"https://registry.npmjs.org/socket.io-parser/-/socket.io-parser-3.3.0.tgz",</w:t>
      </w:r>
    </w:p>
    <w:p w14:paraId="6712E0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"sha512-hczmV6bDgdaEbVqhAeVMM/jfUfzuEZHsQg6eOmLgJht6G3mPKMxYm75w2+qhAQZ+4X+1+ATZ+QFKeOZD5riHng==",</w:t>
      </w:r>
    </w:p>
    <w:p w14:paraId="5A40E2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6488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896B7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"1.2.1",</w:t>
      </w:r>
    </w:p>
    <w:p w14:paraId="391320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"debug": "~3.1.0",</w:t>
      </w:r>
    </w:p>
    <w:p w14:paraId="2DD1D4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"2.0.1"</w:t>
      </w:r>
    </w:p>
    <w:p w14:paraId="65C731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25BEF3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29988F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"debug": {</w:t>
      </w:r>
    </w:p>
    <w:p w14:paraId="5CBD11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"3.1.0",</w:t>
      </w:r>
    </w:p>
    <w:p w14:paraId="5C45CD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"https://registry.npmjs.org/debug/-/debug-3.1.0.tgz",</w:t>
      </w:r>
    </w:p>
    <w:p w14:paraId="7CE633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"sha512-OX8XqP7/1a9cqkxYw2yXss15f26NKWBpDXQd0/uK/KPqdQhxbPa994hnzjcE2VqQpDslf55723cKPUOGSmMY3g==",</w:t>
      </w:r>
    </w:p>
    <w:p w14:paraId="26518C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217DCD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7243D9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2FEE0D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5A767C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E808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2EDCE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1508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9FFC5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4A1E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"socket.io-parser": {</w:t>
      </w:r>
    </w:p>
    <w:p w14:paraId="5A8FEF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"3.4.1",</w:t>
      </w:r>
    </w:p>
    <w:p w14:paraId="5EF3AA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"https://registry.npmjs.org/socket.io-parser/-/socket.io-parser-3.4.1.tgz",</w:t>
      </w:r>
    </w:p>
    <w:p w14:paraId="44ECE0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"sha512-11hMgzL+WCLWf1uFtHSNvliI++tcRUWdoeYuwIl+Axvwy9z2gQM+7nJyN3STj1tLj5JyIUH8/gpDGxzAlDdi0A==",</w:t>
      </w:r>
    </w:p>
    <w:p w14:paraId="4E67C1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D64E5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BEEC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"1.2.1",</w:t>
      </w:r>
    </w:p>
    <w:p w14:paraId="1175B0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"~4.1.0",</w:t>
      </w:r>
    </w:p>
    <w:p w14:paraId="6B0A1B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"2.0.1"</w:t>
      </w:r>
    </w:p>
    <w:p w14:paraId="7DBD8E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C1591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27CB6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-emitter": {</w:t>
      </w:r>
    </w:p>
    <w:p w14:paraId="556661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"1.2.1",</w:t>
      </w:r>
    </w:p>
    <w:p w14:paraId="53A4FA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"https://registry.npmjs.org/component-emitter/-/component-emitter-1.2.1.tgz",</w:t>
      </w:r>
    </w:p>
    <w:p w14:paraId="7B211F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"sha1-E3kY1teCg/ffemt8WmPhQOaUJeY=",</w:t>
      </w:r>
    </w:p>
    <w:p w14:paraId="40B998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B297D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1B4C2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E8833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"2.0.1",</w:t>
      </w:r>
    </w:p>
    <w:p w14:paraId="0A1D0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/-/isarray-2.0.1.tgz",</w:t>
      </w:r>
    </w:p>
    <w:p w14:paraId="16CC5B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"sha1-o32U7ZzaLVmGXJ92/llu4fM4dB4=",</w:t>
      </w:r>
    </w:p>
    <w:p w14:paraId="38E04F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0679A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A7CB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D24B6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7035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FB4D2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"0.3.20",</w:t>
      </w:r>
    </w:p>
    <w:p w14:paraId="46F184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/-/sockjs-0.3.20.tgz",</w:t>
      </w:r>
    </w:p>
    <w:p w14:paraId="3A670B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"sha512-SpmVOVpdq0DJc0qArhF3E5xsxvaiqGNb73XfgBpK1y3UD5gs8DSo8aCTsuT5pX8rssdc2NDIzANwP9eCAiSdTA==",</w:t>
      </w:r>
    </w:p>
    <w:p w14:paraId="1E39D6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BEDB1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8C1F8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faye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-websocket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"^0.10.0",</w:t>
      </w:r>
    </w:p>
    <w:p w14:paraId="24596F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"^3.4.0",</w:t>
      </w:r>
    </w:p>
    <w:p w14:paraId="1619FC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websocket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-driver": "0.6.5"</w:t>
      </w:r>
    </w:p>
    <w:p w14:paraId="7DF860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C979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D19A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sockjs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-client": {</w:t>
      </w:r>
    </w:p>
    <w:p w14:paraId="6A0EDC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5733D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"https://registry.npmjs.org/sockjs-client/-/sockjs-client-1.4.0.tgz",</w:t>
      </w:r>
    </w:p>
    <w:p w14:paraId="7A085F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"sha512-5zaLyO8/nri5cua0VtOrFXBPK1jbL4+1cebT/mmKA1E1ZXOvJrII75bPu0l0k843G/+iAbhEqzyKr0w/eCCj7g==",</w:t>
      </w:r>
    </w:p>
    <w:p w14:paraId="2E47E1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6925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76605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"^3.2.5",</w:t>
      </w:r>
    </w:p>
    <w:p w14:paraId="6FE4FC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eventsource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"^1.0.7",</w:t>
      </w:r>
    </w:p>
    <w:p w14:paraId="3EB7FC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faye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-websocket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"~0.11.1",</w:t>
      </w:r>
    </w:p>
    <w:p w14:paraId="33558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"^2.0.3",</w:t>
      </w:r>
    </w:p>
    <w:p w14:paraId="73EAB6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"json3": "^3.3.2",</w:t>
      </w:r>
    </w:p>
    <w:p w14:paraId="0E5F76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"^1.4.3"</w:t>
      </w:r>
    </w:p>
    <w:p w14:paraId="7F4AE8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7B33B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1FA3A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67A9E6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"3.2.6",</w:t>
      </w:r>
    </w:p>
    <w:p w14:paraId="7BFB91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"https://registry.npmjs.org/debug/-/debug-3.2.6.tgz",</w:t>
      </w:r>
    </w:p>
    <w:p w14:paraId="7D15BA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"sha512-mel+jf7nrtEl5Pn1Qx46zARXKDpBbvzezse7p7LqINmdoIk8PYP5SySaxEmYv6TZ0JyEKA1hsCId6DIhgITtWQ==",</w:t>
      </w:r>
    </w:p>
    <w:p w14:paraId="45B19C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9CAB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02430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076507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9EEB5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5ACDE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faye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-websocket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3E328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"0.11.3",</w:t>
      </w:r>
    </w:p>
    <w:p w14:paraId="2C8E2B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"https://registry.npmjs.org/faye-websocket/-/faye-websocket-0.11.3.tgz",</w:t>
      </w:r>
    </w:p>
    <w:p w14:paraId="65166F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"sha512-D2y4bovYpzziGgbHYtGCMjlJM36vAl/y+xUyn1C+FVx8szd1E+86KwVw6XvYSzOP8iMpm1X0I4xJD+QtUb36OA==",</w:t>
      </w:r>
    </w:p>
    <w:p w14:paraId="28B05E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135C1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6588E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websocket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-driver": "&gt;=0.5.1"</w:t>
      </w:r>
    </w:p>
    <w:p w14:paraId="1E7099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0C191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D07D0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D92F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041A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"socks": {</w:t>
      </w:r>
    </w:p>
    <w:p w14:paraId="4A7BC4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"2.3.3",</w:t>
      </w:r>
    </w:p>
    <w:p w14:paraId="0922DA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"https://registry.npmjs.org/socks/-/socks-2.3.3.tgz",</w:t>
      </w:r>
    </w:p>
    <w:p w14:paraId="19150D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"sha512-o5t52PCNtVdiOvzMry7wU4aOqYWL0PeCXRWBEiJow4/i/wr+wpsJQ9awEu1EonLIqsfGd5qSgDdxEOvCdmBEpA==",</w:t>
      </w:r>
    </w:p>
    <w:p w14:paraId="57AB38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EAC32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29A1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"1.1.5",</w:t>
      </w:r>
    </w:p>
    <w:p w14:paraId="4B12A2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"^4.1.0"</w:t>
      </w:r>
    </w:p>
    <w:p w14:paraId="24EEA5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247D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5E02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-proxy-agent": {</w:t>
      </w:r>
    </w:p>
    <w:p w14:paraId="598E90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4D4ED2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"https://registry.npmjs.org/socks-proxy-agent/-/socks-proxy-agent-4.0.2.tgz",</w:t>
      </w:r>
    </w:p>
    <w:p w14:paraId="63EEF8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"sha512-NT6syHhI9LmuEMSK6Kd2V7gNv5KFZoLE7V5udWmn0de+3Mkj3UMA/AJPLyeNUVmElCurSHtUdM3ETpR3z770Wg==",</w:t>
      </w:r>
    </w:p>
    <w:p w14:paraId="61D285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45E5B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2D69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"~4.2.1",</w:t>
      </w:r>
    </w:p>
    <w:p w14:paraId="4CB58D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"socks": "~2.3.2"</w:t>
      </w:r>
    </w:p>
    <w:p w14:paraId="6BFD53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0781A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A940C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-base": {</w:t>
      </w:r>
    </w:p>
    <w:p w14:paraId="2CB433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"4.2.1",</w:t>
      </w:r>
    </w:p>
    <w:p w14:paraId="1826DC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"https://registry.npmjs.org/agent-base/-/agent-base-4.2.1.tgz",</w:t>
      </w:r>
    </w:p>
    <w:p w14:paraId="25DB9D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"sha512-JVwXMr9nHYTUXsBFKUqhJwvlcYU/blreOEUkhNR2eXZIvwd+c+o5V4MgDPKWnMS/56awN3TRzIP+KoPn+roQtg==",</w:t>
      </w:r>
    </w:p>
    <w:p w14:paraId="752D5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799B6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F07FE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"es6-promisify": "^5.0.0"</w:t>
      </w:r>
    </w:p>
    <w:p w14:paraId="40A9BE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B0660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EB89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A1D85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99800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-keys": {</w:t>
      </w:r>
    </w:p>
    <w:p w14:paraId="575270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109FEB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"https://registry.npmjs.org/sort-keys/-/sort-keys-1.1.2.tgz",</w:t>
      </w:r>
    </w:p>
    <w:p w14:paraId="621C26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"sha1-RBttTTRnmPG05J6JIK37oOVD+a0=",</w:t>
      </w:r>
    </w:p>
    <w:p w14:paraId="6CEFE3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9E86D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4B261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-plain-obj": "^1.0.0"</w:t>
      </w:r>
    </w:p>
    <w:p w14:paraId="7A4F43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DCBF7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EE68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-list-map": {</w:t>
      </w:r>
    </w:p>
    <w:p w14:paraId="692F18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4ED1E0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"https://registry.npmjs.org/source-list-map/-/source-list-map-2.0.1.tgz",</w:t>
      </w:r>
    </w:p>
    <w:p w14:paraId="64AD47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"sha512-qnQ7gVMxGNxsiL4lEuJwe/To8UnK7fAnmbGEEH8RpLouuKbeEm0lhbQVFIrNSuB+G7tVrAlVsZgETT5nljf+Iw==",</w:t>
      </w:r>
    </w:p>
    <w:p w14:paraId="66AED7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C876A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FACD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1DA214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"0.7.3",</w:t>
      </w:r>
    </w:p>
    <w:p w14:paraId="6E0BA2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"https://registry.npmjs.org/source-map/-/source-map-0.7.3.tgz",</w:t>
      </w:r>
    </w:p>
    <w:p w14:paraId="4F5851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"sha512-CkCj6giN3S+n9qrYiBTX5gystlENnRW5jZeNLHpe6aue+SrHcG5VYwujhW9s4dY31mEGsxBDrHR6oI69fTXsaQ==",</w:t>
      </w:r>
    </w:p>
    <w:p w14:paraId="0A467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D844F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DCED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-map-loader": {</w:t>
      </w:r>
    </w:p>
    <w:p w14:paraId="219E5D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"0.2.4",</w:t>
      </w:r>
    </w:p>
    <w:p w14:paraId="5363A7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"https://registry.npmjs.org/source-map-loader/-/source-map-loader-0.2.4.tgz",</w:t>
      </w:r>
    </w:p>
    <w:p w14:paraId="3115A2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"sha512-OU6UJUty+i2JDpTItnizPrlpOIBLmQbWMuBg9q5bVtnHACqw1tn9nNwqJLbv0/00JjnJb/Ee5g5WS5vrRv7zIQ==",</w:t>
      </w:r>
    </w:p>
    <w:p w14:paraId="25FDEE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9B862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1AC0F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"async": "^2.5.0",</w:t>
      </w:r>
    </w:p>
    <w:p w14:paraId="50E91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"^1.1.0"</w:t>
      </w:r>
    </w:p>
    <w:p w14:paraId="1837B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C9FDA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0B97CE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59E8E4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5686B3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089C04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645BE2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41479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0792A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135DA6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ACBAB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28592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194A12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49B673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778386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0BC649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105F6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CC3CA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2E3359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02F243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23188D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FE98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0F33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B2B67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310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-map-resolve": {</w:t>
      </w:r>
    </w:p>
    <w:p w14:paraId="433A0B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"0.5.3",</w:t>
      </w:r>
    </w:p>
    <w:p w14:paraId="24E8FB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"https://registry.npmjs.org/source-map-resolve/-/source-map-resolve-0.5.3.tgz",</w:t>
      </w:r>
    </w:p>
    <w:p w14:paraId="1901C3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"sha512-Htz+RnsXWk5+P2slx5Jh3Q66vhQj1Cllm0zvnaY98+NFx+Dv2CF/f5O/t8x+KaNdrdIAsruNzoh/KpialbqAnw==",</w:t>
      </w:r>
    </w:p>
    <w:p w14:paraId="73AF8C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9D29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840102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atob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"^2.1.2",</w:t>
      </w:r>
    </w:p>
    <w:p w14:paraId="6CB7E2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-component": "^0.2.0",</w:t>
      </w:r>
    </w:p>
    <w:p w14:paraId="656D0C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"^0.2.1",</w:t>
      </w:r>
    </w:p>
    <w:p w14:paraId="237BD1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"^0.4.0",</w:t>
      </w:r>
    </w:p>
    <w:p w14:paraId="6029F5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urix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"^0.1.0"</w:t>
      </w:r>
    </w:p>
    <w:p w14:paraId="44A934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2A42A1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3F28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{</w:t>
      </w:r>
    </w:p>
    <w:p w14:paraId="66FBEB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"0.5.19",</w:t>
      </w:r>
    </w:p>
    <w:p w14:paraId="698649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"https://registry.npmjs.org/source-map-support/-/source-map-support-0.5.19.tgz",</w:t>
      </w:r>
    </w:p>
    <w:p w14:paraId="5FADFA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"sha512-Wonm7zOCIJzBGQdB+thsPar0kYuCIzYvxZwlBa87yi/Mdjv7Tip2cyVbLj5o0cFPN4EVkuTwb3GDDyUx2DGnGw==",</w:t>
      </w:r>
    </w:p>
    <w:p w14:paraId="3070CF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2CFA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32ECC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-from": "^1.0.0",</w:t>
      </w:r>
    </w:p>
    <w:p w14:paraId="556DEE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"^0.6.0"</w:t>
      </w:r>
    </w:p>
    <w:p w14:paraId="756071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FE405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9B3D4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42DC79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1F2778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485384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46FFDB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0A3C3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58066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F991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66006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CDE3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"0.4.0",</w:t>
      </w:r>
    </w:p>
    <w:p w14:paraId="4352AE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"https://registry.npmjs.org/source-map-url/-/source-map-url-0.4.0.tgz",</w:t>
      </w:r>
    </w:p>
    <w:p w14:paraId="55ED85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"sha1-PpNdfd1zYxuXZZlW1VEo6HtQhKM=",</w:t>
      </w:r>
    </w:p>
    <w:p w14:paraId="142FA3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2AA20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3C09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sourcemap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-codec": {</w:t>
      </w:r>
    </w:p>
    <w:p w14:paraId="1D6541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"1.4.8",</w:t>
      </w:r>
    </w:p>
    <w:p w14:paraId="509C94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"https://registry.npmjs.org/sourcemap-codec/-/sourcemap-codec-1.4.8.tgz",</w:t>
      </w:r>
    </w:p>
    <w:p w14:paraId="22091E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"sha512-9NykojV5Uih4lgo5So5dtw+f0JgJX30KCNI8gwhz2J9A15wD0Ml6tjHKwf6fTSa6fAdVBdZeNOs9eJ71qCk8vA==",</w:t>
      </w:r>
    </w:p>
    <w:p w14:paraId="52EB05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D3834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4767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-correct": {</w:t>
      </w:r>
    </w:p>
    <w:p w14:paraId="1E62BA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"3.1.1",</w:t>
      </w:r>
    </w:p>
    <w:p w14:paraId="4CA957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"https://registry.npmjs.org/spdx-correct/-/spdx-correct-3.1.1.tgz",</w:t>
      </w:r>
    </w:p>
    <w:p w14:paraId="179E42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"sha512-cOYcUWwhCuHCXi49RhFRCyJEK3iPj1Ziz9DpViV3tbZOwXD49QzIN3MpOLJNxh2qwq2lJJZaKMVw9qNi4jTC0w==",</w:t>
      </w:r>
    </w:p>
    <w:p w14:paraId="2D60DC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7EABF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3CFC9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-expression-parse": "^3.0.0",</w:t>
      </w:r>
    </w:p>
    <w:p w14:paraId="55830D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-license-ids": "^3.0.0"</w:t>
      </w:r>
    </w:p>
    <w:p w14:paraId="1F9D3D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E3B32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1C76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-exceptions": {</w:t>
      </w:r>
    </w:p>
    <w:p w14:paraId="0F0D0A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"2.3.0",</w:t>
      </w:r>
    </w:p>
    <w:p w14:paraId="026B98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"https://registry.npmjs.org/spdx-exceptions/-/spdx-exceptions-2.3.0.tgz",</w:t>
      </w:r>
    </w:p>
    <w:p w14:paraId="74CDF0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"sha512-/tTrYOC7PPI1nUAgx34hUpqXuyJG+DTHJTnIULG4rDygi4xu/tfgmq1e1cIRwRzwZgo4NLySi+ricLkZkw4i5A==",</w:t>
      </w:r>
    </w:p>
    <w:p w14:paraId="1B8F76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9B959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A12B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-expression-parse": {</w:t>
      </w:r>
    </w:p>
    <w:p w14:paraId="7014DC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6B5E8F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"https://registry.npmjs.org/spdx-expression-parse/-/spdx-expression-parse-3.0.1.tgz",</w:t>
      </w:r>
    </w:p>
    <w:p w14:paraId="25AB60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"sha512-cbqHunsQWnJNE6KhVSMsMeH5H/L9EpymbzqTQ3uLwNCLZ1Q481oWaofqH7nO6V07xlXwY6PhQdQ2IedWx/ZK4Q==",</w:t>
      </w:r>
    </w:p>
    <w:p w14:paraId="3A9465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9F57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8BC7C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-exceptions": "^2.1.0",</w:t>
      </w:r>
    </w:p>
    <w:p w14:paraId="41EFAB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-license-ids": "^3.0.0"</w:t>
      </w:r>
    </w:p>
    <w:p w14:paraId="22A58A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3CFC8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5E8D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-license-ids": {</w:t>
      </w:r>
    </w:p>
    <w:p w14:paraId="67717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"3.0.5",</w:t>
      </w:r>
    </w:p>
    <w:p w14:paraId="07A3B0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"https://registry.npmjs.org/spdx-license-ids/-/spdx-license-ids-3.0.5.tgz",</w:t>
      </w:r>
    </w:p>
    <w:p w14:paraId="2DC992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"sha512-J+FWzZoynJEXGphVIS+XEh3kFSjZX/1i9gFBaWQcB+/tmpe2qUsSBABpcxqxnAxFdiUFEgAX1bjYGQvIZmoz9Q==",</w:t>
      </w:r>
    </w:p>
    <w:p w14:paraId="290277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EC15D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B2454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BBBEF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73D610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/-/spdy-4.0.2.tgz",</w:t>
      </w:r>
    </w:p>
    <w:p w14:paraId="763F91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"sha512-r46gZQZQV+Kl9oItvl1JZZqJKGr+oEkB08A6BzkiR7593/7IbtuncXHd2YoYeTsG4157ZssMu9KYvUHLcjcDoA==",</w:t>
      </w:r>
    </w:p>
    <w:p w14:paraId="7FB775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1CA5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1843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"^4.1.0",</w:t>
      </w:r>
    </w:p>
    <w:p w14:paraId="67F1FE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-thing": "^2.0.0",</w:t>
      </w:r>
    </w:p>
    <w:p w14:paraId="49B148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-deceiver": "^1.2.7",</w:t>
      </w:r>
    </w:p>
    <w:p w14:paraId="312EF1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-hose": "^2.0.0",</w:t>
      </w:r>
    </w:p>
    <w:p w14:paraId="710625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-transport": "^3.0.0"</w:t>
      </w:r>
    </w:p>
    <w:p w14:paraId="13E2B1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C64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86FA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-transport": {</w:t>
      </w:r>
    </w:p>
    <w:p w14:paraId="0C5695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70BD72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"https://registry.npmjs.org/spdy-transport/-/spdy-transport-3.0.0.tgz",</w:t>
      </w:r>
    </w:p>
    <w:p w14:paraId="2ED2E6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"sha512-hsLVFE5SjA6TCisWeJXFKniGGOpBgMLmerfO2aCyCU5s7nJ/rpAepqmFifv/GCbSbueEeAJJnmSQ2rKC/g8Fcw==",</w:t>
      </w:r>
    </w:p>
    <w:p w14:paraId="6BD2F3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6DEDB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EA439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"^4.1.0",</w:t>
      </w:r>
    </w:p>
    <w:p w14:paraId="7D34E8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detect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"^2.0.4",</w:t>
      </w:r>
    </w:p>
    <w:p w14:paraId="71CB1C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"hpack.js": "^2.1.6",</w:t>
      </w:r>
    </w:p>
    <w:p w14:paraId="180B97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"^1.1.2",</w:t>
      </w:r>
    </w:p>
    <w:p w14:paraId="0FC06F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"^3.0.6",</w:t>
      </w:r>
    </w:p>
    <w:p w14:paraId="647AE0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"^1.7.3"</w:t>
      </w:r>
    </w:p>
    <w:p w14:paraId="590AF2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416DF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C786F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{</w:t>
      </w:r>
    </w:p>
    <w:p w14:paraId="434785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"3.6.0",</w:t>
      </w:r>
    </w:p>
    <w:p w14:paraId="29E40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"https://registry.npmjs.org/readable-stream/-/readable-stream-3.6.0.tgz",</w:t>
      </w:r>
    </w:p>
    <w:p w14:paraId="2CB778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"sha512-BViHy7LKeTz4oNnkcLJ+lVSL6vpiFeX6/d3oSH8zCW7UxP2onchk+vTGB143xuFjHS3deTgkKoXXymXqymiIdA==",</w:t>
      </w:r>
    </w:p>
    <w:p w14:paraId="15A5F4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AA106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E7895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"^2.0.3",</w:t>
      </w:r>
    </w:p>
    <w:p w14:paraId="631F10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_decoder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39CBFF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-deprecate": "^1.0.1"</w:t>
      </w:r>
    </w:p>
    <w:p w14:paraId="621FE1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C20F9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82276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219F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DDE79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-measure-webpack-plugin": {</w:t>
      </w:r>
    </w:p>
    <w:p w14:paraId="2AE259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488980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"https://registry.npmjs.org/speed-measure-webpack-plugin/-/speed-measure-webpack-plugin-1.3.1.tgz",</w:t>
      </w:r>
    </w:p>
    <w:p w14:paraId="5E191C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"sha512-qVIkJvbtS9j/UeZumbdfz0vg+QfG/zxonAjzefZrqzkr7xOncLVXkeGbTpzd1gjCBM4PmVNkWlkeTVhgskAGSQ==",</w:t>
      </w:r>
    </w:p>
    <w:p w14:paraId="046062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0B2E4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F295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"^2.0.1"</w:t>
      </w:r>
    </w:p>
    <w:p w14:paraId="1A62D5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C93FB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35D4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{</w:t>
      </w:r>
    </w:p>
    <w:p w14:paraId="1029CF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2F033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"https://registry.npmjs.org/split-string/-/split-string-3.1.0.tgz",</w:t>
      </w:r>
    </w:p>
    <w:p w14:paraId="29B582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"sha512-NzNVhJDYpwceVVii8/Hu6DKfD2G+NrQHlS/V/qgv763EYudVwEcMQNxd2lh+0VrUByXN/oJkl5grOhYWvQUYiw==",</w:t>
      </w:r>
    </w:p>
    <w:p w14:paraId="336EDF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7795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99E2F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"^3.0.0"</w:t>
      </w:r>
    </w:p>
    <w:p w14:paraId="7482AD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45351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618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69851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"1.0.3",</w:t>
      </w:r>
    </w:p>
    <w:p w14:paraId="1C6D52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sprintf-js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/-/sprintf-js-1.0.3.tgz",</w:t>
      </w:r>
    </w:p>
    <w:p w14:paraId="29010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"sha1-BOaSb2YolTVPPdAVIDYzuFcpfiw=",</w:t>
      </w:r>
    </w:p>
    <w:p w14:paraId="26C825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7641D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BCB7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sshpk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0EAA3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"1.16.1",</w:t>
      </w:r>
    </w:p>
    <w:p w14:paraId="148689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sshpk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/-/sshpk-1.16.1.tgz",</w:t>
      </w:r>
    </w:p>
    <w:p w14:paraId="086046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"sha512-HXXqVUq7+pcKeLqqZj6mHFUMvXtOJt1uoUx09pFW6011inTMxqI8BA8PM95myrIyyKwdnzjdFjLiE6KBPVtJIg==",</w:t>
      </w:r>
    </w:p>
    <w:p w14:paraId="707D60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F01E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AD9BD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"asn1": "~0.2.3",</w:t>
      </w:r>
    </w:p>
    <w:p w14:paraId="6E56A8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"^1.0.0",</w:t>
      </w:r>
    </w:p>
    <w:p w14:paraId="0D8AF3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-pbkdf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26B49C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dashdash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"^1.12.0",</w:t>
      </w:r>
    </w:p>
    <w:p w14:paraId="79EE79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"~0.1.1",</w:t>
      </w:r>
    </w:p>
    <w:p w14:paraId="4CC441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"^0.1.1",</w:t>
      </w:r>
    </w:p>
    <w:p w14:paraId="201A98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jsbn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"~0.1.0",</w:t>
      </w:r>
    </w:p>
    <w:p w14:paraId="3747DA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"^2.0.2",</w:t>
      </w:r>
    </w:p>
    <w:p w14:paraId="5A9742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tweetnacl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"~0.14.0"</w:t>
      </w:r>
    </w:p>
    <w:p w14:paraId="77E065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9A10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7E02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2C2F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"8.0.0",</w:t>
      </w:r>
    </w:p>
    <w:p w14:paraId="6A30AD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/-/ssri-8.0.0.tgz",</w:t>
      </w:r>
    </w:p>
    <w:p w14:paraId="6879C5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"sha512-aq/pz989nxVYwn16Tsbj1TqFpD5LLrQxHf5zaHuieFV+R0Bbr4y8qUsOA45hXT/N4/9UNXTarBjnjVmjSOVaAA==",</w:t>
      </w:r>
    </w:p>
    <w:p w14:paraId="229E75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416E6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D8F70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"^3.1.1"</w:t>
      </w:r>
    </w:p>
    <w:p w14:paraId="32EBD4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C56E4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C7E31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"stable": {</w:t>
      </w:r>
    </w:p>
    <w:p w14:paraId="203551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"0.1.8",</w:t>
      </w:r>
    </w:p>
    <w:p w14:paraId="38742F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"https://registry.npmjs.org/stable/-/stable-0.1.8.tgz",</w:t>
      </w:r>
    </w:p>
    <w:p w14:paraId="5C4B52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"sha512-ji9qxRnOVfcuLDySj9qzhGSEFVobyt1kIOSkj1qZzYLzq7Tos/oUUWvotUPQLlrsidqsK6tBH89Bc9kL5zHA6w==",</w:t>
      </w:r>
    </w:p>
    <w:p w14:paraId="50AF32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C25C4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FF77E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-extend": {</w:t>
      </w:r>
    </w:p>
    <w:p w14:paraId="54CD7F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6A9B6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"https://registry.npmjs.org/static-extend/-/static-extend-0.1.2.tgz",</w:t>
      </w:r>
    </w:p>
    <w:p w14:paraId="661176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"sha1-YICcOcv/VTNyJv1eC1IPNB8ftcY=",</w:t>
      </w:r>
    </w:p>
    <w:p w14:paraId="470710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512E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0C22B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"^0.2.5",</w:t>
      </w:r>
    </w:p>
    <w:p w14:paraId="64088A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-copy": "^0.1.0"</w:t>
      </w:r>
    </w:p>
    <w:p w14:paraId="36A6E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BE0F6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05974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{</w:t>
      </w:r>
    </w:p>
    <w:p w14:paraId="42E0F7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"0.2.5",</w:t>
      </w:r>
    </w:p>
    <w:p w14:paraId="4B8FCF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"https://registry.npmjs.org/define-property/-/define-property-0.2.5.tgz",</w:t>
      </w:r>
    </w:p>
    <w:p w14:paraId="6713E7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"sha1-w1se+RjsPJkPmlvFe+BKrOxcgRY=",</w:t>
      </w:r>
    </w:p>
    <w:p w14:paraId="019A62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AD01E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D2215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-descriptor": "^0.1.0"</w:t>
      </w:r>
    </w:p>
    <w:p w14:paraId="5FA30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CA2DD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10E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4B16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BC29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"statuses": {</w:t>
      </w:r>
    </w:p>
    <w:p w14:paraId="328135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"1.5.0",</w:t>
      </w:r>
    </w:p>
    <w:p w14:paraId="21F874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"https://registry.npmjs.org/statuses/-/statuses-1.5.0.tgz",</w:t>
      </w:r>
    </w:p>
    <w:p w14:paraId="53AB5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"sha1-Fhx9rBd2Wf2YEfQ3cfqZOBR4Yow=",</w:t>
      </w:r>
    </w:p>
    <w:p w14:paraId="6E875D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A2BE8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7129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D553F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5A73D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"https://registry.npmjs.org/stream-browserify/-/stream-browserify-2.0.2.tgz",</w:t>
      </w:r>
    </w:p>
    <w:p w14:paraId="2951A6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"sha512-nX6hmklHs/gr2FuxYDltq8fJA1GDlxKQCz8O/IM4atRqBH8OORmBNgfvW5gG10GT/qQ9u0CzIvr2X5Pkt6ntqg==",</w:t>
      </w:r>
    </w:p>
    <w:p w14:paraId="3C6EC3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03F23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4A25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"~2.0.1",</w:t>
      </w:r>
    </w:p>
    <w:p w14:paraId="649DFE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"^2.0.2"</w:t>
      </w:r>
    </w:p>
    <w:p w14:paraId="1C343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AD63B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7AE9F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-each": {</w:t>
      </w:r>
    </w:p>
    <w:p w14:paraId="711C06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"1.2.3",</w:t>
      </w:r>
    </w:p>
    <w:p w14:paraId="5B349E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"https://registry.npmjs.org/stream-each/-/stream-each-1.2.3.tgz",</w:t>
      </w:r>
    </w:p>
    <w:p w14:paraId="0C9F32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"sha512-vlMC2f8I2u/bZGqkdfLQW/13Zihpej/7PmSiMQsbYddxuTsJp8vRe2x2FvVExZg7FaOds43ROAuFJwPR4MTZLw==",</w:t>
      </w:r>
    </w:p>
    <w:p w14:paraId="526549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2CB95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73083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-of-stream": "^1.1.0",</w:t>
      </w:r>
    </w:p>
    <w:p w14:paraId="0B3BB1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-shift": "^1.0.0"</w:t>
      </w:r>
    </w:p>
    <w:p w14:paraId="0C1FBB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878E8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835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-http": {</w:t>
      </w:r>
    </w:p>
    <w:p w14:paraId="75E9B3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"2.8.3",</w:t>
      </w:r>
    </w:p>
    <w:p w14:paraId="219C0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"https://registry.npmjs.org/stream-http/-/stream-http-2.8.3.tgz",</w:t>
      </w:r>
    </w:p>
    <w:p w14:paraId="7AAB0B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"sha512-+TSkfINHDo4J+ZobQLWiMouQYB+UVYFttRA94FpEzzJ7ZdqcL4uUUQ7WkdkI4DSozGmgBUE/a47L+38PenXhUw==",</w:t>
      </w:r>
    </w:p>
    <w:p w14:paraId="0ED47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8F710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95222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-status-codes": "^3.0.0",</w:t>
      </w:r>
    </w:p>
    <w:p w14:paraId="2EF41C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"^2.0.1",</w:t>
      </w:r>
    </w:p>
    <w:p w14:paraId="65F1D7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"^2.3.6",</w:t>
      </w:r>
    </w:p>
    <w:p w14:paraId="09F7A6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arraybuffer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"^1.0.0",</w:t>
      </w:r>
    </w:p>
    <w:p w14:paraId="7CAC1F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xtend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72357C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8EDBC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5746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-shift": {</w:t>
      </w:r>
    </w:p>
    <w:p w14:paraId="6635E1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3C0F0E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"https://registry.npmjs.org/stream-shift/-/stream-shift-1.0.1.tgz",</w:t>
      </w:r>
    </w:p>
    <w:p w14:paraId="28A530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"sha512-AiisoFqQ0vbGcZgQPY1cdP2I76glaVA/RauYR4G4thNFgkTqr90yXTo4LYX60Jl+sIlPNHHdGSwo01AvbKUSVQ==",</w:t>
      </w:r>
    </w:p>
    <w:p w14:paraId="645056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90B44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03F7C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streamroller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E85B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"2.2.4",</w:t>
      </w:r>
    </w:p>
    <w:p w14:paraId="4A58D6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"https://registry.npmjs.org/streamroller/-/streamroller-2.2.4.tgz",</w:t>
      </w:r>
    </w:p>
    <w:p w14:paraId="4D3810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"sha512-OG79qm3AujAM9ImoqgWEY1xG4HX+Lw+yY6qZj9R1K2mhF5bEmQ849wvrb+4vt4jLMLzwXttJlQbOdPOQVRv7DQ==",</w:t>
      </w:r>
    </w:p>
    <w:p w14:paraId="7AE8DE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2B8AB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19FDF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-format": "^2.1.0",</w:t>
      </w:r>
    </w:p>
    <w:p w14:paraId="3D53B3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"^4.1.1",</w:t>
      </w:r>
    </w:p>
    <w:p w14:paraId="4F0DB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-extra": "^8.1.0"</w:t>
      </w:r>
    </w:p>
    <w:p w14:paraId="5C3E5C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14:paraId="5F6E2A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05BB8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-format": {</w:t>
      </w:r>
    </w:p>
    <w:p w14:paraId="79CE7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"2.1.0",</w:t>
      </w:r>
    </w:p>
    <w:p w14:paraId="011FBC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"https://registry.npmjs.org/date-format/-/date-format-2.1.0.tgz",</w:t>
      </w:r>
    </w:p>
    <w:p w14:paraId="398845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"sha512-bYQuGLeFxhkxNOF3rcMtiZxvCBAquGzZm6oWA1oZ0g2THUzivaRhv8uOhdr19LmoobSOLoIAxeUK2RdbM8IFTA==",</w:t>
      </w:r>
    </w:p>
    <w:p w14:paraId="3BE58D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07577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5888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-extra": {</w:t>
      </w:r>
    </w:p>
    <w:p w14:paraId="427F62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"8.1.0",</w:t>
      </w:r>
    </w:p>
    <w:p w14:paraId="2BFFFC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"https://registry.npmjs.org/fs-extra/-/fs-extra-8.1.0.tgz",</w:t>
      </w:r>
    </w:p>
    <w:p w14:paraId="168089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"sha512-yhlQgA6mnOJUKOsRUFsgJdQCvkKhcz8tlZG5HBQfReYZy46OwLcY+Zia0mtdHsOo9y/hP+CxMN0TU9QxoOtG4g==",</w:t>
      </w:r>
    </w:p>
    <w:p w14:paraId="5C340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3D2D0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9A4C0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"^4.2.0",</w:t>
      </w:r>
    </w:p>
    <w:p w14:paraId="206E4A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jsonfile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4232D8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universalify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"^0.1.0"</w:t>
      </w:r>
    </w:p>
    <w:p w14:paraId="33ACC0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56B44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F3703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9F96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16498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-encode": {</w:t>
      </w:r>
    </w:p>
    <w:p w14:paraId="5B4AD4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60C038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"https://registry.npmjs.org/strict-uri-encode/-/strict-uri-encode-1.1.0.tgz",</w:t>
      </w:r>
    </w:p>
    <w:p w14:paraId="4932A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"sha1-J5siXfHVgrH1TmWt3UNS4Y+qBxM=",</w:t>
      </w:r>
    </w:p>
    <w:p w14:paraId="36511D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0DF66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5EAD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{</w:t>
      </w:r>
    </w:p>
    <w:p w14:paraId="4C441D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"3.1.0",</w:t>
      </w:r>
    </w:p>
    <w:p w14:paraId="6C2F18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"https://registry.npmjs.org/string-width/-/string-width-3.1.0.tgz",</w:t>
      </w:r>
    </w:p>
    <w:p w14:paraId="65D9EA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"sha512-vafcv6KjVZKSgz06oM/H6GDBrAtz8vdhQakGjFIvNrHA6y3HCF1CInLy+QLq8dTJPQ1b+KDUqDFctkdRW44e1w==",</w:t>
      </w:r>
    </w:p>
    <w:p w14:paraId="740B88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97882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F375A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"^7.0.1",</w:t>
      </w:r>
    </w:p>
    <w:p w14:paraId="29A0C3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-fullwidth-code-point": "^2.0.0",</w:t>
      </w:r>
    </w:p>
    <w:p w14:paraId="178554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"^5.1.0"</w:t>
      </w:r>
    </w:p>
    <w:p w14:paraId="70FC7E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1860B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E83F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177AE6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60F58B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-regex/-/ansi-regex-4.1.0.tgz",</w:t>
      </w:r>
    </w:p>
    <w:p w14:paraId="46FF75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514322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79E9F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B6A4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73866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"5.2.0",</w:t>
      </w:r>
    </w:p>
    <w:p w14:paraId="49D08D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/-/strip-ansi-5.2.0.tgz",</w:t>
      </w:r>
    </w:p>
    <w:p w14:paraId="60D327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1FA9B0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BEC67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7465E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"^4.1.0"</w:t>
      </w:r>
    </w:p>
    <w:p w14:paraId="71AA47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C7C0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DC504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4F5B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659F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string.prototype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.trimend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2A1E3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578E5F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"https://registry.npmjs.org/string.prototype.trimend/-/string.prototype.trimend-1.0.1.tgz",</w:t>
      </w:r>
    </w:p>
    <w:p w14:paraId="0BDF61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"sha512-LRPxFUaTtpqYsTeNKaFOw3R4bxIzWOnbQ837QfBylo8jIxtcbK/A/sMV7Q+OAV/vWo+7s25pOE10KYSjaSO06g==",</w:t>
      </w:r>
    </w:p>
    <w:p w14:paraId="13A5EE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A8FE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29CF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6C1C15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"^1.17.5"</w:t>
      </w:r>
    </w:p>
    <w:p w14:paraId="0C6C7A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8A4B2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5EF5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string.prototype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.trimstart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2F125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083C65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"https://registry.npmjs.org/string.prototype.trimstart/-/string.prototype.trimstart-1.0.1.tgz",</w:t>
      </w:r>
    </w:p>
    <w:p w14:paraId="10186A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"sha512-XxZn+QpvrBI1FOcg6dIpxUPgWCPuNXvMD72aaRaUQv1eD4e/Qy8i/hFTe0BUmD60p/QA6bh1avmuPTfNjqVWRw==",</w:t>
      </w:r>
    </w:p>
    <w:p w14:paraId="13C0D5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7CC40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1CECD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159F9F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"^1.17.5"</w:t>
      </w:r>
    </w:p>
    <w:p w14:paraId="27B268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255CC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9C74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_decoder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D1C3D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3F5E62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"https://registry.npmjs.org/string_decoder/-/string_decoder-1.1.1.tgz",</w:t>
      </w:r>
    </w:p>
    <w:p w14:paraId="230324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"sha512-n/ShnvDi6FHbbVfviro+WojiFzv+s8MPMHBczVePfUpDJLwoLT0ht1l4YwBCbi8pJAveEEdnkHyPyTP/mzRfwg==",</w:t>
      </w:r>
    </w:p>
    <w:p w14:paraId="4A93A4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D298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CC4CC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"~5.1.0"</w:t>
      </w:r>
    </w:p>
    <w:p w14:paraId="04F827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F1E97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B1EA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B8EC8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"3.0.1",</w:t>
      </w:r>
    </w:p>
    <w:p w14:paraId="1FB8B6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/-/strip-ansi-3.0.1.tgz",</w:t>
      </w:r>
    </w:p>
    <w:p w14:paraId="0C4EBD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"sha1-ajhfuIU9lS1f8F0Oiq+UJ43GPc8=",</w:t>
      </w:r>
    </w:p>
    <w:p w14:paraId="43C2E6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2326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96A8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"^2.0.0"</w:t>
      </w:r>
    </w:p>
    <w:p w14:paraId="50C37E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E31B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01A369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5141A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1F3A9B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bom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/-/strip-bom-3.0.0.tgz",</w:t>
      </w:r>
    </w:p>
    <w:p w14:paraId="267083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"sha1-IzTBjpx1n3vdVv3vfprj1YjmjtM=",</w:t>
      </w:r>
    </w:p>
    <w:p w14:paraId="4566C3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2587C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7BCF2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A19C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110383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/-/strip-eof-1.0.0.tgz",</w:t>
      </w:r>
    </w:p>
    <w:p w14:paraId="4ECAD9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"sha1-u0P/VZim6wXYm1n80SnJgzE2Br8=",</w:t>
      </w:r>
    </w:p>
    <w:p w14:paraId="56F624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BE760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7929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6141D6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"1.1.3",</w:t>
      </w:r>
    </w:p>
    <w:p w14:paraId="35BD8D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"https://registry.npmjs.org/style-loader/-/style-loader-1.1.3.tgz",</w:t>
      </w:r>
    </w:p>
    <w:p w14:paraId="43EF62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"sha512-rlkH7X/22yuwFYK357fMN/BxYOorfnfq0eD7+vqlemSK4wEcejFF1dg4zxP0euBW8NrYx2WZzZ8PPFevr7D+Kw==",</w:t>
      </w:r>
    </w:p>
    <w:p w14:paraId="51A99D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30A48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C94DC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"^1.2.3",</w:t>
      </w:r>
    </w:p>
    <w:p w14:paraId="25D7B3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"^2.6.4"</w:t>
      </w:r>
    </w:p>
    <w:p w14:paraId="5F0D56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DC48C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85FA0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27A08C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5541E8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5C8213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0522B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072E6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2EF0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568466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0667B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69E21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5B8804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0C2050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4EADCD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7CB0F8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C3244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F86CB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112F97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69CC9B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697EE2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3D256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5171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A6C78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46EF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stylehacks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263C9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49478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stylehacks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/-/stylehacks-4.0.3.tgz",</w:t>
      </w:r>
    </w:p>
    <w:p w14:paraId="5818EA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"sha512-7GlLk9JwlElY4Y6a/rmbH2MhVlTyVmiJd1PfTCqFaIBEGMYNsrO/v3SeGTdhBThLg4Z+NbOk/qFMwCa+J+3p/g==",</w:t>
      </w:r>
    </w:p>
    <w:p w14:paraId="4EE8AF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FB0F9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35BA4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browserslist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"^4.0.0",</w:t>
      </w:r>
    </w:p>
    <w:p w14:paraId="7DB542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"^7.0.0",</w:t>
      </w:r>
    </w:p>
    <w:p w14:paraId="2DC752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"^3.0.0"</w:t>
      </w:r>
    </w:p>
    <w:p w14:paraId="52AEF7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D58C0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0D69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postcss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-selector-parser": {</w:t>
      </w:r>
    </w:p>
    <w:p w14:paraId="729337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"3.1.2",</w:t>
      </w:r>
    </w:p>
    <w:p w14:paraId="14B7F7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"https://registry.npmjs.org/postcss-selector-parser/-/postcss-selector-parser-3.1.2.tgz",</w:t>
      </w:r>
    </w:p>
    <w:p w14:paraId="709877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"sha512-h7fJ/5uWuRVyOtkO45pnt1Ih40CEleeyCHzipqAZO2e5H20g25Y48uYnFUiShvY4rZWNJ/Bib/KVPmanaCtOhA==",</w:t>
      </w:r>
    </w:p>
    <w:p w14:paraId="242110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3905F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4B8F9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-prop": "^5.2.0",</w:t>
      </w:r>
    </w:p>
    <w:p w14:paraId="774186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indexes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"^1.0.1",</w:t>
      </w:r>
    </w:p>
    <w:p w14:paraId="27C60A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</w:t>
      </w:r>
    </w:p>
    <w:p w14:paraId="737C5F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55A36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0EE76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7435A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DF934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"stylus": {</w:t>
      </w:r>
    </w:p>
    <w:p w14:paraId="1C5BF9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"0.54.7",</w:t>
      </w:r>
    </w:p>
    <w:p w14:paraId="0F7908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"https://registry.npmjs.org/stylus/-/stylus-0.54.7.tgz",</w:t>
      </w:r>
    </w:p>
    <w:p w14:paraId="313F29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"sha512-Yw3WMTzVwevT6ZTrLCYNHAFmanMxdylelL3hkWNgPMeTCpMwpV3nXjpOHuBXtFv7aiO2xRuQS6OoAdgkNcSNug==",</w:t>
      </w:r>
    </w:p>
    <w:p w14:paraId="5F2691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5A3CC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7F734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"~2.0.0",</w:t>
      </w:r>
    </w:p>
    <w:p w14:paraId="41B6E8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"~3.1.0",</w:t>
      </w:r>
    </w:p>
    <w:p w14:paraId="210826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"^7.1.3",</w:t>
      </w:r>
    </w:p>
    <w:p w14:paraId="50AAD9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"~0.5.x",</w:t>
      </w:r>
    </w:p>
    <w:p w14:paraId="455518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"^2.1.2",</w:t>
      </w:r>
    </w:p>
    <w:p w14:paraId="6C978F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"sax": "~1.2.4",</w:t>
      </w:r>
    </w:p>
    <w:p w14:paraId="0D6EC3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"^6.0.0",</w:t>
      </w:r>
    </w:p>
    <w:p w14:paraId="6D3C90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"^0.7.3"</w:t>
      </w:r>
    </w:p>
    <w:p w14:paraId="477D77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36C6A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1414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1FF168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0B3311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"https://registry.npmjs.org/debug/-/debug-3.1.0.tgz",</w:t>
      </w:r>
    </w:p>
    <w:p w14:paraId="412A78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"sha512-OX8XqP7/1a9cqkxYw2yXss15f26NKWBpDXQd0/uK/KPqdQhxbPa994hnzjcE2VqQpDslf55723cKPUOGSmMY3g==",</w:t>
      </w:r>
    </w:p>
    <w:p w14:paraId="156C30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28978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EE71A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"2.0.0"</w:t>
      </w:r>
    </w:p>
    <w:p w14:paraId="22E22D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A095B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3F8EB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F6FA5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2936BA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/-/ms-2.0.0.tgz",</w:t>
      </w:r>
    </w:p>
    <w:p w14:paraId="339F7A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"sha1-VgiurfwAvmwpAd9fmGF4jeDVl8g=",</w:t>
      </w:r>
    </w:p>
    <w:p w14:paraId="081F11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</w:t>
      </w:r>
    </w:p>
    <w:p w14:paraId="2ADEE1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39089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B03E7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7FDF70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39E7A7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072077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388A6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C60D7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A3B09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D732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stylus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-loader": {</w:t>
      </w:r>
    </w:p>
    <w:p w14:paraId="0BA91A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71782B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"https://registry.npmjs.org/stylus-loader/-/stylus-loader-3.0.2.tgz",</w:t>
      </w:r>
    </w:p>
    <w:p w14:paraId="2A290B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"sha512-+VomPdZ6a0razP+zinir61yZgpw2NfljeSsdUF5kJuEzlo3khXhY19Fn6l8QQz1GRJGtMCo8nG5C04ePyV7SUA==",</w:t>
      </w:r>
    </w:p>
    <w:p w14:paraId="03A7B3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3A024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1A356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"^1.0.2",</w:t>
      </w:r>
    </w:p>
    <w:p w14:paraId="322BD7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lodash.clonedeep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"^4.5.0",</w:t>
      </w:r>
    </w:p>
    <w:p w14:paraId="56ED92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"when": "~3.6.x"</w:t>
      </w:r>
    </w:p>
    <w:p w14:paraId="732C94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03B93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8A4C2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43D134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4BCFFF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058CC4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046AC0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E6B1F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E989F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00373E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26F76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92817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421E27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19DED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142F70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7AF195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10111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11AE8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405E0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7378AC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778EE4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FEC6B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D5D4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5474A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0432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0B05ED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"5.5.0",</w:t>
      </w:r>
    </w:p>
    <w:p w14:paraId="7D77D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"https://registry.npmjs.org/supports-color/-/supports-color-5.5.0.tgz",</w:t>
      </w:r>
    </w:p>
    <w:p w14:paraId="78C8F3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"sha512-QjVjwdXIt408MIiAqCX4oUKsgU2EqAGzs2Ppkm4aQYbjm+ZEWEcW4SfFNTr4uMNZma0ey4f5lgLrkB0aX0QMow==",</w:t>
      </w:r>
    </w:p>
    <w:p w14:paraId="5028EB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CF042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8382E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"^3.0.0"</w:t>
      </w:r>
    </w:p>
    <w:p w14:paraId="5E4F02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81656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EEF8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svgo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9D060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"1.3.2",</w:t>
      </w:r>
    </w:p>
    <w:p w14:paraId="1A0A8F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svgo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/-/svgo-1.3.2.tgz",</w:t>
      </w:r>
    </w:p>
    <w:p w14:paraId="2225CB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"sha512-yhy/sQYxR5BkC98CY7o31VGsg014AKLEPxdfhora76l36hD9Rdy5NZA/Ocn6yayNPgSamYdtX2rFJdcv07AYVw==",</w:t>
      </w:r>
    </w:p>
    <w:p w14:paraId="1F0C7E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D6505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A3DC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"^2.4.1",</w:t>
      </w:r>
    </w:p>
    <w:p w14:paraId="1444A0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coa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"^2.0.2",</w:t>
      </w:r>
    </w:p>
    <w:p w14:paraId="27BCB3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-select": "^2.0.0",</w:t>
      </w:r>
    </w:p>
    <w:p w14:paraId="0D3804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-select-base-adapter": "^0.1.1",</w:t>
      </w:r>
    </w:p>
    <w:p w14:paraId="391C95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-tree": "1.0.0-alpha.37",</w:t>
      </w:r>
    </w:p>
    <w:p w14:paraId="189EFF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csso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"^4.0.2",</w:t>
      </w:r>
    </w:p>
    <w:p w14:paraId="26BCA2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-yaml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"^3.13.1",</w:t>
      </w:r>
    </w:p>
    <w:p w14:paraId="2DAD09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"~0.5.1",</w:t>
      </w:r>
    </w:p>
    <w:p w14:paraId="625DAC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object.values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"^1.1.0",</w:t>
      </w:r>
    </w:p>
    <w:p w14:paraId="3EA7F3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"sax": "~1.2.4",</w:t>
      </w:r>
    </w:p>
    <w:p w14:paraId="4C473D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"stable": "^0.1.8",</w:t>
      </w:r>
    </w:p>
    <w:p w14:paraId="640D1B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"unquote": "~1.1.1",</w:t>
      </w:r>
    </w:p>
    <w:p w14:paraId="65EF61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util.promisify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"~1.0.0"</w:t>
      </w:r>
    </w:p>
    <w:p w14:paraId="2B7105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F736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BEECD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-observable": {</w:t>
      </w:r>
    </w:p>
    <w:p w14:paraId="633F6D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13637D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"https://registry.npmjs.org/symbol-observable/-/symbol-observable-1.2.0.tgz",</w:t>
      </w:r>
    </w:p>
    <w:p w14:paraId="6ADFF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"sha512-e900nM8RRtGhlV36KGEU9k65K3mPb1WV70OdjfxlG2EAuM1noi/E/BaW/uMhL7bPEssK8QV57vN3esixjUvcXQ==",</w:t>
      </w:r>
    </w:p>
    <w:p w14:paraId="2D650D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8CF4E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1307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tapable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91499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"1.1.3",</w:t>
      </w:r>
    </w:p>
    <w:p w14:paraId="364F3D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tapable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/-/tapable-1.1.3.tgz",</w:t>
      </w:r>
    </w:p>
    <w:p w14:paraId="19065C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"sha512-4WK/bYZmj8xLr+HUCODHGF1ZFzsYffasLUgEiMBY4fgtltdO6B4WJtlSbPaDTLpYTcGVwM2qLnFTICEcNxs3kA==",</w:t>
      </w:r>
    </w:p>
    <w:p w14:paraId="241FF9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9B66A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61F7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"tar": {</w:t>
      </w:r>
    </w:p>
    <w:p w14:paraId="602FB8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"6.0.2",</w:t>
      </w:r>
    </w:p>
    <w:p w14:paraId="21B3F1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"https://registry.npmjs.org/tar/-/tar-6.0.2.tgz",</w:t>
      </w:r>
    </w:p>
    <w:p w14:paraId="0F46CE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"sha512-Glo3jkRtPcvpDlAs/0+hozav78yoXKFr+c4wgw62NNMO3oo4AaJdCo21Uu7lcwr55h39W2XD1LMERc64wtbItg==",</w:t>
      </w:r>
    </w:p>
    <w:p w14:paraId="2A7DE5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ACC7E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20AC3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0203AE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6256E9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3B4163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minizlib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"^2.1.0",</w:t>
      </w:r>
    </w:p>
    <w:p w14:paraId="56A35E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"^1.0.3",</w:t>
      </w:r>
    </w:p>
    <w:p w14:paraId="547F7B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39B2DA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D7B5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109F2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598DC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2455E8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/-/chownr-2.0.0.tgz",</w:t>
      </w:r>
    </w:p>
    <w:p w14:paraId="0EC0B8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"sha512-bIomtDF5KGpdogkLd9VspvFzk9KfpyyGlS8YFVZl7TGPBHL5snIOnxeshwVgPteQ9b4Eydl+pVbIyE1DcvCWgQ==",</w:t>
      </w:r>
    </w:p>
    <w:p w14:paraId="127DF8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05AA55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2A188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EEFA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"1.0.4",</w:t>
      </w:r>
    </w:p>
    <w:p w14:paraId="200EDA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/-/mkdirp-1.0.4.tgz",</w:t>
      </w:r>
    </w:p>
    <w:p w14:paraId="74E319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"sha512-vVqVZQyf3WLx2Shd0qJ9xuvqgAyKPLAiqITEtqW0oIUjzo3PePDd6fW9iFz30ef7Ysp/oiWqbhszeGWW2T6Gzw==",</w:t>
      </w:r>
    </w:p>
    <w:p w14:paraId="474AD2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C8421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40577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0B501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157A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"terser": {</w:t>
      </w:r>
    </w:p>
    <w:p w14:paraId="72155D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"4.6.10",</w:t>
      </w:r>
    </w:p>
    <w:p w14:paraId="38A712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"https://registry.npmjs.org/terser/-/terser-4.6.10.tgz",</w:t>
      </w:r>
    </w:p>
    <w:p w14:paraId="7C6A7B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"sha512-qbF/3UOo11Hggsbsqm2hPa6+L4w7bkr+09FNseEe8xrcVD3APGLFqE+Oz1ZKAxjYnFsj80rLOfgAtJ0LNJjtTA==",</w:t>
      </w:r>
    </w:p>
    <w:p w14:paraId="1C05D8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74CB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57DA5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"commander": "^2.20.0",</w:t>
      </w:r>
    </w:p>
    <w:p w14:paraId="004EA1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"~0.6.1",</w:t>
      </w:r>
    </w:p>
    <w:p w14:paraId="638872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"~0.5.12"</w:t>
      </w:r>
    </w:p>
    <w:p w14:paraId="049457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9E10B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59796F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22A5B5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4A3DBF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3DE701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2264B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223F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89228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2203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5EAF9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terser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{</w:t>
      </w:r>
    </w:p>
    <w:p w14:paraId="7275F3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"3.0.3",</w:t>
      </w:r>
    </w:p>
    <w:p w14:paraId="31FD8B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"https://registry.npmjs.org/terser-webpack-plugin/-/terser-webpack-plugin-3.0.3.tgz",</w:t>
      </w:r>
    </w:p>
    <w:p w14:paraId="66D930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"sha512-bZFnotuIKq5Rqzrs+qIwFzGdKdffV9epG5vDSEbYzvKAhPeR5RbbrQysfPgbIIMhNAQtZD2hGwBfSKUXjXZZZw==",</w:t>
      </w:r>
    </w:p>
    <w:p w14:paraId="352A63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6344F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ED9A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"^15.0.4",</w:t>
      </w:r>
    </w:p>
    <w:p w14:paraId="294C97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"^3.3.1",</w:t>
      </w:r>
    </w:p>
    <w:p w14:paraId="7A65D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jest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-worker": "^26.0.0",</w:t>
      </w:r>
    </w:p>
    <w:p w14:paraId="3007FE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"p-limit": "^2.3.0",</w:t>
      </w:r>
    </w:p>
    <w:p w14:paraId="3DAACC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"^2.6.6",</w:t>
      </w:r>
    </w:p>
    <w:p w14:paraId="5C756E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"^3.1.0",</w:t>
      </w:r>
    </w:p>
    <w:p w14:paraId="203014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"^0.6.1",</w:t>
      </w:r>
    </w:p>
    <w:p w14:paraId="6F91AF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"terser": "^4.6.13",</w:t>
      </w:r>
    </w:p>
    <w:p w14:paraId="430D78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"^1.4.3"</w:t>
      </w:r>
    </w:p>
    <w:p w14:paraId="76C592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485B7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8DF1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1B237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"15.0.5",</w:t>
      </w:r>
    </w:p>
    <w:p w14:paraId="3D0430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/-/cacache-15.0.5.tgz",</w:t>
      </w:r>
    </w:p>
    <w:p w14:paraId="64BECC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"sha512-lloiL22n7sOjEEXdL8NAjTgv9a1u43xICE9/203qonkZUCj5X1UEWIdf2/Y0d6QcCtMzbKQyhrcDbdvlZTs/+A==",</w:t>
      </w:r>
    </w:p>
    <w:p w14:paraId="06A6D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9B0CA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E66CE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npmcli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/move-file": "^1.0.1",</w:t>
      </w:r>
    </w:p>
    <w:p w14:paraId="690A18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436DA9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61107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"^7.1.4",</w:t>
      </w:r>
    </w:p>
    <w:p w14:paraId="4FBC9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"^1.0.4",</w:t>
      </w:r>
    </w:p>
    <w:p w14:paraId="11AE62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"^6.0.0",</w:t>
      </w:r>
    </w:p>
    <w:p w14:paraId="6A0374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"^3.1.1",</w:t>
      </w:r>
    </w:p>
    <w:p w14:paraId="219078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-collect": "^1.0.2",</w:t>
      </w:r>
    </w:p>
    <w:p w14:paraId="3E6B7C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-flush": "^1.0.5",</w:t>
      </w:r>
    </w:p>
    <w:p w14:paraId="3C94F9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minipass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-pipeline": "^1.2.2",</w:t>
      </w:r>
    </w:p>
    <w:p w14:paraId="3A24F4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"^1.0.3",</w:t>
      </w:r>
    </w:p>
    <w:p w14:paraId="36C294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"p-map": "^4.0.0",</w:t>
      </w:r>
    </w:p>
    <w:p w14:paraId="61C31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13F05C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"^3.0.2",</w:t>
      </w:r>
    </w:p>
    <w:p w14:paraId="071096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"^8.0.0",</w:t>
      </w:r>
    </w:p>
    <w:p w14:paraId="227A4C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"tar": "^6.0.2",</w:t>
      </w:r>
    </w:p>
    <w:p w14:paraId="48CDEF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</w:t>
      </w:r>
    </w:p>
    <w:p w14:paraId="1F747B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2C272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8B2AF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9FACE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35D29A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/-/chownr-2.0.0.tgz",</w:t>
      </w:r>
    </w:p>
    <w:p w14:paraId="6B8162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"sha512-bIomtDF5KGpdogkLd9VspvFzk9KfpyyGlS8YFVZl7TGPBHL5snIOnxeshwVgPteQ9b4Eydl+pVbIyE1DcvCWgQ==",</w:t>
      </w:r>
    </w:p>
    <w:p w14:paraId="5DACCB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9180D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AD08F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{</w:t>
      </w:r>
    </w:p>
    <w:p w14:paraId="6E1413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134162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"https://registry.npmjs.org/has-flag/-/has-flag-4.0.0.tgz",</w:t>
      </w:r>
    </w:p>
    <w:p w14:paraId="4E7CDF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"sha512-EykJT/Q1KjTWctppgIAgfSO0tKVuZUjhgMr17kqTumMl6Afv3EISleU7qZUzoXDFTAHTDC4NOoG/ZxU3EvlMPQ==",</w:t>
      </w:r>
    </w:p>
    <w:p w14:paraId="2791AE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1AD7BC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15AD0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jest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-worker": {</w:t>
      </w:r>
    </w:p>
    <w:p w14:paraId="740858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"26.1.0",</w:t>
      </w:r>
    </w:p>
    <w:p w14:paraId="7F3C0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"https://registry.npmjs.org/jest-worker/-/jest-worker-26.1.0.tgz",</w:t>
      </w:r>
    </w:p>
    <w:p w14:paraId="3C940C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"sha512-Z9P5pZ6UC+kakMbNJn+tA2RdVdNX5WH1x+5UCBZ9MxIK24pjYtFt96fK+UwBTrjLYm232g1xz0L3eTh51OW+yQ==",</w:t>
      </w:r>
    </w:p>
    <w:p w14:paraId="16A3C5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3CE78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2EAF3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"^2.0.0",</w:t>
      </w:r>
    </w:p>
    <w:p w14:paraId="4A81C1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"^7.0.0"</w:t>
      </w:r>
    </w:p>
    <w:p w14:paraId="6EDDA6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83C24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64580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{</w:t>
      </w:r>
    </w:p>
    <w:p w14:paraId="734F91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"6.0.0",</w:t>
      </w:r>
    </w:p>
    <w:p w14:paraId="4E88F1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-cache/-/lru-cache-6.0.0.tgz",</w:t>
      </w:r>
    </w:p>
    <w:p w14:paraId="76A016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"sha512-Jo6dJ04CmSjuznwJSS3pUeWmd/H0ffTlkXXgwZi+eq1UCmqQwCh+eLsYOYCwY991i2Fah4h1BEMCx4qThGbsiA==",</w:t>
      </w:r>
    </w:p>
    <w:p w14:paraId="767A39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9F422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5E5DE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"^4.0.0"</w:t>
      </w:r>
    </w:p>
    <w:p w14:paraId="4E8317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61AC7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6AC8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7AB3C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"1.0.4",</w:t>
      </w:r>
    </w:p>
    <w:p w14:paraId="0F30BC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/-/mkdirp-1.0.4.tgz",</w:t>
      </w:r>
    </w:p>
    <w:p w14:paraId="5BB1DF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"sha512-vVqVZQyf3WLx2Shd0qJ9xuvqgAyKPLAiqITEtqW0oIUjzo3PePDd6fW9iFz30ef7Ysp/oiWqbhszeGWW2T6Gzw==",</w:t>
      </w:r>
    </w:p>
    <w:p w14:paraId="51CAAC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738CE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61EC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"p-map": {</w:t>
      </w:r>
    </w:p>
    <w:p w14:paraId="0CB90C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3221C6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"https://registry.npmjs.org/p-map/-/p-map-4.0.0.tgz",</w:t>
      </w:r>
    </w:p>
    <w:p w14:paraId="54C5E5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"sha512-/bjOqmgETBYB5BoEeGVea8dmvHb2m9GLy1E9W43yeyfP6QQCZGFNa+XRceJEuDB6zqr+gKpIAmlLebMpykw/MQ==",</w:t>
      </w:r>
    </w:p>
    <w:p w14:paraId="471503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C2342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FC378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"^3.0.0"</w:t>
      </w:r>
    </w:p>
    <w:p w14:paraId="48FBDA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0EA0E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E4B75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FF64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46E190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"https://registry.npmjs.org/serialize-javascript/-/serialize-javascript-3.1.0.tgz",</w:t>
      </w:r>
    </w:p>
    <w:p w14:paraId="568360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"sha512-JIJT1DGiWmIKhzRsG91aS6Ze4sFUrYbltlkg2onR5OrnNM02Kl/hnY/T4FN2omvyeBbQmMJv+K4cPOpGzOTFBg==",</w:t>
      </w:r>
    </w:p>
    <w:p w14:paraId="0921E3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41DFC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D7DCC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1E2A46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6D151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72243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38831C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18E26B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414E74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79D976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"dev": true</w:t>
      </w:r>
    </w:p>
    <w:p w14:paraId="26975D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7FD6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6FFA2D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"7.1.0",</w:t>
      </w:r>
    </w:p>
    <w:p w14:paraId="6BBED9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"https://registry.npmjs.org/supports-color/-/supports-color-7.1.0.tgz",</w:t>
      </w:r>
    </w:p>
    <w:p w14:paraId="13995F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"sha512-oRSIpR8pxT1Wr2FquTNnGet79b3BWljqOuoW/h4oBhxJ/HUbX5nX6JSruTkvXDCFMwDPvsaTTbvMLKZWSy0R5g==",</w:t>
      </w:r>
    </w:p>
    <w:p w14:paraId="7DFC14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AAF6A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6A13B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"^4.0.0"</w:t>
      </w:r>
    </w:p>
    <w:p w14:paraId="326BCF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D03A6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0240A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"terser": {</w:t>
      </w:r>
    </w:p>
    <w:p w14:paraId="41B78B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"4.8.0",</w:t>
      </w:r>
    </w:p>
    <w:p w14:paraId="397E6A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"https://registry.npmjs.org/terser/-/terser-4.8.0.tgz",</w:t>
      </w:r>
    </w:p>
    <w:p w14:paraId="41C554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"sha512-EAPipTNeWsb/3wLPeup1tVPaXfIaU68xMnVdPafIL1TV05OhASArYyIfFvnvJCNrR2NIOvDVNNTFRa+Re2MWyw==",</w:t>
      </w:r>
    </w:p>
    <w:p w14:paraId="4A42C7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EFED1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0BC16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"commander": "^2.20.0",</w:t>
      </w:r>
    </w:p>
    <w:p w14:paraId="1AC95A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"~0.6.1",</w:t>
      </w:r>
    </w:p>
    <w:p w14:paraId="39B49F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"~0.5.12"</w:t>
      </w:r>
    </w:p>
    <w:p w14:paraId="615CF0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574F9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394A9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93EF7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B210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"through": {</w:t>
      </w:r>
    </w:p>
    <w:p w14:paraId="5D2E1E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"2.3.8",</w:t>
      </w:r>
    </w:p>
    <w:p w14:paraId="4D4EAE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"https://registry.npmjs.org/through/-/through-2.3.8.tgz",</w:t>
      </w:r>
    </w:p>
    <w:p w14:paraId="5E7C9B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"sha1-DdTJ/6q8NXlgsbckEV1+Doai4fU=",</w:t>
      </w:r>
    </w:p>
    <w:p w14:paraId="6D5951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68C31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B4168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"through2": {</w:t>
      </w:r>
    </w:p>
    <w:p w14:paraId="375109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"2.0.5",</w:t>
      </w:r>
    </w:p>
    <w:p w14:paraId="3AEA1C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"https://registry.npmjs.org/through2/-/through2-2.0.5.tgz",</w:t>
      </w:r>
    </w:p>
    <w:p w14:paraId="424701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"sha512-/mrRod8xqpA+IHSLyGCQ2s8SPHiCDEeQJSep1jqLYeEUClOFG2Qsh+4FU6G9VeqpZnGW/Su8LQGc4YKni5rYSQ==",</w:t>
      </w:r>
    </w:p>
    <w:p w14:paraId="391AE6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811A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7D89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"~2.3.6",</w:t>
      </w:r>
    </w:p>
    <w:p w14:paraId="0A73A7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xtend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"~4.0.1"</w:t>
      </w:r>
    </w:p>
    <w:p w14:paraId="11E79F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DD460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77835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thunky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B84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6CAECA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thunky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/-/thunky-1.1.0.tgz",</w:t>
      </w:r>
    </w:p>
    <w:p w14:paraId="089381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"sha512-eHY7nBftgThBqOyHGVN+l8gF0BucP09fMo0oO/Lb0w1OF80dJv+lDVpXG60WMQvkcxAkNybKsrEIE3ZtKGmPrA==",</w:t>
      </w:r>
    </w:p>
    <w:p w14:paraId="1DDB04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63F10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C7349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timers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DDC8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"2.0.11",</w:t>
      </w:r>
    </w:p>
    <w:p w14:paraId="312433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"https://registry.npmjs.org/timers-browserify/-/timers-browserify-2.0.11.tgz",</w:t>
      </w:r>
    </w:p>
    <w:p w14:paraId="54CD59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"sha512-60aV6sgJ5YEbzUdn9c8kYGIqOubPoUdqQCul3SBAsRCZ40s6Y5cMcrW4dt3/k/EsbLVJNl9n6Vz3fTc+k2GeKQ==",</w:t>
      </w:r>
    </w:p>
    <w:p w14:paraId="64EA07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13BD9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004F9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setimmediate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</w:t>
      </w:r>
    </w:p>
    <w:p w14:paraId="09ED97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C9FA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1A307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timsort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698A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"0.3.0",</w:t>
      </w:r>
    </w:p>
    <w:p w14:paraId="29E2F7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timsort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/-/timsort-0.3.0.tgz",</w:t>
      </w:r>
    </w:p>
    <w:p w14:paraId="032FB3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"sha1-QFQRqOfmM5/mTbmiNN4R3DHgK9Q=",</w:t>
      </w:r>
    </w:p>
    <w:p w14:paraId="57FFB7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83DA0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3EAD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286DF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"0.0.33",</w:t>
      </w:r>
    </w:p>
    <w:p w14:paraId="6B2FB2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/-/tmp-0.0.33.tgz",</w:t>
      </w:r>
    </w:p>
    <w:p w14:paraId="1FD17C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"sha512-jRCJlojKnZ3addtTOjdIqoRuPEKBvNXcGYqzO6zWZX8KfKEpnGY5jfggJQ3EjKuu8D4bJRr0y+cYJFmYbImXGw==",</w:t>
      </w:r>
    </w:p>
    <w:p w14:paraId="42B32B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E9A9F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CECBF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-tmpdir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"~1.0.2"</w:t>
      </w:r>
    </w:p>
    <w:p w14:paraId="618659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A1D1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9EE08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-array": {</w:t>
      </w:r>
    </w:p>
    <w:p w14:paraId="4BC240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"0.1.4",</w:t>
      </w:r>
    </w:p>
    <w:p w14:paraId="762116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"https://registry.npmjs.org/to-array/-/to-array-0.1.4.tgz",</w:t>
      </w:r>
    </w:p>
    <w:p w14:paraId="6E6E16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"sha1-F+bBH3PdTz10zaek/zI46a2b+JA=",</w:t>
      </w:r>
    </w:p>
    <w:p w14:paraId="106B8B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8DD5A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EE131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arraybuffer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02E21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54BBCE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"https://registry.npmjs.org/to-arraybuffer/-/to-arraybuffer-1.0.1.tgz",</w:t>
      </w:r>
    </w:p>
    <w:p w14:paraId="43E861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"sha1-fSKbH8xjfkZsoIEYCDanqr/4P0M=",</w:t>
      </w:r>
    </w:p>
    <w:p w14:paraId="44EEBA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567B0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5E151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-fast-properties": {</w:t>
      </w:r>
    </w:p>
    <w:p w14:paraId="6FFDB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74244F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"https://registry.npmjs.org/to-fast-properties/-/to-fast-properties-2.0.0.tgz",</w:t>
      </w:r>
    </w:p>
    <w:p w14:paraId="30159E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"sha1-3F5pjL0HkmW8c+A3doGk5Og/YW4=",</w:t>
      </w:r>
    </w:p>
    <w:p w14:paraId="4874FF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B77FB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500BD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-object-path": {</w:t>
      </w:r>
    </w:p>
    <w:p w14:paraId="186360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"0.3.0",</w:t>
      </w:r>
    </w:p>
    <w:p w14:paraId="377C7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"https://registry.npmjs.org/to-object-path/-/to-object-path-0.3.0.tgz",</w:t>
      </w:r>
    </w:p>
    <w:p w14:paraId="3D01B8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"sha1-KXWIt7Dn4KwI4E5nL4XB9JmeF68=",</w:t>
      </w:r>
    </w:p>
    <w:p w14:paraId="060E08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35B2A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B7231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26D737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977AF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F8D7D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220753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"3.2.2",</w:t>
      </w:r>
    </w:p>
    <w:p w14:paraId="0E158C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"https://registry.npmjs.org/kind-of/-/kind-of-3.2.2.tgz",</w:t>
      </w:r>
    </w:p>
    <w:p w14:paraId="6BB129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"sha1-MeohpzS6ubuw8yRm2JOupR5KPGQ=",</w:t>
      </w:r>
    </w:p>
    <w:p w14:paraId="06825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1041F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629AE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28216C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54809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91FC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6A182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2645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5054A5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"3.0.2",</w:t>
      </w:r>
    </w:p>
    <w:p w14:paraId="5A50B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"https://registry.npmjs.org/to-regex/-/to-regex-3.0.2.tgz",</w:t>
      </w:r>
    </w:p>
    <w:p w14:paraId="6627EB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"sha512-FWtleNAtZ/Ki2qtqej2CXTOayOH9bHDQF+Q48VpWyDXjbYxA4Yz8iDB31zXOBUlOHHKidDbqGVrTUvQMPmBGBw==",</w:t>
      </w:r>
    </w:p>
    <w:p w14:paraId="248C34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1BCDB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54E16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"^2.0.2",</w:t>
      </w:r>
    </w:p>
    <w:p w14:paraId="0FB47D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1A4845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"^1.0.2",</w:t>
      </w:r>
    </w:p>
    <w:p w14:paraId="6192AB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"^1.1.0"</w:t>
      </w:r>
    </w:p>
    <w:p w14:paraId="52D603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7544D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83700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{</w:t>
      </w:r>
    </w:p>
    <w:p w14:paraId="712030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"5.0.1",</w:t>
      </w:r>
    </w:p>
    <w:p w14:paraId="7AFFDC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"https://registry.npmjs.org/to-regex-range/-/to-regex-range-5.0.1.tgz",</w:t>
      </w:r>
    </w:p>
    <w:p w14:paraId="44AC1D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"sha512-65P7iz6X5yEr1cwcgvQxbbIw7Uk3gOy5dIdtZ4rDveLqhrdJP+Li/Hx6tyK0NEb+2GCyneCMJiGqrADCSNk8sQ==",</w:t>
      </w:r>
    </w:p>
    <w:p w14:paraId="19E81C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8A187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7E63A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"^7.0.0"</w:t>
      </w:r>
    </w:p>
    <w:p w14:paraId="065095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C821C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690A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toidentifier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6D48C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532D06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"https://registry.npmjs.org/toidentifier/-/toidentifier-1.0.0.tgz",</w:t>
      </w:r>
    </w:p>
    <w:p w14:paraId="01588A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"sha512-yaOH/Pk/VEhBWWTlhI+qXxDFXlejDGcQipMlyxda9nthulaxLZUNcUqFxokp0vcYnvteJln5FNQDRrxj3YcbVw==",</w:t>
      </w:r>
    </w:p>
    <w:p w14:paraId="3CCEBC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226B1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8661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-cookie": {</w:t>
      </w:r>
    </w:p>
    <w:p w14:paraId="1B5F95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"2.5.0",</w:t>
      </w:r>
    </w:p>
    <w:p w14:paraId="3CF833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"https://registry.npmjs.org/tough-cookie/-/tough-cookie-2.5.0.tgz",</w:t>
      </w:r>
    </w:p>
    <w:p w14:paraId="18CAC1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"sha512-nlLsUzgm1kfLXSXfRZMc1KLAugd4hqJHDTvc2hDIwS3mZAfMEuMbc03SujMF+GEcpaX/qboeycw6iO8JwVv2+g==",</w:t>
      </w:r>
    </w:p>
    <w:p w14:paraId="356239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447FF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92524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"^1.1.28",</w:t>
      </w:r>
    </w:p>
    <w:p w14:paraId="10F0DB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032E17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A57C2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3BF0A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-kill": {</w:t>
      </w:r>
    </w:p>
    <w:p w14:paraId="431084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"1.2.2",</w:t>
      </w:r>
    </w:p>
    <w:p w14:paraId="6BB6D4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"https://registry.npmjs.org/tree-kill/-/tree-kill-1.2.2.tgz",</w:t>
      </w:r>
    </w:p>
    <w:p w14:paraId="6009A5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"sha512-L0Orpi8qGpRG//Nd+H90vFB+3iHnue1zSSGmNOOCh1GLJ7rUKVwV2HvijphGQS2UmhUZewS9VgvxYIdgr+fG1A==",</w:t>
      </w:r>
    </w:p>
    <w:p w14:paraId="6D22B3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751E1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389C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{</w:t>
      </w:r>
    </w:p>
    <w:p w14:paraId="55E4E8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"8.3.0",</w:t>
      </w:r>
    </w:p>
    <w:p w14:paraId="49B74F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-node/-/ts-node-8.3.0.tgz",</w:t>
      </w:r>
    </w:p>
    <w:p w14:paraId="185FE7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"sha512-dyNS/RqyVTDcmNM4NIBAeDMpsAdaQ+ojdf0GOLqE6nwJOgzEkdRNzJywhDfwnuvB10oa6NLVG1rUJQCpRN7qoQ==",</w:t>
      </w:r>
    </w:p>
    <w:p w14:paraId="323C6F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393ED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CF7ED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"^4.1.0",</w:t>
      </w:r>
    </w:p>
    <w:p w14:paraId="7E62BC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"diff": "^4.0.1",</w:t>
      </w:r>
    </w:p>
    <w:p w14:paraId="2CF2FE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-error": "^1.1.1",</w:t>
      </w:r>
    </w:p>
    <w:p w14:paraId="011403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-map-support": "^0.5.6",</w:t>
      </w:r>
    </w:p>
    <w:p w14:paraId="77DE0D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1CAFC8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EAB40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ACC8C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4406F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"1.13.0",</w:t>
      </w:r>
    </w:p>
    <w:p w14:paraId="370BF5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/-/tslib-1.13.0.tgz",</w:t>
      </w:r>
    </w:p>
    <w:p w14:paraId="60E7B6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"sha512-i/6DQjL8Xf3be4K/E6Wgpekn5Qasl1usyw++dAA35Ue5orEn65VIxOA+YvNNl9HV3qv70T7CNwjODHZrLwvd1Q=="</w:t>
      </w:r>
    </w:p>
    <w:p w14:paraId="34591D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9CE09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tslint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055F8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"6.1.2",</w:t>
      </w:r>
    </w:p>
    <w:p w14:paraId="0D2E31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tslint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/-/tslint-6.1.2.tgz",</w:t>
      </w:r>
    </w:p>
    <w:p w14:paraId="40312F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"sha512-UyNrLdK3E0fQG/xWNqAFAC5ugtFyPO4JJR1KyyfQAyzR8W0fTRrC91A8Wej4BntFzcvETdCSDa/4PnNYJQLYiA==",</w:t>
      </w:r>
    </w:p>
    <w:p w14:paraId="3A0912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91122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15D61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"@babel/code-frame": "^7.0.0",</w:t>
      </w:r>
    </w:p>
    <w:p w14:paraId="267DC5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-modules": "^1.1.1",</w:t>
      </w:r>
    </w:p>
    <w:p w14:paraId="41FD33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"chalk": "^2.3.0",</w:t>
      </w:r>
    </w:p>
    <w:p w14:paraId="29B177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"commander": "^2.12.1",</w:t>
      </w:r>
    </w:p>
    <w:p w14:paraId="183EB0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"diff": "^4.0.1",</w:t>
      </w:r>
    </w:p>
    <w:p w14:paraId="37F91D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"glob": "^7.1.1",</w:t>
      </w:r>
    </w:p>
    <w:p w14:paraId="6AFB82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-yaml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"^3.13.1",</w:t>
      </w:r>
    </w:p>
    <w:p w14:paraId="4DCEF7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"^3.0.4",</w:t>
      </w:r>
    </w:p>
    <w:p w14:paraId="1801D4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"^0.5.3",</w:t>
      </w:r>
    </w:p>
    <w:p w14:paraId="1953C5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"resolve": "^1.3.2",</w:t>
      </w:r>
    </w:p>
    <w:p w14:paraId="3DBA4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"^5.3.0",</w:t>
      </w:r>
    </w:p>
    <w:p w14:paraId="2D5BDA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"^1.10.0",</w:t>
      </w:r>
    </w:p>
    <w:p w14:paraId="37CD56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"^2.29.0"</w:t>
      </w:r>
    </w:p>
    <w:p w14:paraId="5B70AD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0CB56D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742B4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51960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"5.7.1",</w:t>
      </w:r>
    </w:p>
    <w:p w14:paraId="799ED0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/-/semver-5.7.1.tgz",</w:t>
      </w:r>
    </w:p>
    <w:p w14:paraId="5CA8D7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"sha512-sauaDf/PZdVgrLTNYHRtpXa1iRiKcaebiKQ1BJdpQlWH2lCvexQdX55snPFyK7QzpudqbCI0qXFfOasHdyNDGQ==",</w:t>
      </w:r>
    </w:p>
    <w:p w14:paraId="546CEE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204B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3AE488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C44E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D09C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30CBB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"2.29.0",</w:t>
      </w:r>
    </w:p>
    <w:p w14:paraId="5A731B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tsutils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/-/tsutils-2.29.0.tgz",</w:t>
      </w:r>
    </w:p>
    <w:p w14:paraId="0CDFDC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"sha512-g5JVHCIJwzfISaXpXE1qvNalca5Jwob6FjI4AoPlqMusJ6ftFE7IkkFoMhVLRgK+4Kx3gkzb8UZK5t5yTTvEmA==",</w:t>
      </w:r>
    </w:p>
    <w:p w14:paraId="031C78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64941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358A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tslib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"^1.8.1"</w:t>
      </w:r>
    </w:p>
    <w:p w14:paraId="2BC03A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8A0D5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3466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tty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E3A5D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"0.0.0",</w:t>
      </w:r>
    </w:p>
    <w:p w14:paraId="201B29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"https://registry.npmjs.org/tty-browserify/-/tty-browserify-0.0.0.tgz",</w:t>
      </w:r>
    </w:p>
    <w:p w14:paraId="4D26E4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"sha1-oVe6QC2iTpv5V/mqadUk7tQpAaY=",</w:t>
      </w:r>
    </w:p>
    <w:p w14:paraId="6814B8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DF60C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34DE8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tunnel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-agent": {</w:t>
      </w:r>
    </w:p>
    <w:p w14:paraId="3EE6FD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"0.6.0",</w:t>
      </w:r>
    </w:p>
    <w:p w14:paraId="3E8B38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"https://registry.npmjs.org/tunnel-agent/-/tunnel-agent-0.6.0.tgz",</w:t>
      </w:r>
    </w:p>
    <w:p w14:paraId="7DFAFD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"sha1-J6XeoGs2sEoKmWZ3SykIaPD8QP0=",</w:t>
      </w:r>
    </w:p>
    <w:p w14:paraId="20ECF3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D576C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DE084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"^5.0.1"</w:t>
      </w:r>
    </w:p>
    <w:p w14:paraId="095582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07B4F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5AB58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tweetnacl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9621A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"0.14.5",</w:t>
      </w:r>
    </w:p>
    <w:p w14:paraId="6398BE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tweetnacl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/-/tweetnacl-0.14.5.tgz",</w:t>
      </w:r>
    </w:p>
    <w:p w14:paraId="75D28C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"sha1-WuaBd/GS1EViadEIr6k/+HQ/T2Q=",</w:t>
      </w:r>
    </w:p>
    <w:p w14:paraId="2966BD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583FE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3C8757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-fest": {</w:t>
      </w:r>
    </w:p>
    <w:p w14:paraId="0C4FD3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"0.11.0",</w:t>
      </w:r>
    </w:p>
    <w:p w14:paraId="6D7F99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"https://registry.npmjs.org/type-fest/-/type-fest-0.11.0.tgz",</w:t>
      </w:r>
    </w:p>
    <w:p w14:paraId="5330C9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"sha512-OdjXJxnCN1AvyLSzeKIgXTXxV+99ZuXl3Hpo9XpJAv9MBcHrrJOQ5kV7ypXOuQie+AmWG25hLbiKdwYTifzcfQ==",</w:t>
      </w:r>
    </w:p>
    <w:p w14:paraId="11C217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E03B7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B269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-is": {</w:t>
      </w:r>
    </w:p>
    <w:p w14:paraId="0A747B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"1.6.18",</w:t>
      </w:r>
    </w:p>
    <w:p w14:paraId="31C01E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"https://registry.npmjs.org/type-is/-/type-is-1.6.18.tgz",</w:t>
      </w:r>
    </w:p>
    <w:p w14:paraId="3251B4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"sha512-TkRKr9sUTxEH8MdfuCSP7VizJyzRNMjj2J2do2Jr3Kym598JVdEksuzPQCnlFPW4ky9Q+iA+ma9BGm06XQBy8g==",</w:t>
      </w:r>
    </w:p>
    <w:p w14:paraId="038E44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3F4CC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158C1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"0.3.0",</w:t>
      </w:r>
    </w:p>
    <w:p w14:paraId="24FC6C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-types": "~2.1.24"</w:t>
      </w:r>
    </w:p>
    <w:p w14:paraId="02E140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661FB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FDF9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typedarray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54AF1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"0.0.6",</w:t>
      </w:r>
    </w:p>
    <w:p w14:paraId="571620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typedarray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/-/typedarray-0.0.6.tgz",</w:t>
      </w:r>
    </w:p>
    <w:p w14:paraId="06D7AF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"sha1-hnrHTjhkGHsdPUfZlqeOxciDB3c=",</w:t>
      </w:r>
    </w:p>
    <w:p w14:paraId="1B7268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F1C15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3811A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"typescript": {</w:t>
      </w:r>
    </w:p>
    <w:p w14:paraId="4AE778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"3.8.3",</w:t>
      </w:r>
    </w:p>
    <w:p w14:paraId="2D168E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"https://registry.npmjs.org/typescript/-/typescript-3.8.3.tgz",</w:t>
      </w:r>
    </w:p>
    <w:p w14:paraId="55641C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"sha512-MYlEfn5VrLNsgudQTVJeNaQFUAI7DkhnOjdpAp4T+ku1TfQClewlbSuTVHiA+8skNBgaf02TL/kLOvig4y3G8w==",</w:t>
      </w:r>
    </w:p>
    <w:p w14:paraId="7CA49B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51E6E1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5CD7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ua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1B5D6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"0.7.21",</w:t>
      </w:r>
    </w:p>
    <w:p w14:paraId="37E9E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"https://registry.npmjs.org/ua-parser-js/-/ua-parser-js-0.7.21.tgz",</w:t>
      </w:r>
    </w:p>
    <w:p w14:paraId="2273E3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"sha512-+O8/qh/Qj8CgC6eYBVBykMrNtp5Gebn4dlGD/kKXVkJNDwyrAwSIqwz8CDf+tsAIWVycKcku6gIXJ0qwx/ZXaQ==",</w:t>
      </w:r>
    </w:p>
    <w:p w14:paraId="52EB37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4CD99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E8791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-canonical-property-names-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1E11F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247187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"https://registry.npmjs.org/unicode-canonical-property-names-ecmascript/-/unicode-canonical-property-names-ecmascript-1.0.4.tgz",</w:t>
      </w:r>
    </w:p>
    <w:p w14:paraId="325A8A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"sha512-jDrNnXWHd4oHiTZnx/ZG7gtUTVp+gCcTTKr8L0HjlwphROEW3+Him+IpvC+xcJEFegapiMZyZe02CyuOnRmbnQ==",</w:t>
      </w:r>
    </w:p>
    <w:p w14:paraId="56833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3FF0D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AA3A4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-match-property-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2DE3C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42B083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"https://registry.npmjs.org/unicode-match-property-ecmascript/-/unicode-match-property-ecmascript-1.0.4.tgz",</w:t>
      </w:r>
    </w:p>
    <w:p w14:paraId="08BDF5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"sha512-L4Qoh15vTfntsn4P1zqnHulG0LdXgjSO035fEpdtp6YxXhMT51Q6vgM5lYdG/5X3MjS+k/Y9Xw4SFCY9IkR0rg==",</w:t>
      </w:r>
    </w:p>
    <w:p w14:paraId="7A7FB3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00F34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26742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-canonical-property-names-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"^1.0.4",</w:t>
      </w:r>
    </w:p>
    <w:p w14:paraId="3E7C79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-property-aliases-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"^1.0.4"</w:t>
      </w:r>
    </w:p>
    <w:p w14:paraId="4844F7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8E716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519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-match-property-value-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A53DC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7E440C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"https://registry.npmjs.org/unicode-match-property-value-ecmascript/-/unicode-match-property-value-ecmascript-1.2.0.tgz",</w:t>
      </w:r>
    </w:p>
    <w:p w14:paraId="13A7B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"sha512-wjuQHGQVofmSJv1uVISKLE5zO2rNGzM/KCYZch/QQvez7C1hUhBIuZ701fYXExuufJFMPhv2SyL8CyoIfMLbIQ==",</w:t>
      </w:r>
    </w:p>
    <w:p w14:paraId="23B310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27980C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309C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-property-aliases-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E8D8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"1.1.0",</w:t>
      </w:r>
    </w:p>
    <w:p w14:paraId="3DC42F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"https://registry.npmjs.org/unicode-property-aliases-ecmascript/-/unicode-property-aliases-ecmascript-1.1.0.tgz",</w:t>
      </w:r>
    </w:p>
    <w:p w14:paraId="2A6AD9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"sha512-PqSoPh/pWetQ2phoj5RLiaqIk4kCNwoV3CI+LfGmWLKI3rE3kl1h59XpX2BjgDrmbxD9ARtQobPGU1SguCYuQg==",</w:t>
      </w:r>
    </w:p>
    <w:p w14:paraId="603984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9A931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AE934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{</w:t>
      </w:r>
    </w:p>
    <w:p w14:paraId="2F97E1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70AF7B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"https://registry.npmjs.org/union-value/-/union-value-1.0.1.tgz",</w:t>
      </w:r>
    </w:p>
    <w:p w14:paraId="1719D9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"sha512-tJfXmxMeWYnczCVs7XAEvIV7ieppALdyepWMkHkwciRpZraG/xwT+s2JN8+pr1+8jCRf80FFzvr+MpQeeoF4Xg==",</w:t>
      </w:r>
    </w:p>
    <w:p w14:paraId="55BF4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8347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55F0E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-union": "^3.1.0",</w:t>
      </w:r>
    </w:p>
    <w:p w14:paraId="7ACD73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"^2.0.6",</w:t>
      </w:r>
    </w:p>
    <w:p w14:paraId="36E6B5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"^0.1.1",</w:t>
      </w:r>
    </w:p>
    <w:p w14:paraId="4BDF28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"^2.0.1"</w:t>
      </w:r>
    </w:p>
    <w:p w14:paraId="4B2C6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1059B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F26E5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24701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191E2C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/-/uniq-1.0.1.tgz",</w:t>
      </w:r>
    </w:p>
    <w:p w14:paraId="35A5FD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"sha1-sxxa6CVIRKOoKBVBzisEuGWnNP8=",</w:t>
      </w:r>
    </w:p>
    <w:p w14:paraId="3C0AAB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06383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4A88E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15F59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520303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/-/uniqs-2.0.0.tgz",</w:t>
      </w:r>
    </w:p>
    <w:p w14:paraId="58B232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"sha1-/+3ks2slKQaW5uFl1KWe25mOawI=",</w:t>
      </w:r>
    </w:p>
    <w:p w14:paraId="4746AE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D9EC2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EA3EA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{</w:t>
      </w:r>
    </w:p>
    <w:p w14:paraId="015D45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72431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"https://registry.npmjs.org/unique-filename/-/unique-filename-1.1.1.tgz",</w:t>
      </w:r>
    </w:p>
    <w:p w14:paraId="124D6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"sha512-Vmp0jIp2ln35UTXuryvjzkjGdRyf9b2lTXuSYUiPmzRcl3FDtYqAwOnTJkAngD9SWhnoJzDbTKwaOrZ+STtxNQ==",</w:t>
      </w:r>
    </w:p>
    <w:p w14:paraId="3F57CE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A2BC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C29D2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-slug": "^2.0.0"</w:t>
      </w:r>
    </w:p>
    <w:p w14:paraId="7B8A17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BAFFA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39EE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-slug": {</w:t>
      </w:r>
    </w:p>
    <w:p w14:paraId="2E6C4D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"2.0.2",</w:t>
      </w:r>
    </w:p>
    <w:p w14:paraId="0BEF40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"https://registry.npmjs.org/unique-slug/-/unique-slug-2.0.2.tgz",</w:t>
      </w:r>
    </w:p>
    <w:p w14:paraId="748662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"sha512-zoWr9ObaxALD3DOPfjPSqxt4fnZiWblxHIgeWqW8x7UqDzEtHEQLzji2cuJYQFCU6KmoJikOYAZlrTHHebjx2w==",</w:t>
      </w:r>
    </w:p>
    <w:p w14:paraId="6286FD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FA96F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23671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imurmurhash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"^0.1.4"</w:t>
      </w:r>
    </w:p>
    <w:p w14:paraId="0DB380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A44E8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0A914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universal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-analytics": {</w:t>
      </w:r>
    </w:p>
    <w:p w14:paraId="71743B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"0.4.20",</w:t>
      </w:r>
    </w:p>
    <w:p w14:paraId="132511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"https://registry.npmjs.org/universal-analytics/-/universal-analytics-0.4.20.tgz",</w:t>
      </w:r>
    </w:p>
    <w:p w14:paraId="10208E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"sha512-gE91dtMvNkjO+kWsPstHRtSwHXz0l2axqptGYp5ceg4MsuurloM0PU3pdOfpb5zBXUvyjT4PwhWK2m39uczZuw==",</w:t>
      </w:r>
    </w:p>
    <w:p w14:paraId="4C199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C5021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2A2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"^3.0.0",</w:t>
      </w:r>
    </w:p>
    <w:p w14:paraId="626035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"request": "^2.88.0",</w:t>
      </w:r>
    </w:p>
    <w:p w14:paraId="1FE7AD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160135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76F5E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68082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{</w:t>
      </w:r>
    </w:p>
    <w:p w14:paraId="5B1329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"3.2.6",</w:t>
      </w:r>
    </w:p>
    <w:p w14:paraId="091B8F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"https://registry.npmjs.org/debug/-/debug-3.2.6.tgz",</w:t>
      </w:r>
    </w:p>
    <w:p w14:paraId="01659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"sha512-mel+jf7nrtEl5Pn1Qx46zARXKDpBbvzezse7p7LqINmdoIk8PYP5SySaxEmYv6TZ0JyEKA1hsCId6DIhgITtWQ==",</w:t>
      </w:r>
    </w:p>
    <w:p w14:paraId="30D9B4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AF81C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B6EA9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</w:t>
      </w:r>
    </w:p>
    <w:p w14:paraId="2F763D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61167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4BC12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E189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CE53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universalify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6C1A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0C4E76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"https://registry.npmjs.org/universalify/-/universalify-0.1.2.tgz",</w:t>
      </w:r>
    </w:p>
    <w:p w14:paraId="392623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"sha512-rBJeI5CXAlmy1pV+617WB9J63U6XcazHHF2f2dbJix4XzpUF0RS3Zbj0FGIOCAva5P/d/GBOYaACQ1w+0azUkg==",</w:t>
      </w:r>
    </w:p>
    <w:p w14:paraId="0735C5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4E4CB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84DCE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unpipe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6BED0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7FEA2F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unpipe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/-/unpipe-1.0.0.tgz",</w:t>
      </w:r>
    </w:p>
    <w:p w14:paraId="5622C5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"sha1-sr9O6FFKrmFltIF4KdIbLvSZBOw=",</w:t>
      </w:r>
    </w:p>
    <w:p w14:paraId="0EF301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B922C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1BDED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"unquote": {</w:t>
      </w:r>
    </w:p>
    <w:p w14:paraId="7E451E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"1.1.1",</w:t>
      </w:r>
    </w:p>
    <w:p w14:paraId="3CAF0C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"https://registry.npmjs.org/unquote/-/unquote-1.1.1.tgz",</w:t>
      </w:r>
    </w:p>
    <w:p w14:paraId="226E57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"sha1-j97XMk7G6IoP+LkF58CYzcCG1UQ=",</w:t>
      </w:r>
    </w:p>
    <w:p w14:paraId="7E2F9C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38A20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51A86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{</w:t>
      </w:r>
    </w:p>
    <w:p w14:paraId="45ABED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"1.0.0",</w:t>
      </w:r>
    </w:p>
    <w:p w14:paraId="6FBCD9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"https://registry.npmjs.org/unset-value/-/unset-value-1.0.0.tgz",</w:t>
      </w:r>
    </w:p>
    <w:p w14:paraId="3AE0B0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"sha1-g3aHP30jNRef+x5vw6jtDfyKtVk=",</w:t>
      </w:r>
    </w:p>
    <w:p w14:paraId="58D1B0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F5F19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E7003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"^0.3.1",</w:t>
      </w:r>
    </w:p>
    <w:p w14:paraId="2A3EA7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40A095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B870C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6FC41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{</w:t>
      </w:r>
    </w:p>
    <w:p w14:paraId="067AC9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"version": "0.3.1",</w:t>
      </w:r>
    </w:p>
    <w:p w14:paraId="2F8EB6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"https://registry.npmjs.org/has-value/-/has-value-0.3.1.tgz",</w:t>
      </w:r>
    </w:p>
    <w:p w14:paraId="10F9BD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"sha1-ex9YutpiyoJ+wKIHgCVlSEWZXh8=",</w:t>
      </w:r>
    </w:p>
    <w:p w14:paraId="57FA11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F6F51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C99CF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-value": "^2.0.3",</w:t>
      </w:r>
    </w:p>
    <w:p w14:paraId="13B43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-values": "^0.1.4",</w:t>
      </w:r>
    </w:p>
    <w:p w14:paraId="032373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020600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3B41AA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612753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CAFA0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"2.1.0",</w:t>
      </w:r>
    </w:p>
    <w:p w14:paraId="38B5A0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/-/isobject-2.1.0.tgz",</w:t>
      </w:r>
    </w:p>
    <w:p w14:paraId="2AE824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"sha1-8GVWEJaj8dou9GJy+BXIQNh+DIk=",</w:t>
      </w:r>
    </w:p>
    <w:p w14:paraId="26CB79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670EF9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4488E0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"1.0.0"</w:t>
      </w:r>
    </w:p>
    <w:p w14:paraId="522604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1794DE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5376D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A605E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E06CA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-values": {</w:t>
      </w:r>
    </w:p>
    <w:p w14:paraId="4580A2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"0.1.4",</w:t>
      </w:r>
    </w:p>
    <w:p w14:paraId="72E0C7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"https://registry.npmjs.org/has-values/-/has-values-0.1.4.tgz",</w:t>
      </w:r>
    </w:p>
    <w:p w14:paraId="34601E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"sha1-bWHeldkd/Km5oCCJrThL/49it3E=",</w:t>
      </w:r>
    </w:p>
    <w:p w14:paraId="666FF4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FFA6A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4E330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AD9B3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CD435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upath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40856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"1.2.0",</w:t>
      </w:r>
    </w:p>
    <w:p w14:paraId="1EF45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upath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/-/upath-1.2.0.tgz",</w:t>
      </w:r>
    </w:p>
    <w:p w14:paraId="1F115FE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"sha512-aZwGpamFO61g3OlfT7OQCHqhGnW43ieH9WZeP7QxN/G/jS4jfqUkZxoryvJgVPEcrl5NL/ggHsSmLMHuH64Lhg==",</w:t>
      </w:r>
    </w:p>
    <w:p w14:paraId="789988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51741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83742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AFE30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"4.2.2",</w:t>
      </w:r>
    </w:p>
    <w:p w14:paraId="64A19F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uri-js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/-/uri-js-4.2.2.tgz",</w:t>
      </w:r>
    </w:p>
    <w:p w14:paraId="275DAE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"sha512-KY9Frmirql91X2Qgjry0Wd4Y+YTdrdZheS8TFwvkbLWf/G5KNJDCh6pKL5OZctEW4+0Baa5idK2ZQuELRwPznQ==",</w:t>
      </w:r>
    </w:p>
    <w:p w14:paraId="4FE8F8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8525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A0202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0A1C82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2CFE5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CA8EC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urix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78A13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"0.1.0",</w:t>
      </w:r>
    </w:p>
    <w:p w14:paraId="07187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urix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/-/urix-0.1.0.tgz",</w:t>
      </w:r>
    </w:p>
    <w:p w14:paraId="5080F2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"sha1-2pN/emLiH+wf0Y1Js1wpNQZ6bHI=",</w:t>
      </w:r>
    </w:p>
    <w:p w14:paraId="7DF32E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55499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986D8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5353A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"0.11.0",</w:t>
      </w:r>
    </w:p>
    <w:p w14:paraId="76088B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/-/url-0.11.0.tgz",</w:t>
      </w:r>
    </w:p>
    <w:p w14:paraId="40DEAC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"sha1-ODjpfPxgUh63PFJajlW/3Z4uKPE=",</w:t>
      </w:r>
    </w:p>
    <w:p w14:paraId="398932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5F6909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BAB10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"1.3.2",</w:t>
      </w:r>
    </w:p>
    <w:p w14:paraId="4C940D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querystring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"0.2.0"</w:t>
      </w:r>
    </w:p>
    <w:p w14:paraId="66E72E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DE89E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015CD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F6DED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"1.3.2",</w:t>
      </w:r>
    </w:p>
    <w:p w14:paraId="073F13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punycode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/-/punycode-1.3.2.tgz",</w:t>
      </w:r>
    </w:p>
    <w:p w14:paraId="19E5FC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"sha1-llOgNvt8HuQjQvIyXM7v6jkmxI0=",</w:t>
      </w:r>
    </w:p>
    <w:p w14:paraId="270175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E13DF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B62C2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C43C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48DD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-parse": {</w:t>
      </w:r>
    </w:p>
    <w:p w14:paraId="435579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"1.4.7",</w:t>
      </w:r>
    </w:p>
    <w:p w14:paraId="41125B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-parse/-/url-parse-1.4.7.tgz",</w:t>
      </w:r>
    </w:p>
    <w:p w14:paraId="784319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"sha512-d3uaVyzDB9tQoSXFvuSUNFibTd9zxd2bkVrDRvF5TmvWWQwqE4lgYJ5m+x1DbecWkw+LK4RNl2CU1hHuOKPVlg==",</w:t>
      </w:r>
    </w:p>
    <w:p w14:paraId="413F34B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0D513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51BF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querystringify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"^2.1.1",</w:t>
      </w:r>
    </w:p>
    <w:p w14:paraId="501BF0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-port": "^1.0.0"</w:t>
      </w:r>
    </w:p>
    <w:p w14:paraId="5AE36C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1B9C7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227D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"use": {</w:t>
      </w:r>
    </w:p>
    <w:p w14:paraId="592ADB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"3.1.1",</w:t>
      </w:r>
    </w:p>
    <w:p w14:paraId="5C2A4D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"https://registry.npmjs.org/use/-/use-3.1.1.tgz",</w:t>
      </w:r>
    </w:p>
    <w:p w14:paraId="5DF9FD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"sha512-cwESVXlO3url9YWlFW/TA9cshCEhtu7IKJ/p5soJ/gGpj7vbvFrAY/eIioQ6Dw23KjZhYgiIo8HOs1nQ2vr/oQ==",</w:t>
      </w:r>
    </w:p>
    <w:p w14:paraId="5A89F4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97366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B30E3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"util": {</w:t>
      </w:r>
    </w:p>
    <w:p w14:paraId="7D9437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"0.11.1",</w:t>
      </w:r>
    </w:p>
    <w:p w14:paraId="3A18BA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"https://registry.npmjs.org/util/-/util-0.11.1.tgz",</w:t>
      </w:r>
    </w:p>
    <w:p w14:paraId="61BED8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"sha512-HShAsny+zS2TZfaXxD9tYj4HQGlBezXZMZuM/S5PKLLoZkShZiGk9o5CzukI1LVHZvjdvZ2Sj1aW/Ndn2NB/HQ==",</w:t>
      </w:r>
    </w:p>
    <w:p w14:paraId="717F4D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BC2F4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13450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"2.0.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F05F3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24912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785408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"inherits": {</w:t>
      </w:r>
    </w:p>
    <w:p w14:paraId="4AE3A0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"2.0.3",</w:t>
      </w:r>
    </w:p>
    <w:p w14:paraId="198AA5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"https://registry.npmjs.org/inherits/-/inherits-2.0.3.tgz",</w:t>
      </w:r>
    </w:p>
    <w:p w14:paraId="76F5A0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"sha1-Yzwsg+PaQqUC9SRmAiSA9CCCYd4=",</w:t>
      </w:r>
    </w:p>
    <w:p w14:paraId="481BE4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121DE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B5735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BA004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EA8C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-deprecate": {</w:t>
      </w:r>
    </w:p>
    <w:p w14:paraId="152013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"version": "1.0.2",</w:t>
      </w:r>
    </w:p>
    <w:p w14:paraId="0AA0EF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"https://registry.npmjs.org/util-deprecate/-/util-deprecate-1.0.2.tgz",</w:t>
      </w:r>
    </w:p>
    <w:p w14:paraId="5B223E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"sha1-RQ1Nyfpw3nMnYvvS1KKJgUGaDM8=",</w:t>
      </w:r>
    </w:p>
    <w:p w14:paraId="4BBFE7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C2C98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D549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26F15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4A9A56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"https://registry.npmjs.org/util-promisify/-/util-promisify-2.1.0.tgz",</w:t>
      </w:r>
    </w:p>
    <w:p w14:paraId="1E01DA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"sha1-PCI2R2xNMsX/PEcAKt18E7moKlM=",</w:t>
      </w:r>
    </w:p>
    <w:p w14:paraId="483AB2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EDD4C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ACECE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object.getownpropertydescriptors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"^2.0.3"</w:t>
      </w:r>
    </w:p>
    <w:p w14:paraId="4AE0B2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923B7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A33C5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util.promisify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F36F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BA001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"https://registry.npmjs.org/util.promisify/-/util.promisify-1.0.1.tgz",</w:t>
      </w:r>
    </w:p>
    <w:p w14:paraId="545B3B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"sha512-g9JpC/3He3bm38zsLupWryXHoEcS22YHthuPQSJdMy6KNrzIRzWqcsHzD/WUnqe45whVou4VIsPew37DoXWNrA==",</w:t>
      </w:r>
    </w:p>
    <w:p w14:paraId="4B0F10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BF91F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F29D9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-properties": "^1.1.3",</w:t>
      </w:r>
    </w:p>
    <w:p w14:paraId="437E1C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-abstract": "^1.17.2",</w:t>
      </w:r>
    </w:p>
    <w:p w14:paraId="582A2C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-symbols": "^1.0.1",</w:t>
      </w:r>
    </w:p>
    <w:p w14:paraId="65021B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object.getownpropertydescriptors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1CD4D9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C9E6A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6A6C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-merge": {</w:t>
      </w:r>
    </w:p>
    <w:p w14:paraId="11E29C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3D929F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"https://registry.npmjs.org/utils-merge/-/utils-merge-1.0.1.tgz",</w:t>
      </w:r>
    </w:p>
    <w:p w14:paraId="3D0ED1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"sha1-n5VxD1CiZ5R7LMwSR0HBAoQn5xM=",</w:t>
      </w:r>
    </w:p>
    <w:p w14:paraId="7C80F8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AC74B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AB8DD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11D05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"3.4.0",</w:t>
      </w:r>
    </w:p>
    <w:p w14:paraId="415D36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/-/uuid-3.4.0.tgz",</w:t>
      </w:r>
    </w:p>
    <w:p w14:paraId="3008E5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"sha512-HjSDRw6gZE5JMggctHBcjVak08+KEVhSIiDzFnT9S9aegmp85S/bReBVTb4QTFaRNptJ9kuYaNhnbNEOkbKb/A==",</w:t>
      </w:r>
    </w:p>
    <w:p w14:paraId="60542D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86825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7C2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validate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-package-license": {</w:t>
      </w:r>
    </w:p>
    <w:p w14:paraId="2B7F7A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"3.0.4",</w:t>
      </w:r>
    </w:p>
    <w:p w14:paraId="549735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"https://registry.npmjs.org/validate-npm-package-license/-/validate-npm-package-license-3.0.4.tgz",</w:t>
      </w:r>
    </w:p>
    <w:p w14:paraId="47F356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"sha512-DpKm2Ui/xN7/HQKCtpZxoRWBhZ9Z0kqtygG8XCgNQ8ZlDnxuQmWhj566j8fN4Cu3/JmbhsDo7fcAJq4s9h27Ew==",</w:t>
      </w:r>
    </w:p>
    <w:p w14:paraId="5D4214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B2A6D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5B286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-correct": "^3.0.0",</w:t>
      </w:r>
    </w:p>
    <w:p w14:paraId="1CE7E7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spdx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-expression-parse": "^3.0.0"</w:t>
      </w:r>
    </w:p>
    <w:p w14:paraId="07A77B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F452A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B7AB3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validate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-package-name": {</w:t>
      </w:r>
    </w:p>
    <w:p w14:paraId="0D38BC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"3.0.0",</w:t>
      </w:r>
    </w:p>
    <w:p w14:paraId="549274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"https://registry.npmjs.org/validate-npm-package-name/-/validate-npm-package-name-3.0.0.tgz",</w:t>
      </w:r>
    </w:p>
    <w:p w14:paraId="118539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"sha1-X6kS2B630MdK/BQN5zF/DKffQ34=",</w:t>
      </w:r>
    </w:p>
    <w:p w14:paraId="3EFA75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97E79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41933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builtins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"^1.0.3"</w:t>
      </w:r>
    </w:p>
    <w:p w14:paraId="05D68F6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3481B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62B9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"vary": {</w:t>
      </w:r>
    </w:p>
    <w:p w14:paraId="7673E5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5748A1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"https://registry.npmjs.org/vary/-/vary-1.1.2.tgz",</w:t>
      </w:r>
    </w:p>
    <w:p w14:paraId="18609F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"sha1-IpnwLG3tMNSllhsLn3RSShj2NPw=",</w:t>
      </w:r>
    </w:p>
    <w:p w14:paraId="4DC74E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21C47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201AE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"vendors": {</w:t>
      </w:r>
    </w:p>
    <w:p w14:paraId="557E9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"1.0.4",</w:t>
      </w:r>
    </w:p>
    <w:p w14:paraId="7397E3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"https://registry.npmjs.org/vendors/-/vendors-1.0.4.tgz",</w:t>
      </w:r>
    </w:p>
    <w:p w14:paraId="250075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"sha512-/juG65kTL4Cy2su4P8HjtkTxk6VmJDiOPBufWniqQ6wknac6jNiXS9vU+hO3wgusiyqWlzTbVHi0dyJqRONg3w==",</w:t>
      </w:r>
    </w:p>
    <w:p w14:paraId="1D9F15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B1830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FE53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verror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CDCAF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"1.10.0",</w:t>
      </w:r>
    </w:p>
    <w:p w14:paraId="193436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verror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/-/verror-1.10.0.tgz",</w:t>
      </w:r>
    </w:p>
    <w:p w14:paraId="03244F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"sha1-OhBcoXBTr1XW4nDB+CiGguGNpAA=",</w:t>
      </w:r>
    </w:p>
    <w:p w14:paraId="230976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D14DAE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41EDA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-plus": "^1.0.0",</w:t>
      </w:r>
    </w:p>
    <w:p w14:paraId="0EA435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-util-is": "1.0.2",</w:t>
      </w:r>
    </w:p>
    <w:p w14:paraId="4CA94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extsprintf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14DE7F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6C96C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526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-browserify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CE61F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"1.1.2",</w:t>
      </w:r>
    </w:p>
    <w:p w14:paraId="636554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"https://registry.npmjs.org/vm-browserify/-/vm-browserify-1.1.2.tgz",</w:t>
      </w:r>
    </w:p>
    <w:p w14:paraId="416D18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"sha512-2ham8XPWTONajOR0ohOKOHXkm3+gaBmGut3SRuu75xLd/RRaY6vqgh8NBYYk7+RW3u5AtzPQZG8F10LHkl0lAQ==",</w:t>
      </w:r>
    </w:p>
    <w:p w14:paraId="115E63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D1CAB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FE755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-elements": {</w:t>
      </w:r>
    </w:p>
    <w:p w14:paraId="68C1F8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"2.0.1",</w:t>
      </w:r>
    </w:p>
    <w:p w14:paraId="745F41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"https://registry.npmjs.org/void-elements/-/void-elements-2.0.1.tgz",</w:t>
      </w:r>
    </w:p>
    <w:p w14:paraId="056710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"sha1-wGavtYK7HLQSjWDqkjkulNXp2+w=",</w:t>
      </w:r>
    </w:p>
    <w:p w14:paraId="5DF458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1E7C9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1910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watchpack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0AC25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"1.7.2",</w:t>
      </w:r>
    </w:p>
    <w:p w14:paraId="272A6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watchpack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/-/watchpack-1.7.2.tgz",</w:t>
      </w:r>
    </w:p>
    <w:p w14:paraId="21B557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"sha512-ymVbbQP40MFTp+cNMvpyBpBtygHnPzPkHqoIwRRj/0B8KhqQwV8LaKjtbaxF2lK4vl8zN9wCxS46IFCU5K4W0g==",</w:t>
      </w:r>
    </w:p>
    <w:p w14:paraId="44E10B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89100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3DC9C84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"^3.4.0",</w:t>
      </w:r>
    </w:p>
    <w:p w14:paraId="01147F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"^4.1.2",</w:t>
      </w:r>
    </w:p>
    <w:p w14:paraId="0A69E8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"neo-async": "^2.5.0",</w:t>
      </w:r>
    </w:p>
    <w:p w14:paraId="1C0441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watchpack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-chokidar2": "^2.0.0"</w:t>
      </w:r>
    </w:p>
    <w:p w14:paraId="6A54B1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2B79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E793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watchpack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-chokidar2": {</w:t>
      </w:r>
    </w:p>
    <w:p w14:paraId="731C05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150D62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"https://registry.npmjs.org/watchpack-chokidar2/-/watchpack-chokidar2-2.0.0.tgz",</w:t>
      </w:r>
    </w:p>
    <w:p w14:paraId="3D8549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"sha512-9TyfOyN/zLUbA288wZ8IsMZ+6cbzvsNyEzSBp6e/zkifi6xxbl8SmQ/CxQq32k8NNqrdVEVUVSEf56L4rQ/ZxA==",</w:t>
      </w:r>
    </w:p>
    <w:p w14:paraId="3D713B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0363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"optional": true,</w:t>
      </w:r>
    </w:p>
    <w:p w14:paraId="691C71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341F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"^2.1.8"</w:t>
      </w:r>
    </w:p>
    <w:p w14:paraId="1464D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C92D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4CDBAF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2E7A0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2AFE9B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/-/anymatch-2.0.0.tgz",</w:t>
      </w:r>
    </w:p>
    <w:p w14:paraId="04A111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"sha512-5teOsQWABXHHBFP9y3skS5P3d/WfWXpv3FUpy+LorMrNYaT9pI4oLMQX7jzQ2KklNpGpWHzdCXTDT2Y3XGlZBw==",</w:t>
      </w:r>
    </w:p>
    <w:p w14:paraId="3227B5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58D3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42BA1F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9695E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"^3.1.4",</w:t>
      </w:r>
    </w:p>
    <w:p w14:paraId="5A53E8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"^2.1.1"</w:t>
      </w:r>
    </w:p>
    <w:p w14:paraId="5FFDBF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24AAD5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48C4AF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3C964F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"2.1.1",</w:t>
      </w:r>
    </w:p>
    <w:p w14:paraId="6D7404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"https://registry.npmjs.org/normalize-path/-/normalize-path-2.1.1.tgz",</w:t>
      </w:r>
    </w:p>
    <w:p w14:paraId="16DE05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"sha1-GrKLVW4Zg2Oowab35vogE3/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mrtk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5E929A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392F2D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"optional": true,</w:t>
      </w:r>
    </w:p>
    <w:p w14:paraId="61E959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500E35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-trailing-separator": "^1.0.1"</w:t>
      </w:r>
    </w:p>
    <w:p w14:paraId="4C1D39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1837BD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D803B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B80E8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B512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{</w:t>
      </w:r>
    </w:p>
    <w:p w14:paraId="43F076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"1.13.1",</w:t>
      </w:r>
    </w:p>
    <w:p w14:paraId="7B08241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"https://registry.npmjs.org/binary-extensions/-/binary-extensions-1.13.1.tgz",</w:t>
      </w:r>
    </w:p>
    <w:p w14:paraId="025EB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"sha512-Un7MIEDdUC5gNpcGDV97op1Ywk748MpHcFTHoYs6qnj1Z3j7I53VG3nwZhKzoBZmbdRNnb6WRdFlwl7tSDuZGw==",</w:t>
      </w:r>
    </w:p>
    <w:p w14:paraId="0676C1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4FC95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</w:t>
      </w:r>
    </w:p>
    <w:p w14:paraId="38FE30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A932BD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{</w:t>
      </w:r>
    </w:p>
    <w:p w14:paraId="4B054E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"2.3.2",</w:t>
      </w:r>
    </w:p>
    <w:p w14:paraId="25A98F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"https://registry.npmjs.org/braces/-/braces-2.3.2.tgz",</w:t>
      </w:r>
    </w:p>
    <w:p w14:paraId="74E4DE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0B2E06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FBC35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7260BA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3E24F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"^1.1.0",</w:t>
      </w:r>
    </w:p>
    <w:p w14:paraId="1C0821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7EF422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76EBF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"^4.0.0",</w:t>
      </w:r>
    </w:p>
    <w:p w14:paraId="550AD5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1BAC71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-element": "^1.1.2",</w:t>
      </w:r>
    </w:p>
    <w:p w14:paraId="418FEB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495702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"^2.0.1",</w:t>
      </w:r>
    </w:p>
    <w:p w14:paraId="2A0D83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"^3.0.2",</w:t>
      </w:r>
    </w:p>
    <w:p w14:paraId="638C05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0DC855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599283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64BC86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2F8ACC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7AD4D0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514DA6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2AEE6F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18296A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"optional": true,</w:t>
      </w:r>
    </w:p>
    <w:p w14:paraId="07F7D3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496E21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21153E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471AD8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BFCAC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7821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4E34C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EF7C7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"2.1.8",</w:t>
      </w:r>
    </w:p>
    <w:p w14:paraId="52A080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/-/chokidar-2.1.8.tgz",</w:t>
      </w:r>
    </w:p>
    <w:p w14:paraId="727764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"sha512-ZmZUazfOzf0Nve7duiCKD23PFSCs4JPoYyccjUFF3aQkQadqBhfzhjkwBH2mNOG9cTBwhamM37EIsIkZw3nRgg==",</w:t>
      </w:r>
    </w:p>
    <w:p w14:paraId="6945D9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7AB81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498785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F2887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00DA3D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-each": "^1.0.1",</w:t>
      </w:r>
    </w:p>
    <w:p w14:paraId="4F69E2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"braces": "^2.3.2",</w:t>
      </w:r>
    </w:p>
    <w:p w14:paraId="2C2CE6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"^1.2.7",</w:t>
      </w:r>
    </w:p>
    <w:p w14:paraId="518706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"^3.1.0",</w:t>
      </w:r>
    </w:p>
    <w:p w14:paraId="43FFA8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"^2.0.3",</w:t>
      </w:r>
    </w:p>
    <w:p w14:paraId="41F385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-binary-path": "^1.0.0",</w:t>
      </w:r>
    </w:p>
    <w:p w14:paraId="365413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"^4.0.0",</w:t>
      </w:r>
    </w:p>
    <w:p w14:paraId="527EE2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"^3.0.0",</w:t>
      </w:r>
    </w:p>
    <w:p w14:paraId="68C770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-is-absolute": "^1.0.0",</w:t>
      </w:r>
    </w:p>
    <w:p w14:paraId="4636C0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"^2.2.1",</w:t>
      </w:r>
    </w:p>
    <w:p w14:paraId="3D8A57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upath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</w:t>
      </w:r>
    </w:p>
    <w:p w14:paraId="7F4531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C82D2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1C55C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{</w:t>
      </w:r>
    </w:p>
    <w:p w14:paraId="6B8C43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7EF522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"https://registry.npmjs.org/fill-range/-/fill-range-4.0.0.tgz",</w:t>
      </w:r>
    </w:p>
    <w:p w14:paraId="1D4B1E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"sha1-1USBHUKPmOsGpj3EAtJAPDKMOPc=",</w:t>
      </w:r>
    </w:p>
    <w:p w14:paraId="65CE59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5635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5E5146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F06B1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6ED99A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2D0323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"^1.6.1",</w:t>
      </w:r>
    </w:p>
    <w:p w14:paraId="6C87C0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"^2.1.0"</w:t>
      </w:r>
    </w:p>
    <w:p w14:paraId="2EF5AA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21A135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408929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6906D8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46B205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368C34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3BB61F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54F5B5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"optional": true,</w:t>
      </w:r>
    </w:p>
    <w:p w14:paraId="714791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61A00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53F662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E1BAC1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6A4D5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CADDA1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493F3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AFA04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"1.2.13",</w:t>
      </w:r>
    </w:p>
    <w:p w14:paraId="449826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/-/fsevents-1.2.13.tgz",</w:t>
      </w:r>
    </w:p>
    <w:p w14:paraId="1BFDCB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"sha512-oWb1Z6mkHIskLzEJ/XWX0srkpkTQ7vaopMQkyaEIoq0fmtFVxOthb8cCxeT+p3ynTdkk/RZwbgG4brR5BeWECw==",</w:t>
      </w:r>
    </w:p>
    <w:p w14:paraId="7282C1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D4A86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</w:t>
      </w:r>
    </w:p>
    <w:p w14:paraId="4F0ADD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EED6B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{</w:t>
      </w:r>
    </w:p>
    <w:p w14:paraId="253C4B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15203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"https://registry.npmjs.org/glob-parent/-/glob-parent-3.1.0.tgz",</w:t>
      </w:r>
    </w:p>
    <w:p w14:paraId="0F9E8E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"sha1-nmr2KZ2NO9K9QEMIMr0RPfkGxa4=",</w:t>
      </w:r>
    </w:p>
    <w:p w14:paraId="50D193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3266B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4400C3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C4882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"^3.1.0",</w:t>
      </w:r>
    </w:p>
    <w:p w14:paraId="34BC7C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3E0105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484E38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7BCB55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{</w:t>
      </w:r>
    </w:p>
    <w:p w14:paraId="428F72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"3.1.0",</w:t>
      </w:r>
    </w:p>
    <w:p w14:paraId="142363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"https://registry.npmjs.org/is-glob/-/is-glob-3.1.0.tgz",</w:t>
      </w:r>
    </w:p>
    <w:p w14:paraId="2CBB7F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"sha1-e6WuJCF4BKxwcHuWkiVnSGzD6Eo=",</w:t>
      </w:r>
    </w:p>
    <w:p w14:paraId="301797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140C004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"optional": true,</w:t>
      </w:r>
    </w:p>
    <w:p w14:paraId="2B749D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33DC8F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2F8876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130CC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80F51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EC3EB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2D403F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-binary-path": {</w:t>
      </w:r>
    </w:p>
    <w:p w14:paraId="14CDB9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335D9D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"https://registry.npmjs.org/is-binary-path/-/is-binary-path-1.0.1.tgz",</w:t>
      </w:r>
    </w:p>
    <w:p w14:paraId="296A62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"sha1-dfFmQrSA8YenEcgUFh/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TpKdlWJg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714477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AB92E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5D3E18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239DE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"^1.0.0"</w:t>
      </w:r>
    </w:p>
    <w:p w14:paraId="711828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6D8F2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BC9EE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{</w:t>
      </w:r>
    </w:p>
    <w:p w14:paraId="5CE0DC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397847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"https://registry.npmjs.org/is-number/-/is-number-3.0.0.tgz",</w:t>
      </w:r>
    </w:p>
    <w:p w14:paraId="5650B0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"sha1-JP1iAaR4LPUFYcgQJ2r8fRLXEZU=",</w:t>
      </w:r>
    </w:p>
    <w:p w14:paraId="70861B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3D079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4FD440F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CCDD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207693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7FFFC6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127E52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132736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"3.2.2",</w:t>
      </w:r>
    </w:p>
    <w:p w14:paraId="627000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"https://registry.npmjs.org/kind-of/-/kind-of-3.2.2.tgz",</w:t>
      </w:r>
    </w:p>
    <w:p w14:paraId="7DCFBD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"sha1-MeohpzS6ubuw8yRm2JOupR5KPGQ=",</w:t>
      </w:r>
    </w:p>
    <w:p w14:paraId="25A804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39BB85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"optional": true,</w:t>
      </w:r>
    </w:p>
    <w:p w14:paraId="69F5B2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11DE84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208CBC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52386E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9F794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A0090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2C3EC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15C4F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"3.1.10",</w:t>
      </w:r>
    </w:p>
    <w:p w14:paraId="0D5E8A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/-/micromatch-3.1.10.tgz",</w:t>
      </w:r>
    </w:p>
    <w:p w14:paraId="7EEC2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448832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1934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39FF36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ED471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-diff": "^4.0.0",</w:t>
      </w:r>
    </w:p>
    <w:p w14:paraId="070F9FC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7D70D4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"braces": "^2.3.1",</w:t>
      </w:r>
    </w:p>
    <w:p w14:paraId="6C9FC7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"^2.0.2",</w:t>
      </w:r>
    </w:p>
    <w:p w14:paraId="48B2D1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0F2D55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"^2.0.4",</w:t>
      </w:r>
    </w:p>
    <w:p w14:paraId="59315E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"^0.2.1",</w:t>
      </w:r>
    </w:p>
    <w:p w14:paraId="561576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"^6.0.2",</w:t>
      </w:r>
    </w:p>
    <w:p w14:paraId="107043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nanomatch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"^1.2.9",</w:t>
      </w:r>
    </w:p>
    <w:p w14:paraId="3DD3A8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object.pick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"^1.3.0",</w:t>
      </w:r>
    </w:p>
    <w:p w14:paraId="7BFEF4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7EF67E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517065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"^3.0.2"</w:t>
      </w:r>
    </w:p>
    <w:p w14:paraId="5FFB4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}</w:t>
      </w:r>
    </w:p>
    <w:p w14:paraId="46FB00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642EB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0462B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"2.2.1",</w:t>
      </w:r>
    </w:p>
    <w:p w14:paraId="4F0BC9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/-/readdirp-2.2.1.tgz",</w:t>
      </w:r>
    </w:p>
    <w:p w14:paraId="123AD5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"sha512-1JU/8q+VgFZyxwrJ+SVIOsh+KywWGpds3NTqikiKpDMZWScmAYyKIgqkO+ARvNWJfXeXR1zxz7aHF4u4CyH6vQ==",</w:t>
      </w:r>
    </w:p>
    <w:p w14:paraId="7614E2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A4617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0E06E0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8D99F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"^4.1.11",</w:t>
      </w:r>
    </w:p>
    <w:p w14:paraId="0FC43F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"^3.1.10",</w:t>
      </w:r>
    </w:p>
    <w:p w14:paraId="76C133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"^2.0.2"</w:t>
      </w:r>
    </w:p>
    <w:p w14:paraId="6CD705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FFF7E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7A8AB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{</w:t>
      </w:r>
    </w:p>
    <w:p w14:paraId="7CCF85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"2.1.1",</w:t>
      </w:r>
    </w:p>
    <w:p w14:paraId="40476E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"https://registry.npmjs.org/to-regex-range/-/to-regex-range-2.1.1.tgz",</w:t>
      </w:r>
    </w:p>
    <w:p w14:paraId="0F66F0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"sha1-fIDBe53+vlmeJzZ+DU3VWQFB2zg=",</w:t>
      </w:r>
    </w:p>
    <w:p w14:paraId="7B2CF8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752321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true,</w:t>
      </w:r>
    </w:p>
    <w:p w14:paraId="775826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BC8B7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2E3228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</w:t>
      </w:r>
    </w:p>
    <w:p w14:paraId="554D02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6689E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9CA5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27C3D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3511D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9DA91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"1.7.3",</w:t>
      </w:r>
    </w:p>
    <w:p w14:paraId="510284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wbuf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/-/wbuf-1.7.3.tgz",</w:t>
      </w:r>
    </w:p>
    <w:p w14:paraId="68AFD2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"sha512-O84QOnr0icsbFGLS0O3bI5FswxzRr8/gHwWkDlQFskhSPryQXvrTMxjxGP4+iWYoauLoBvfDpkrOauZ+0iZpDA==",</w:t>
      </w:r>
    </w:p>
    <w:p w14:paraId="3C3105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FA3EF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F1B53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minimalistic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-assert": "^1.0.0"</w:t>
      </w:r>
    </w:p>
    <w:p w14:paraId="2656E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F9032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9EBE2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wcwidth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6AC2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"1.0.1",</w:t>
      </w:r>
    </w:p>
    <w:p w14:paraId="4FAAF1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wcwidth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/-/wcwidth-1.0.1.tgz",</w:t>
      </w:r>
    </w:p>
    <w:p w14:paraId="6BF278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"sha1-8LDc+RW8X/FSivrbLA4XtTLaL+g=",</w:t>
      </w:r>
    </w:p>
    <w:p w14:paraId="50079E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4F482B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EBE62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"defaults": "^1.0.3"</w:t>
      </w:r>
    </w:p>
    <w:p w14:paraId="08C67C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A31A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938F4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-extender": {</w:t>
      </w:r>
    </w:p>
    <w:p w14:paraId="091441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"2.1.0",</w:t>
      </w:r>
    </w:p>
    <w:p w14:paraId="691AF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"https://registry.npmjs.org/webdriver-js-extender/-/webdriver-js-extender-2.1.0.tgz",</w:t>
      </w:r>
    </w:p>
    <w:p w14:paraId="4AEB0F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"sha512-lcUKrjbBfCK6MNsh7xaY2UAUmZwe+/ib03AjVOpFobX4O7+83BUveSrLfU0Qsyb1DaKJdQRbuU+kM9aZ6QUhiQ==",</w:t>
      </w:r>
    </w:p>
    <w:p w14:paraId="36C2D8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C0A81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"requires": {</w:t>
      </w:r>
    </w:p>
    <w:p w14:paraId="6A0D68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"@types/selenium-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1F67AC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</w:t>
      </w:r>
    </w:p>
    <w:p w14:paraId="675E7D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02CA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92F13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"webpack": {</w:t>
      </w:r>
    </w:p>
    <w:p w14:paraId="3E1874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"4.42.0",</w:t>
      </w:r>
    </w:p>
    <w:p w14:paraId="4B4A51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"https://registry.npmjs.org/webpack/-/webpack-4.42.0.tgz",</w:t>
      </w:r>
    </w:p>
    <w:p w14:paraId="7D23D9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"sha512-EzJRHvwQyBiYrYqhyjW9AqM90dE4+s1/XtCfn7uWg6cS72zH+2VPFAlsnW0+W0cDi0XRjNKUMoJtpSi50+Ph6w==",</w:t>
      </w:r>
    </w:p>
    <w:p w14:paraId="635D23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71692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07F563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"1.8.5",</w:t>
      </w:r>
    </w:p>
    <w:p w14:paraId="6BFC3B8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/helper-module-context": "1.8.5",</w:t>
      </w:r>
    </w:p>
    <w:p w14:paraId="4683B5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-edit": "1.8.5",</w:t>
      </w:r>
    </w:p>
    <w:p w14:paraId="45C98B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"@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webassemblyjs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wasm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"1.8.5",</w:t>
      </w:r>
    </w:p>
    <w:p w14:paraId="5FFCBA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"acorn": "^6.2.1",</w:t>
      </w:r>
    </w:p>
    <w:p w14:paraId="7D9DFF9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"^6.10.2",</w:t>
      </w:r>
    </w:p>
    <w:p w14:paraId="3162CD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"^3.4.1",</w:t>
      </w:r>
    </w:p>
    <w:p w14:paraId="3664F2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chrome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-trace-event": "^1.0.2",</w:t>
      </w:r>
    </w:p>
    <w:p w14:paraId="59B29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enhanced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-resolve": "^4.1.0",</w:t>
      </w:r>
    </w:p>
    <w:p w14:paraId="349116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eslint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-scope": "^4.0.3",</w:t>
      </w:r>
    </w:p>
    <w:p w14:paraId="3D09C9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-parse-better-errors": "^1.0.2",</w:t>
      </w:r>
    </w:p>
    <w:p w14:paraId="3B7E36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-runner": "^2.4.0",</w:t>
      </w:r>
    </w:p>
    <w:p w14:paraId="73F8A8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"^1.2.3",</w:t>
      </w:r>
    </w:p>
    <w:p w14:paraId="256866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"^0.4.1",</w:t>
      </w:r>
    </w:p>
    <w:p w14:paraId="3137A8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"^3.1.10",</w:t>
      </w:r>
    </w:p>
    <w:p w14:paraId="3F52C1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64D217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"neo-async": "^2.6.1",</w:t>
      </w:r>
    </w:p>
    <w:p w14:paraId="6ACE4C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-libs-browser": "^2.2.1",</w:t>
      </w:r>
    </w:p>
    <w:p w14:paraId="074EC4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"^1.0.0",</w:t>
      </w:r>
    </w:p>
    <w:p w14:paraId="73C7F4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tapable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"^1.1.3",</w:t>
      </w:r>
    </w:p>
    <w:p w14:paraId="5908D2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terser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"^1.4.3",</w:t>
      </w:r>
    </w:p>
    <w:p w14:paraId="428B84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watchpack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"^1.6.0",</w:t>
      </w:r>
    </w:p>
    <w:p w14:paraId="7D7251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"^1.4.1"</w:t>
      </w:r>
    </w:p>
    <w:p w14:paraId="25B877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30C91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E539C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{</w:t>
      </w:r>
    </w:p>
    <w:p w14:paraId="58B6D2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"2.3.2",</w:t>
      </w:r>
    </w:p>
    <w:p w14:paraId="78AC27D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"https://registry.npmjs.org/braces/-/braces-2.3.2.tgz",</w:t>
      </w:r>
    </w:p>
    <w:p w14:paraId="7F81D1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3241A1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AEB1C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8B377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"^1.1.0",</w:t>
      </w:r>
    </w:p>
    <w:p w14:paraId="27EF38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1F4D35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700C67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"^4.0.0",</w:t>
      </w:r>
    </w:p>
    <w:p w14:paraId="26F1F8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2BCC41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-element": "^1.1.2",</w:t>
      </w:r>
    </w:p>
    <w:p w14:paraId="56053D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222568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"^2.0.1",</w:t>
      </w:r>
    </w:p>
    <w:p w14:paraId="10276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"^3.0.2",</w:t>
      </w:r>
    </w:p>
    <w:p w14:paraId="534EBF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0F1D2B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6D2C78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5E24052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26E776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"version": "2.0.1",</w:t>
      </w:r>
    </w:p>
    <w:p w14:paraId="18CC10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679AAF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34496E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002E4A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0AF7AD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5ABD6A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FA5F6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CF121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9A1B2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B462D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E59D7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"12.0.4",</w:t>
      </w:r>
    </w:p>
    <w:p w14:paraId="57ADBC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/-/cacache-12.0.4.tgz",</w:t>
      </w:r>
    </w:p>
    <w:p w14:paraId="3F198A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"sha512-a0tMB40oefvuInr4Cwb3GerbL9xTj1D5yg0T5xrjGCGyfvbxseIXX7BAO/u/hIXdafzOI5JC3wDwHyf24buOAQ==",</w:t>
      </w:r>
    </w:p>
    <w:p w14:paraId="51E438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B456B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146B2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"bluebird": "^3.5.5",</w:t>
      </w:r>
    </w:p>
    <w:p w14:paraId="404191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chownr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"^1.1.1",</w:t>
      </w:r>
    </w:p>
    <w:p w14:paraId="2E66A9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"^3.5.1",</w:t>
      </w:r>
    </w:p>
    <w:p w14:paraId="338D87B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"^7.1.4",</w:t>
      </w:r>
    </w:p>
    <w:p w14:paraId="579BB08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"^4.1.15",</w:t>
      </w:r>
    </w:p>
    <w:p w14:paraId="0ACFD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infer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-owner": "^1.0.3",</w:t>
      </w:r>
    </w:p>
    <w:p w14:paraId="638446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lru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"^5.1.1",</w:t>
      </w:r>
    </w:p>
    <w:p w14:paraId="64A08F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mississippi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"^3.0.0",</w:t>
      </w:r>
    </w:p>
    <w:p w14:paraId="7E9D4A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734A98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-concurrently": "^1.0.1",</w:t>
      </w:r>
    </w:p>
    <w:p w14:paraId="0FD0CD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-inflight": "^1.0.1",</w:t>
      </w:r>
    </w:p>
    <w:p w14:paraId="5873923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"^2.6.3",</w:t>
      </w:r>
    </w:p>
    <w:p w14:paraId="64BD9E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"^6.0.1",</w:t>
      </w:r>
    </w:p>
    <w:p w14:paraId="597F0F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-filename": "^1.1.1",</w:t>
      </w:r>
    </w:p>
    <w:p w14:paraId="7A7DAC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"y18n": "^4.0.0"</w:t>
      </w:r>
    </w:p>
    <w:p w14:paraId="424F36B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3F2D5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5EF09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{</w:t>
      </w:r>
    </w:p>
    <w:p w14:paraId="7E45A1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5048D8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"https://registry.npmjs.org/fill-range/-/fill-range-4.0.0.tgz",</w:t>
      </w:r>
    </w:p>
    <w:p w14:paraId="15A245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"sha1-1USBHUKPmOsGpj3EAtJAPDKMOPc=",</w:t>
      </w:r>
    </w:p>
    <w:p w14:paraId="0D5BA7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04057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F7843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13CB33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7582A1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"^1.6.1",</w:t>
      </w:r>
    </w:p>
    <w:p w14:paraId="2F728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"^2.1.0"</w:t>
      </w:r>
    </w:p>
    <w:p w14:paraId="580434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34638B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69FDFC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4FC58A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6871E4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74540A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572D3E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7DC714C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5974DB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731C5D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23B05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14:paraId="4D41C8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FC2BC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D465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B4857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"2.1.0",</w:t>
      </w:r>
    </w:p>
    <w:p w14:paraId="415905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"https://registry.npmjs.org/find-cache-dir/-/find-cache-dir-2.1.0.tgz",</w:t>
      </w:r>
    </w:p>
    <w:p w14:paraId="0F25B4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"sha512-Tq6PixE0w/VMFfCgbONnkiQIVol/JJL7nRMi20fqzA4NRs9AfeqMGeRdPi3wIhYkxjeBaWh2rxwapn5Tu3IqOQ==",</w:t>
      </w:r>
    </w:p>
    <w:p w14:paraId="348C53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66FEE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F14B7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commondir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"^1.0.1",</w:t>
      </w:r>
    </w:p>
    <w:p w14:paraId="28C3A7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750CA3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pkg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"^3.0.0"</w:t>
      </w:r>
    </w:p>
    <w:p w14:paraId="00E1BA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EAE79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66E70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{</w:t>
      </w:r>
    </w:p>
    <w:p w14:paraId="45D92B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377407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"https://registry.npmjs.org/is-number/-/is-number-3.0.0.tgz",</w:t>
      </w:r>
    </w:p>
    <w:p w14:paraId="793ED0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"sha1-JP1iAaR4LPUFYcgQJ2r8fRLXEZU=",</w:t>
      </w:r>
    </w:p>
    <w:p w14:paraId="79E469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AA6B9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92585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2F6E7C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3C9F6B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4AF73E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0A28D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"3.2.2",</w:t>
      </w:r>
    </w:p>
    <w:p w14:paraId="5B3E8C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"https://registry.npmjs.org/kind-of/-/kind-of-3.2.2.tgz",</w:t>
      </w:r>
    </w:p>
    <w:p w14:paraId="09A8D8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"sha1-MeohpzS6ubuw8yRm2JOupR5KPGQ=",</w:t>
      </w:r>
    </w:p>
    <w:p w14:paraId="2D9574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5997AC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2ABDF0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53BFDC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0268D2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A646A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96553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F40EF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92221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"1.1.0",</w:t>
      </w:r>
    </w:p>
    <w:p w14:paraId="7D5C95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/-/is-wsl-1.1.0.tgz",</w:t>
      </w:r>
    </w:p>
    <w:p w14:paraId="63E7B0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"sha1-HxbkqiKwTRM2tmGIpmrzxgDDpm0=",</w:t>
      </w:r>
    </w:p>
    <w:p w14:paraId="4A7641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5BE78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7208C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66AD97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2CAC03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5E0389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48CE3C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AF7F06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4CEA7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06F95A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72448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5F826C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0BF516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547BAD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"https://registry.npmjs.org/loader-utils/-/loader-utils-1.4.0.tgz",</w:t>
      </w:r>
    </w:p>
    <w:p w14:paraId="27BADE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470396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FAFAA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128BE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532AD8D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2DCD8B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415CF8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6BBBA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AE4B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{</w:t>
      </w:r>
    </w:p>
    <w:p w14:paraId="024EE9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"0.4.1",</w:t>
      </w:r>
    </w:p>
    <w:p w14:paraId="286C4D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"https://registry.npmjs.org/memory-fs/-/memory-fs-0.4.1.tgz",</w:t>
      </w:r>
    </w:p>
    <w:p w14:paraId="5DEB63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"sha1-OpoguEYlI+RHz7x+i7gO1me/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xVI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2A496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CB8A4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29A57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"^0.1.3",</w:t>
      </w:r>
    </w:p>
    <w:p w14:paraId="6617FA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"^2.0.1"</w:t>
      </w:r>
    </w:p>
    <w:p w14:paraId="40EF63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AC3EE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9AFC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9E53B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"3.1.10",</w:t>
      </w:r>
    </w:p>
    <w:p w14:paraId="0A341A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/-/micromatch-3.1.10.tgz",</w:t>
      </w:r>
    </w:p>
    <w:p w14:paraId="0BE620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"sha512-MWikgl9n9M3w+bpsY3He8L+w9eF9338xRl8IAO5viDizwSzziFEyUzo2xrrloB64ADbTf8uA8vRqqttDTOmccg==",</w:t>
      </w:r>
    </w:p>
    <w:p w14:paraId="167636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004B6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FCA65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-diff": "^4.0.0",</w:t>
      </w:r>
    </w:p>
    <w:p w14:paraId="72A979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6AAF9CC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"braces": "^2.3.1",</w:t>
      </w:r>
    </w:p>
    <w:p w14:paraId="6E1F42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"^2.0.2",</w:t>
      </w:r>
    </w:p>
    <w:p w14:paraId="403BCE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515B0C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"^2.0.4",</w:t>
      </w:r>
    </w:p>
    <w:p w14:paraId="2CEDFD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"^0.2.1",</w:t>
      </w:r>
    </w:p>
    <w:p w14:paraId="4120F0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"^6.0.2",</w:t>
      </w:r>
    </w:p>
    <w:p w14:paraId="27C99C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nanomatch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"^1.2.9",</w:t>
      </w:r>
    </w:p>
    <w:p w14:paraId="7C89D4D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object.pick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"^1.3.0",</w:t>
      </w:r>
    </w:p>
    <w:p w14:paraId="4EB69F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4F1CA2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1899E4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"^3.0.2"</w:t>
      </w:r>
    </w:p>
    <w:p w14:paraId="62CE7D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6AB82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C485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A3B9F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"2.7.1",</w:t>
      </w:r>
    </w:p>
    <w:p w14:paraId="1C53EC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rimraf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/-/rimraf-2.7.1.tgz",</w:t>
      </w:r>
    </w:p>
    <w:p w14:paraId="5AB184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"sha512-uWjbaKIK3T1OSVptzX7Nl6PvQ3qAGtKEtVRjRuazjfL3Bx5eI409VZSqgND+4UNnmzLVdPj9FqFJNPqBZFve4w==",</w:t>
      </w:r>
    </w:p>
    <w:p w14:paraId="672CED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1A84F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0F95A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"glob": "^7.1.3"</w:t>
      </w:r>
    </w:p>
    <w:p w14:paraId="28FED3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3066D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890ED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2AE2C0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"version": "1.0.0",</w:t>
      </w:r>
    </w:p>
    <w:p w14:paraId="580D165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"https://registry.npmjs.org/schema-utils/-/schema-utils-1.0.0.tgz",</w:t>
      </w:r>
    </w:p>
    <w:p w14:paraId="091F6C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1592B4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126E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6242B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"^6.1.0",</w:t>
      </w:r>
    </w:p>
    <w:p w14:paraId="2498A7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"^1.0.0",</w:t>
      </w:r>
    </w:p>
    <w:p w14:paraId="0F6375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"^3.1.0"</w:t>
      </w:r>
    </w:p>
    <w:p w14:paraId="75AECB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DB08B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8D2C5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8FE8BB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784243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"https://registry.npmjs.org/serialize-javascript/-/serialize-javascript-3.1.0.tgz",</w:t>
      </w:r>
    </w:p>
    <w:p w14:paraId="21374B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"sha512-JIJT1DGiWmIKhzRsG91aS6Ze4sFUrYbltlkg2onR5OrnNM02Kl/hnY/T4FN2omvyeBbQmMJv+K4cPOpGzOTFBg==",</w:t>
      </w:r>
    </w:p>
    <w:p w14:paraId="615F14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7B468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F0F55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randombytes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0A59C1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05D62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99EC9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2BB2B5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01FAC1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0BD0F6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A9B8C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C6DB4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7A99E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13DC8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"6.0.1",</w:t>
      </w:r>
    </w:p>
    <w:p w14:paraId="4A53387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ssri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/-/ssri-6.0.1.tgz",</w:t>
      </w:r>
    </w:p>
    <w:p w14:paraId="75AA28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"sha512-3Wge10hNcT1Kur4PDFwEieXSCMCJs/7WvSACcrMYrNp+b8kDL1/0wJch5Ni2WrtwEa2IO8OsVfeKIciKCDx/QA==",</w:t>
      </w:r>
    </w:p>
    <w:p w14:paraId="1BEB95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7C086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0006A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figgy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-pudding": "^3.5.1"</w:t>
      </w:r>
    </w:p>
    <w:p w14:paraId="5AF6E6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CF354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E02FE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terser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-webpack-plugin": {</w:t>
      </w:r>
    </w:p>
    <w:p w14:paraId="43E5B1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"1.4.4",</w:t>
      </w:r>
    </w:p>
    <w:p w14:paraId="5DCAA7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"https://registry.npmjs.org/terser-webpack-plugin/-/terser-webpack-plugin-1.4.4.tgz",</w:t>
      </w:r>
    </w:p>
    <w:p w14:paraId="429ABD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"sha512-U4mACBHIegmfoEe5fdongHESNJWqsGU+W0S/9+BmYGVQDw1+c2Ow05TpMhxjPK1sRb7cuYq1BPl1e5YHJMTCqA==",</w:t>
      </w:r>
    </w:p>
    <w:p w14:paraId="456EFE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E353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BE066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cacache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"^12.0.2",</w:t>
      </w:r>
    </w:p>
    <w:p w14:paraId="1AC5DB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"^2.1.0",</w:t>
      </w:r>
    </w:p>
    <w:p w14:paraId="33912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"^1.1.0",</w:t>
      </w:r>
    </w:p>
    <w:p w14:paraId="634ACC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"^1.0.0",</w:t>
      </w:r>
    </w:p>
    <w:p w14:paraId="478270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"^3.1.0",</w:t>
      </w:r>
    </w:p>
    <w:p w14:paraId="72297C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"^0.6.1",</w:t>
      </w:r>
    </w:p>
    <w:p w14:paraId="3CA9A4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"terser": "^4.1.2",</w:t>
      </w:r>
    </w:p>
    <w:p w14:paraId="532702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"^1.4.0",</w:t>
      </w:r>
    </w:p>
    <w:p w14:paraId="1A86ED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-farm": "^1.7.0"</w:t>
      </w:r>
    </w:p>
    <w:p w14:paraId="455B41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8FC17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A19C3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{</w:t>
      </w:r>
    </w:p>
    <w:p w14:paraId="29728D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"2.1.1",</w:t>
      </w:r>
    </w:p>
    <w:p w14:paraId="2AA62A7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"https://registry.npmjs.org/to-regex-range/-/to-regex-range-2.1.1.tgz",</w:t>
      </w:r>
    </w:p>
    <w:p w14:paraId="43B8C0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"sha1-fIDBe53+vlmeJzZ+DU3VWQFB2zg=",</w:t>
      </w:r>
    </w:p>
    <w:p w14:paraId="21D0CA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1EEF4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272A63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203CED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</w:t>
      </w:r>
    </w:p>
    <w:p w14:paraId="5C6A9C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0F11F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56F77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C6189B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ED41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-dev-middleware": {</w:t>
      </w:r>
    </w:p>
    <w:p w14:paraId="2CEADD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"3.7.2",</w:t>
      </w:r>
    </w:p>
    <w:p w14:paraId="493F61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"https://registry.npmjs.org/webpack-dev-middleware/-/webpack-dev-middleware-3.7.2.tgz",</w:t>
      </w:r>
    </w:p>
    <w:p w14:paraId="1F91C5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"sha512-1xC42LxbYoqLNAhV6YzTYacicgMZQTqRd27Sim9wn5hJrX3I5nxYy1SxSd4+gjUFsz1dQFj+yEe6zEVmSkeJjw==",</w:t>
      </w:r>
    </w:p>
    <w:p w14:paraId="36656C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C1191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90D72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"^0.4.1",</w:t>
      </w:r>
    </w:p>
    <w:p w14:paraId="13E714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"mime": "^2.4.4",</w:t>
      </w:r>
    </w:p>
    <w:p w14:paraId="23177B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mkdirp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"^0.5.1",</w:t>
      </w:r>
    </w:p>
    <w:p w14:paraId="56F1B5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"^1.2.1",</w:t>
      </w:r>
    </w:p>
    <w:p w14:paraId="11C92A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-log": "^2.0.0"</w:t>
      </w:r>
    </w:p>
    <w:p w14:paraId="6D7ADF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DDDD9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2E3F6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{</w:t>
      </w:r>
    </w:p>
    <w:p w14:paraId="5E863A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"0.4.1",</w:t>
      </w:r>
    </w:p>
    <w:p w14:paraId="5E82C3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"https://registry.npmjs.org/memory-fs/-/memory-fs-0.4.1.tgz",</w:t>
      </w:r>
    </w:p>
    <w:p w14:paraId="598EB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"sha1-OpoguEYlI+RHz7x+i7gO1me/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xVI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53CC62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2F7BF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56AED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"^0.1.3",</w:t>
      </w:r>
    </w:p>
    <w:p w14:paraId="0221B7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"^2.0.1"</w:t>
      </w:r>
    </w:p>
    <w:p w14:paraId="6289566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9C3BF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5A4CF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"mime": {</w:t>
      </w:r>
    </w:p>
    <w:p w14:paraId="4EC442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"2.4.6",</w:t>
      </w:r>
    </w:p>
    <w:p w14:paraId="5A48C0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"https://registry.npmjs.org/mime/-/mime-2.4.6.tgz",</w:t>
      </w:r>
    </w:p>
    <w:p w14:paraId="341AAE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"sha512-RZKhC3EmpBchfTGBVb8fb+RL2cWyw/32lshnsETttkBAyAUXSGHxbEJWWRXc751DrIxG1q04b8QwMbAwkRPpUA==",</w:t>
      </w:r>
    </w:p>
    <w:p w14:paraId="7EB0DF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62710F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5F76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74783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D8176E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-dev-server": {</w:t>
      </w:r>
    </w:p>
    <w:p w14:paraId="7ABC20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"3.11.0",</w:t>
      </w:r>
    </w:p>
    <w:p w14:paraId="1E3547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"resolved": "https://registry.npmjs.org/webpack-dev-server/-/webpack-dev-server-3.11.0.tgz",</w:t>
      </w:r>
    </w:p>
    <w:p w14:paraId="7CFDFE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"sha512-PUxZ+oSTxogFQgkTtFndEtJIPNmml7ExwufBZ9L2/Xyyd5PnOL5UreWe5ZT7IU25DSdykL9p1MLQzmLh2ljSeg==",</w:t>
      </w:r>
    </w:p>
    <w:p w14:paraId="3719CC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73D077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F7BD77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-html": "0.0.7",</w:t>
      </w:r>
    </w:p>
    <w:p w14:paraId="6D0615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"bonjour": "^3.5.0",</w:t>
      </w:r>
    </w:p>
    <w:p w14:paraId="1D6BE4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"^2.1.8",</w:t>
      </w:r>
    </w:p>
    <w:p w14:paraId="4F24C9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"compression": "^1.7.4",</w:t>
      </w:r>
    </w:p>
    <w:p w14:paraId="514E89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-history-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-fallback": "^1.6.0",</w:t>
      </w:r>
    </w:p>
    <w:p w14:paraId="4CF4FF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"debug": "^4.1.1",</w:t>
      </w:r>
    </w:p>
    <w:p w14:paraId="6E0046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"del": "^4.1.1",</w:t>
      </w:r>
    </w:p>
    <w:p w14:paraId="1B8FAD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"express": "^4.17.1",</w:t>
      </w:r>
    </w:p>
    <w:p w14:paraId="720C03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-entities": "^1.3.1",</w:t>
      </w:r>
    </w:p>
    <w:p w14:paraId="51F1A6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-proxy-middleware": "0.19.1",</w:t>
      </w:r>
    </w:p>
    <w:p w14:paraId="3E9E60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-local": "^2.0.0",</w:t>
      </w:r>
    </w:p>
    <w:p w14:paraId="5CEF2F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internal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"^4.3.0",</w:t>
      </w:r>
    </w:p>
    <w:p w14:paraId="5F0E6C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"^1.1.5",</w:t>
      </w:r>
    </w:p>
    <w:p w14:paraId="4768C0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-absolute-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"^3.0.3",</w:t>
      </w:r>
    </w:p>
    <w:p w14:paraId="18A86B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"killable": "^1.0.1",</w:t>
      </w:r>
    </w:p>
    <w:p w14:paraId="1036C4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loglevel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"^1.6.8",</w:t>
      </w:r>
    </w:p>
    <w:p w14:paraId="201E47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opn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"^5.5.0",</w:t>
      </w:r>
    </w:p>
    <w:p w14:paraId="449F9A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"p-retry": "^3.0.1",</w:t>
      </w:r>
    </w:p>
    <w:p w14:paraId="39FB86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portfinder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"^1.0.26",</w:t>
      </w:r>
    </w:p>
    <w:p w14:paraId="016C53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"^1.0.0",</w:t>
      </w:r>
    </w:p>
    <w:p w14:paraId="33CE3B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selfsigned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"^1.10.7",</w:t>
      </w:r>
    </w:p>
    <w:p w14:paraId="09BDA6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"^6.3.0",</w:t>
      </w:r>
    </w:p>
    <w:p w14:paraId="4BA14E6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-index": "^1.9.1",</w:t>
      </w:r>
    </w:p>
    <w:p w14:paraId="064A4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sockjs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"0.3.20",</w:t>
      </w:r>
    </w:p>
    <w:p w14:paraId="6A6409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sockjs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-client": "1.4.0",</w:t>
      </w:r>
    </w:p>
    <w:p w14:paraId="1AC12F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spdy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"^4.0.2",</w:t>
      </w:r>
    </w:p>
    <w:p w14:paraId="0051FD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647A7B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"^6.1.0",</w:t>
      </w:r>
    </w:p>
    <w:p w14:paraId="49D04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"^0.11.0",</w:t>
      </w:r>
    </w:p>
    <w:p w14:paraId="572659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-dev-middleware": "^3.7.2",</w:t>
      </w:r>
    </w:p>
    <w:p w14:paraId="7553E48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-log": "^2.0.0",</w:t>
      </w:r>
    </w:p>
    <w:p w14:paraId="2E723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"^6.2.1",</w:t>
      </w:r>
    </w:p>
    <w:p w14:paraId="6EBAAA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"^13.3.2"</w:t>
      </w:r>
    </w:p>
    <w:p w14:paraId="0A2FFB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DD1A1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1E1DE5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C0943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"2.0.0",</w:t>
      </w:r>
    </w:p>
    <w:p w14:paraId="0A6D9B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/-/anymatch-2.0.0.tgz",</w:t>
      </w:r>
    </w:p>
    <w:p w14:paraId="29E00B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"sha512-5teOsQWABXHHBFP9y3skS5P3d/WfWXpv3FUpy+LorMrNYaT9pI4oLMQX7jzQ2KklNpGpWHzdCXTDT2Y3XGlZBw==",</w:t>
      </w:r>
    </w:p>
    <w:p w14:paraId="131944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4B788B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A9EEF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"^3.1.4",</w:t>
      </w:r>
    </w:p>
    <w:p w14:paraId="6E5701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"^2.1.1"</w:t>
      </w:r>
    </w:p>
    <w:p w14:paraId="1AD229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0B7F78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343422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{</w:t>
      </w:r>
    </w:p>
    <w:p w14:paraId="4F12377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"2.1.1",</w:t>
      </w:r>
    </w:p>
    <w:p w14:paraId="08E741C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"https://registry.npmjs.org/normalize-path/-/normalize-path-2.1.1.tgz",</w:t>
      </w:r>
    </w:p>
    <w:p w14:paraId="2AD420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"integrity": "sha1-GrKLVW4Zg2Oowab35vogE3/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mrtk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26E8FB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530908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1C99FF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-trailing-separator": "^1.0.1"</w:t>
      </w:r>
    </w:p>
    <w:p w14:paraId="5AEFDD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3F063C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D5688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BB2A65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FA47E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{</w:t>
      </w:r>
    </w:p>
    <w:p w14:paraId="64892F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"1.13.1",</w:t>
      </w:r>
    </w:p>
    <w:p w14:paraId="7DF619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"https://registry.npmjs.org/binary-extensions/-/binary-extensions-1.13.1.tgz",</w:t>
      </w:r>
    </w:p>
    <w:p w14:paraId="653FD23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"sha512-Un7MIEDdUC5gNpcGDV97op1Ywk748MpHcFTHoYs6qnj1Z3j7I53VG3nwZhKzoBZmbdRNnb6WRdFlwl7tSDuZGw==",</w:t>
      </w:r>
    </w:p>
    <w:p w14:paraId="5C6FD8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9D373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0119D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"braces": {</w:t>
      </w:r>
    </w:p>
    <w:p w14:paraId="4EC34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"2.3.2",</w:t>
      </w:r>
    </w:p>
    <w:p w14:paraId="33AA6D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"https://registry.npmjs.org/braces/-/braces-2.3.2.tgz",</w:t>
      </w:r>
    </w:p>
    <w:p w14:paraId="2C29EF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"sha512-aNdbnj9P8PjdXU4ybaWLK2IF3jc/EoDYbC7AazW6to3TRsfXxscC9UXOB5iDiEQrkyIbWp2SLQda4+QAa7nc3w==",</w:t>
      </w:r>
    </w:p>
    <w:p w14:paraId="5FE21AC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002A868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7A76FB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-flatten": "^1.1.0",</w:t>
      </w:r>
    </w:p>
    <w:p w14:paraId="41A981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1ED0DB1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4D7266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"^4.0.0",</w:t>
      </w:r>
    </w:p>
    <w:p w14:paraId="38D84E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isobject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"^3.0.1",</w:t>
      </w:r>
    </w:p>
    <w:p w14:paraId="5D3B57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-element": "^1.1.2",</w:t>
      </w:r>
    </w:p>
    <w:p w14:paraId="489E9C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07F702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snapdragon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-node": "^2.0.1",</w:t>
      </w:r>
    </w:p>
    <w:p w14:paraId="2A1CFB2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"^3.0.2",</w:t>
      </w:r>
    </w:p>
    <w:p w14:paraId="34DCEF9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"^3.0.1"</w:t>
      </w:r>
    </w:p>
    <w:p w14:paraId="1ADFA8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114C54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38577C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0F5CB0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71F67B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17DA0F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238569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503C5E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37079B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39DFF3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5F9A23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748EA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34CE3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7B3B7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485EE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"2.1.8",</w:t>
      </w:r>
    </w:p>
    <w:p w14:paraId="210AFB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chokidar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/-/chokidar-2.1.8.tgz",</w:t>
      </w:r>
    </w:p>
    <w:p w14:paraId="3D4D61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"sha512-ZmZUazfOzf0Nve7duiCKD23PFSCs4JPoYyccjUFF3aQkQadqBhfzhjkwBH2mNOG9cTBwhamM37EIsIkZw3nRgg==",</w:t>
      </w:r>
    </w:p>
    <w:p w14:paraId="5CA57EB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3FC5B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353D4B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anymatch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"^2.0.0",</w:t>
      </w:r>
    </w:p>
    <w:p w14:paraId="1214C7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-each": "^1.0.1",</w:t>
      </w:r>
    </w:p>
    <w:p w14:paraId="424884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"braces": "^2.3.2",</w:t>
      </w:r>
    </w:p>
    <w:p w14:paraId="73131B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"^1.2.7",</w:t>
      </w:r>
    </w:p>
    <w:p w14:paraId="3F22233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"^3.1.0",</w:t>
      </w:r>
    </w:p>
    <w:p w14:paraId="1BAECF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"inherits": "^2.0.3",</w:t>
      </w:r>
    </w:p>
    <w:p w14:paraId="1C5C24E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-binary-path": "^1.0.0",</w:t>
      </w:r>
    </w:p>
    <w:p w14:paraId="160017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"^4.0.0",</w:t>
      </w:r>
    </w:p>
    <w:p w14:paraId="1C85AC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-path": "^3.0.0",</w:t>
      </w:r>
    </w:p>
    <w:p w14:paraId="4F32E4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-is-absolute": "^1.0.0",</w:t>
      </w:r>
    </w:p>
    <w:p w14:paraId="6E6E0AE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"^2.2.1",</w:t>
      </w:r>
    </w:p>
    <w:p w14:paraId="0EA46B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upath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"^1.1.1"</w:t>
      </w:r>
    </w:p>
    <w:p w14:paraId="54CD254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D1B3DB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91BDF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-range": {</w:t>
      </w:r>
    </w:p>
    <w:p w14:paraId="3D67EC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"4.0.0",</w:t>
      </w:r>
    </w:p>
    <w:p w14:paraId="56DDC6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"https://registry.npmjs.org/fill-range/-/fill-range-4.0.0.tgz",</w:t>
      </w:r>
    </w:p>
    <w:p w14:paraId="150308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"sha1-1USBHUKPmOsGpj3EAtJAPDKMOPc=",</w:t>
      </w:r>
    </w:p>
    <w:p w14:paraId="3073CA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53AC96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B4CEF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"^2.0.1",</w:t>
      </w:r>
    </w:p>
    <w:p w14:paraId="71832F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50C73B5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"^1.6.1",</w:t>
      </w:r>
    </w:p>
    <w:p w14:paraId="063C11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"^2.1.0"</w:t>
      </w:r>
    </w:p>
    <w:p w14:paraId="4985E0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3004E4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46C3D9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{</w:t>
      </w:r>
    </w:p>
    <w:p w14:paraId="626A4B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"2.0.1",</w:t>
      </w:r>
    </w:p>
    <w:p w14:paraId="22E6B7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"https://registry.npmjs.org/extend-shallow/-/extend-shallow-2.0.1.tgz",</w:t>
      </w:r>
    </w:p>
    <w:p w14:paraId="080EB0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"sha1-Ua99YUrZqfYQ6huvu5idaxxWiQ8=",</w:t>
      </w:r>
    </w:p>
    <w:p w14:paraId="368BDB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2E5F08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0ED1C4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-extendable": "^0.1.0"</w:t>
      </w:r>
    </w:p>
    <w:p w14:paraId="206D9E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85EC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69F2B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35B5F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35ECD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770C57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"1.2.13",</w:t>
      </w:r>
    </w:p>
    <w:p w14:paraId="2F88766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fsevents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/-/fsevents-1.2.13.tgz",</w:t>
      </w:r>
    </w:p>
    <w:p w14:paraId="2132F2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"sha512-oWb1Z6mkHIskLzEJ/XWX0srkpkTQ7vaopMQkyaEIoq0fmtFVxOthb8cCxeT+p3ynTdkk/RZwbgG4brR5BeWECw==",</w:t>
      </w:r>
    </w:p>
    <w:p w14:paraId="3A887BF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10812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"optional": true</w:t>
      </w:r>
    </w:p>
    <w:p w14:paraId="4DC960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190F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glob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-parent": {</w:t>
      </w:r>
    </w:p>
    <w:p w14:paraId="716341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"3.1.0",</w:t>
      </w:r>
    </w:p>
    <w:p w14:paraId="07C790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"https://registry.npmjs.org/glob-parent/-/glob-parent-3.1.0.tgz",</w:t>
      </w:r>
    </w:p>
    <w:p w14:paraId="0E04E0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"sha1-nmr2KZ2NO9K9QEMIMr0RPfkGxa4=",</w:t>
      </w:r>
    </w:p>
    <w:p w14:paraId="6C19478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0DA322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DC2E4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"^3.1.0",</w:t>
      </w:r>
    </w:p>
    <w:p w14:paraId="68D23B2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"^1.0.0"</w:t>
      </w:r>
    </w:p>
    <w:p w14:paraId="643393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29B00F9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6251FFD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-glob": {</w:t>
      </w:r>
    </w:p>
    <w:p w14:paraId="7ED1F1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"3.1.0",</w:t>
      </w:r>
    </w:p>
    <w:p w14:paraId="5736B6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"https://registry.npmjs.org/is-glob/-/is-glob-3.1.0.tgz",</w:t>
      </w:r>
    </w:p>
    <w:p w14:paraId="690A8C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"sha1-e6WuJCF4BKxwcHuWkiVnSGzD6Eo=",</w:t>
      </w:r>
    </w:p>
    <w:p w14:paraId="54BF9D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56119BA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7C8CC49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"^2.1.0"</w:t>
      </w:r>
    </w:p>
    <w:p w14:paraId="3F5E78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263F920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FD287A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AAB4C2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895C52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-absolute-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4B8E6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"3.0.3",</w:t>
      </w:r>
    </w:p>
    <w:p w14:paraId="047CD47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"https://registry.npmjs.org/is-absolute-url/-/is-absolute-url-3.0.3.tgz",</w:t>
      </w:r>
    </w:p>
    <w:p w14:paraId="43EFDDE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"sha512-opmNIX7uFnS96NtPmhWQgQx6/NYFgsUXYMllcfzwWKUMwfo8kku1TvE6hkNcH+Q1ts5cMVrsY7j0bxXQDciu9Q==",</w:t>
      </w:r>
    </w:p>
    <w:p w14:paraId="6421C1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7DFF09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C1AFE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-binary-path": {</w:t>
      </w:r>
    </w:p>
    <w:p w14:paraId="72B2F5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567F73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"https://registry.npmjs.org/is-binary-path/-/is-binary-path-1.0.1.tgz",</w:t>
      </w:r>
    </w:p>
    <w:p w14:paraId="72717D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"sha1-dfFmQrSA8YenEcgUFh/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TpKdlWJg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=",</w:t>
      </w:r>
    </w:p>
    <w:p w14:paraId="06E88B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241DB0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37CB4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"^1.0.0"</w:t>
      </w:r>
    </w:p>
    <w:p w14:paraId="722735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532C2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762317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{</w:t>
      </w:r>
    </w:p>
    <w:p w14:paraId="3D0FC5C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"3.0.0",</w:t>
      </w:r>
    </w:p>
    <w:p w14:paraId="2122EA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"https://registry.npmjs.org/is-number/-/is-number-3.0.0.tgz",</w:t>
      </w:r>
    </w:p>
    <w:p w14:paraId="5398E1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"sha1-JP1iAaR4LPUFYcgQJ2r8fRLXEZU=",</w:t>
      </w:r>
    </w:p>
    <w:p w14:paraId="2AFD7A9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955FEA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53162A4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"^3.0.2"</w:t>
      </w:r>
    </w:p>
    <w:p w14:paraId="14618E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14:paraId="7D9976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"dependencies": {</w:t>
      </w:r>
    </w:p>
    <w:p w14:paraId="037601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{</w:t>
      </w:r>
    </w:p>
    <w:p w14:paraId="612948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"version": "3.2.2",</w:t>
      </w:r>
    </w:p>
    <w:p w14:paraId="07E01C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"resolved": "https://registry.npmjs.org/kind-of/-/kind-of-3.2.2.tgz",</w:t>
      </w:r>
    </w:p>
    <w:p w14:paraId="3B9FB6D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"integrity": "sha1-MeohpzS6ubuw8yRm2JOupR5KPGQ=",</w:t>
      </w:r>
    </w:p>
    <w:p w14:paraId="7935694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"dev": true,</w:t>
      </w:r>
    </w:p>
    <w:p w14:paraId="1115DF6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"requires": {</w:t>
      </w:r>
    </w:p>
    <w:p w14:paraId="0F294F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-buffer": "^1.1.5"</w:t>
      </w:r>
    </w:p>
    <w:p w14:paraId="3EE791A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14:paraId="54CBFB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08D87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08B54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C405A0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BCA31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"3.1.10",</w:t>
      </w:r>
    </w:p>
    <w:p w14:paraId="66E2AA7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/-/micromatch-3.1.10.tgz",</w:t>
      </w:r>
    </w:p>
    <w:p w14:paraId="20B1DD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"integrity": "sha512-MWikgl9n9M3w+bpsY3He8L+w9eF9338xRl8IAO5viDizwSzziFEyUzo2xrrloB64ADbTf8uA8vRqqttDTOmccg==",</w:t>
      </w:r>
    </w:p>
    <w:p w14:paraId="628F8FB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388995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112CF1E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-diff": "^4.0.0",</w:t>
      </w:r>
    </w:p>
    <w:p w14:paraId="044936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-unique": "^0.3.2",</w:t>
      </w:r>
    </w:p>
    <w:p w14:paraId="07B182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"braces": "^2.3.1",</w:t>
      </w:r>
    </w:p>
    <w:p w14:paraId="3FF383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-property": "^2.0.2",</w:t>
      </w:r>
    </w:p>
    <w:p w14:paraId="7BF6A9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-shallow": "^3.0.2",</w:t>
      </w:r>
    </w:p>
    <w:p w14:paraId="40C67E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extglob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"^2.0.4",</w:t>
      </w:r>
    </w:p>
    <w:p w14:paraId="19F452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-cache": "^0.2.1",</w:t>
      </w:r>
    </w:p>
    <w:p w14:paraId="4D1E650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-of": "^6.0.2",</w:t>
      </w:r>
    </w:p>
    <w:p w14:paraId="2215AA7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nanomatch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"^1.2.9",</w:t>
      </w:r>
    </w:p>
    <w:p w14:paraId="343935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object.pick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"^1.3.0",</w:t>
      </w:r>
    </w:p>
    <w:p w14:paraId="11BAD88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-not": "^1.0.0",</w:t>
      </w:r>
    </w:p>
    <w:p w14:paraId="48121F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"snapdragon": "^0.8.1",</w:t>
      </w:r>
    </w:p>
    <w:p w14:paraId="7A4A2E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"^3.0.2"</w:t>
      </w:r>
    </w:p>
    <w:p w14:paraId="0AF7AC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AA408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1E3F7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19E4C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"2.2.1",</w:t>
      </w:r>
    </w:p>
    <w:p w14:paraId="30E2D84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readdirp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/-/readdirp-2.2.1.tgz",</w:t>
      </w:r>
    </w:p>
    <w:p w14:paraId="09900A9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"sha512-1JU/8q+VgFZyxwrJ+SVIOsh+KywWGpds3NTqikiKpDMZWScmAYyKIgqkO+ARvNWJfXeXR1zxz7aHF4u4CyH6vQ==",</w:t>
      </w:r>
    </w:p>
    <w:p w14:paraId="75F400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CD010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519CE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graceful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-fs": "^4.1.11",</w:t>
      </w:r>
    </w:p>
    <w:p w14:paraId="0A21FC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micromatch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"^3.1.10",</w:t>
      </w:r>
    </w:p>
    <w:p w14:paraId="54D543C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readable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-stream": "^2.0.2"</w:t>
      </w:r>
    </w:p>
    <w:p w14:paraId="149566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4293EE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041DA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39720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"1.0.0",</w:t>
      </w:r>
    </w:p>
    <w:p w14:paraId="6613C8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"https://registry.npmjs.org/schema-utils/-/schema-utils-1.0.0.tgz",</w:t>
      </w:r>
    </w:p>
    <w:p w14:paraId="1FFA61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"sha512-i27Mic4KovM/lnGsy8whRCHhc7VicJajAjTrYg11K9zfZXnYIt4k5F+kZkwjnrhKzLic/HLU4j11mjsz2G/75g==",</w:t>
      </w:r>
    </w:p>
    <w:p w14:paraId="638474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6B6B32A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0A8408B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"^6.1.0",</w:t>
      </w:r>
    </w:p>
    <w:p w14:paraId="065018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-errors": "^1.0.0",</w:t>
      </w:r>
    </w:p>
    <w:p w14:paraId="49B93D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ajv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-keywords": "^3.1.0"</w:t>
      </w:r>
    </w:p>
    <w:p w14:paraId="628B002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990ABD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E1CEC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6B97B0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"6.3.0",</w:t>
      </w:r>
    </w:p>
    <w:p w14:paraId="14B110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semver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/-/semver-6.3.0.tgz",</w:t>
      </w:r>
    </w:p>
    <w:p w14:paraId="67C5C83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"sha512-b39TBaTSfV6yBrapU89p5fKekE2m/NwnDocOVruQFS1/veMgdzuPcnOM34M6CwxW8jH/lxEa5rBoDeUwu5HHTw==",</w:t>
      </w:r>
    </w:p>
    <w:p w14:paraId="299EBF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4A1AA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C91E3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-color": {</w:t>
      </w:r>
    </w:p>
    <w:p w14:paraId="03D689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"6.1.0",</w:t>
      </w:r>
    </w:p>
    <w:p w14:paraId="5855AC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"resolved": "https://registry.npmjs.org/supports-color/-/supports-color-6.1.0.tgz",</w:t>
      </w:r>
    </w:p>
    <w:p w14:paraId="69BBAB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"sha512-qe1jfm1Mg7Nq/NSh6XE24gPXROEVsWHxC1LIx//XNlD9iw7YZQGjZNjYN7xGaEG6iKdA8EtNFW6R0gjnVXp+wQ==",</w:t>
      </w:r>
    </w:p>
    <w:p w14:paraId="5FA262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73AA50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7D569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-flag": "^3.0.0"</w:t>
      </w:r>
    </w:p>
    <w:p w14:paraId="012E4A7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7EC65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309E20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-regex-range": {</w:t>
      </w:r>
    </w:p>
    <w:p w14:paraId="5D3219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"2.1.1",</w:t>
      </w:r>
    </w:p>
    <w:p w14:paraId="65F85CE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"https://registry.npmjs.org/to-regex-range/-/to-regex-range-2.1.1.tgz",</w:t>
      </w:r>
    </w:p>
    <w:p w14:paraId="04108E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"sha1-fIDBe53+vlmeJzZ+DU3VWQFB2zg=",</w:t>
      </w:r>
    </w:p>
    <w:p w14:paraId="0A28CE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A98D1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339D26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-number": "^3.0.0",</w:t>
      </w:r>
    </w:p>
    <w:p w14:paraId="2EDFB75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-string": "^1.6.1"</w:t>
      </w:r>
    </w:p>
    <w:p w14:paraId="57888D8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2CAAF5A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9EA7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281AE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10C7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-log": {</w:t>
      </w:r>
    </w:p>
    <w:p w14:paraId="72AF756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503732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"https://registry.npmjs.org/webpack-log/-/webpack-log-2.0.0.tgz",</w:t>
      </w:r>
    </w:p>
    <w:p w14:paraId="70A2DD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"sha512-cX8G2vR/85UYG59FgkoMamwHUIkSSlV3bBMRsbxVXVUk2j6NleCKjQ/WE9eYg9WY4w25O9w8wKP4rzNZFmUcUg==",</w:t>
      </w:r>
    </w:p>
    <w:p w14:paraId="330D95A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B32AE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26838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-colors": "^3.0.0",</w:t>
      </w:r>
    </w:p>
    <w:p w14:paraId="03530E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"^3.3.2"</w:t>
      </w:r>
    </w:p>
    <w:p w14:paraId="2465F3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633107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0B60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-merge": {</w:t>
      </w:r>
    </w:p>
    <w:p w14:paraId="6F879B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"4.2.2",</w:t>
      </w:r>
    </w:p>
    <w:p w14:paraId="40708C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"https://registry.npmjs.org/webpack-merge/-/webpack-merge-4.2.2.tgz",</w:t>
      </w:r>
    </w:p>
    <w:p w14:paraId="38C1FE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"sha512-TUE1UGoTX2Cd42j3krGYqObZbOD+xF7u28WB7tfUordytSjbWTIjK/8V0amkBfTYN4/pB/GIDlJZZ657BGG19g==",</w:t>
      </w:r>
    </w:p>
    <w:p w14:paraId="054E0A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E008C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60895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lodash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"^4.17.15"</w:t>
      </w:r>
    </w:p>
    <w:p w14:paraId="6250A94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B7A19C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63AAD3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{</w:t>
      </w:r>
    </w:p>
    <w:p w14:paraId="341523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"1.4.3",</w:t>
      </w:r>
    </w:p>
    <w:p w14:paraId="29F449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"https://registry.npmjs.org/webpack-sources/-/webpack-sources-1.4.3.tgz",</w:t>
      </w:r>
    </w:p>
    <w:p w14:paraId="1BA706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"sha512-lgTS3Xhv1lCOKo7SA5TjKXMjpSM4sBjNV5+q2bqesbSPs5FjGmU6jjtBSkX9b4qW87vDIsCIlUPOEhbZrMdjeQ==",</w:t>
      </w:r>
    </w:p>
    <w:p w14:paraId="71B80C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CD06B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2CACBD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-list-map": "^2.0.0",</w:t>
      </w:r>
    </w:p>
    <w:p w14:paraId="58FB64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"~0.6.1"</w:t>
      </w:r>
    </w:p>
    <w:p w14:paraId="3F44C7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14:paraId="4C9AE3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6D229F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-map": {</w:t>
      </w:r>
    </w:p>
    <w:p w14:paraId="6441111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"0.6.1",</w:t>
      </w:r>
    </w:p>
    <w:p w14:paraId="2F39322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"https://registry.npmjs.org/source-map/-/source-map-0.6.1.tgz",</w:t>
      </w:r>
    </w:p>
    <w:p w14:paraId="40463F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"sha512-UjgapumWlbMhkBgzT7Ykc5YXUT46F0iKu8SGXq0bcwP5dz/h0Plj6enJqjz1Zbq2l5WaqYnrVbwWOWMyF3F47g==",</w:t>
      </w:r>
    </w:p>
    <w:p w14:paraId="61FC7E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2E98A95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1A5D4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1DE1CF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0AEB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subresource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-integrity": {</w:t>
      </w:r>
    </w:p>
    <w:p w14:paraId="1B0131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"1.4.0",</w:t>
      </w:r>
    </w:p>
    <w:p w14:paraId="17D1348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"https://registry.npmjs.org/webpack-subresource-integrity/-/webpack-subresource-integrity-1.4.0.tgz",</w:t>
      </w:r>
    </w:p>
    <w:p w14:paraId="4FD90A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"sha512-GB1kB/LwAWC3CxwcedGhMkxGpNZxSheCe1q+KJP1bakuieAdX/rGHEcf5zsEzhKXpqsGqokgsDoD9dIkr61VDQ==",</w:t>
      </w:r>
    </w:p>
    <w:p w14:paraId="548418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AB34B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B5370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webpack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-sources": "^1.3.0"</w:t>
      </w:r>
    </w:p>
    <w:p w14:paraId="4B17F66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15459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BF3E7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websocket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-driver": {</w:t>
      </w:r>
    </w:p>
    <w:p w14:paraId="66F76B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"0.6.5",</w:t>
      </w:r>
    </w:p>
    <w:p w14:paraId="3CE5FCC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"https://registry.npmjs.org/websocket-driver/-/websocket-driver-0.6.5.tgz",</w:t>
      </w:r>
    </w:p>
    <w:p w14:paraId="5E1E4D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"sha1-XLJVbOuF9Dc8bYI4qmkchFThOjY=",</w:t>
      </w:r>
    </w:p>
    <w:p w14:paraId="4B9416D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B3C0BC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199D499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websocket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"&gt;=0.1.1"</w:t>
      </w:r>
    </w:p>
    <w:p w14:paraId="421D97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449DB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6FC01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websocket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-extensions": {</w:t>
      </w:r>
    </w:p>
    <w:p w14:paraId="7A2A04E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"0.1.4",</w:t>
      </w:r>
    </w:p>
    <w:p w14:paraId="390A1E9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"https://registry.npmjs.org/websocket-extensions/-/websocket-extensions-0.1.4.tgz",</w:t>
      </w:r>
    </w:p>
    <w:p w14:paraId="5444E5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"sha512-OqedPIGOfsDlo31UNwYbCFMSaO9m9G/0faIHj5/dZFDMFqPTcx6UwqyOy3COEaEOg/9VsGIpdqn62W5KhoKSpg==",</w:t>
      </w:r>
    </w:p>
    <w:p w14:paraId="721E396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C8E051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F66B6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"when": {</w:t>
      </w:r>
    </w:p>
    <w:p w14:paraId="6262D10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"3.6.4",</w:t>
      </w:r>
    </w:p>
    <w:p w14:paraId="03F9341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"https://registry.npmjs.org/when/-/when-3.6.4.tgz",</w:t>
      </w:r>
    </w:p>
    <w:p w14:paraId="0A4FFB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"sha1-RztRfsFZ4rhQBUl6E5g/CVQS404=",</w:t>
      </w:r>
    </w:p>
    <w:p w14:paraId="39657B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536DD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D9BD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"which": {</w:t>
      </w:r>
    </w:p>
    <w:p w14:paraId="503CFB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"1.3.1",</w:t>
      </w:r>
    </w:p>
    <w:p w14:paraId="4E8E84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"https://registry.npmjs.org/which/-/which-1.3.1.tgz",</w:t>
      </w:r>
    </w:p>
    <w:p w14:paraId="4C7BAFE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"sha512-HxJdYWq1MTIQbJ3nw0cqssHoTNU267KlrDuGZ1WYlxDStUtKUhOaJmh112/TZmHxxUfuJqPXSOm7tDyas0OSIQ==",</w:t>
      </w:r>
    </w:p>
    <w:p w14:paraId="4018FE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19F6A0C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583D8F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isexe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"^2.0.0"</w:t>
      </w:r>
    </w:p>
    <w:p w14:paraId="4E27B6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14:paraId="647E0D4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2CFDF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-module": {</w:t>
      </w:r>
    </w:p>
    <w:p w14:paraId="0BC92C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"2.0.0",</w:t>
      </w:r>
    </w:p>
    <w:p w14:paraId="3FB9A4C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"https://registry.npmjs.org/which-module/-/which-module-2.0.0.tgz",</w:t>
      </w:r>
    </w:p>
    <w:p w14:paraId="4FF3C1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"sha1-2e8H3Od7mQK4o6j6SzHD4/fm6Ho=",</w:t>
      </w:r>
    </w:p>
    <w:p w14:paraId="555D0A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D6098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C40B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-farm": {</w:t>
      </w:r>
    </w:p>
    <w:p w14:paraId="54E8C4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"1.7.0",</w:t>
      </w:r>
    </w:p>
    <w:p w14:paraId="00D930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"https://registry.npmjs.org/worker-farm/-/worker-farm-1.7.0.tgz",</w:t>
      </w:r>
    </w:p>
    <w:p w14:paraId="27214A8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"sha512-rvw3QTZc8lAxyVrqcSGVm5yP/IJ2UcB3U0graE3LCFoZ0Yn2x4EoVSqJKdB/T5M+FLcRPjz4TDacRf3OCfNUzw==",</w:t>
      </w:r>
    </w:p>
    <w:p w14:paraId="4336239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EFF724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78D065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"~0.1.7"</w:t>
      </w:r>
    </w:p>
    <w:p w14:paraId="6DDBC9D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3DC2B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06F76F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-plugin": {</w:t>
      </w:r>
    </w:p>
    <w:p w14:paraId="5F33C3B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"4.0.3",</w:t>
      </w:r>
    </w:p>
    <w:p w14:paraId="5FE8F39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"https://registry.npmjs.org/worker-plugin/-/worker-plugin-4.0.3.tgz",</w:t>
      </w:r>
    </w:p>
    <w:p w14:paraId="06D6B2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"sha512-7hFDYWiKcE3yHZvemsoM9lZis/PzurHAEX1ej8PLCu818Rt6QqUAiDdxHPCKZctzmhqzPpcFSgvMCiPbtooqAg==",</w:t>
      </w:r>
    </w:p>
    <w:p w14:paraId="758E1B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7C3E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0C64F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"^1.1.0"</w:t>
      </w:r>
    </w:p>
    <w:p w14:paraId="32F6CA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0BD3F0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3726C33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"json5": {</w:t>
      </w:r>
    </w:p>
    <w:p w14:paraId="651BAAC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"1.0.1",</w:t>
      </w:r>
    </w:p>
    <w:p w14:paraId="7173B56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"https://registry.npmjs.org/json5/-/json5-1.0.1.tgz",</w:t>
      </w:r>
    </w:p>
    <w:p w14:paraId="7F02850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"sha512-aKS4WQjPenRxiQsC93MNfjx+nbF4PAdYzmd/1JIj8HYzqfbu86beTuNgXDzPknWk0n0uARlyewZo4s++ES36Ow==",</w:t>
      </w:r>
    </w:p>
    <w:p w14:paraId="1EB67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59FFC30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3EA402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minimist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0CAB28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1D41640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70A7305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loader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-utils": {</w:t>
      </w:r>
    </w:p>
    <w:p w14:paraId="58F6649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"1.4.0",</w:t>
      </w:r>
    </w:p>
    <w:p w14:paraId="7F7E507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"https://registry.npmjs.org/loader-utils/-/loader-utils-1.4.0.tgz",</w:t>
      </w:r>
    </w:p>
    <w:p w14:paraId="2BE1F45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"sha512-qH0WSMBtn/oHuwjy/NucEgbx5dbxxnxup9s4PVXJUDHZBQY+s0NWA9rJf53RBnQZxfch7euUui7hpoAPvALZdA==",</w:t>
      </w:r>
    </w:p>
    <w:p w14:paraId="1667AB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2227B40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68319A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"big.js": "^5.2.2",</w:t>
      </w:r>
    </w:p>
    <w:p w14:paraId="521052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emojis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-list": "^3.0.0",</w:t>
      </w:r>
    </w:p>
    <w:p w14:paraId="572C91E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"json5": "^1.0.1"</w:t>
      </w:r>
    </w:p>
    <w:p w14:paraId="63E584A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71E2C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B9EB2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240021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1C9C8B8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CA1F1B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"5.1.0",</w:t>
      </w:r>
    </w:p>
    <w:p w14:paraId="2BC1F4D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"https://registry.npmjs.org/wrap-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/-/wrap-ansi-5.1.0.tgz",</w:t>
      </w:r>
    </w:p>
    <w:p w14:paraId="4ADB626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"sha512-QC1/iN/2/RPVJ5jYK8BGttj5z83LmSKmvbvrXPNCLZSEb32KKVDJDl/MOt2N01qU2H/FkzEa9PKto1BqDjtd7Q==",</w:t>
      </w:r>
    </w:p>
    <w:p w14:paraId="5D5BEC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A9B423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21470C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-styles": "^3.2.0",</w:t>
      </w:r>
    </w:p>
    <w:p w14:paraId="3DA7DAB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"^3.0.0",</w:t>
      </w:r>
    </w:p>
    <w:p w14:paraId="6B7DC0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</w:t>
      </w:r>
    </w:p>
    <w:p w14:paraId="525550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DFBBD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"dependencies": {</w:t>
      </w:r>
    </w:p>
    <w:p w14:paraId="2D9AA4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{</w:t>
      </w:r>
    </w:p>
    <w:p w14:paraId="2095F4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"4.1.0",</w:t>
      </w:r>
    </w:p>
    <w:p w14:paraId="33C34D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-regex/-/ansi-regex-4.1.0.tgz",</w:t>
      </w:r>
    </w:p>
    <w:p w14:paraId="667E850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"sha512-1apePfXM1UOSqw0o9IiFAovVz9M5S1Dg+4TrDwfMewQ6p/rmMueb7tWZjQ1rx4Loy1ArBggoqGpfqqdI4rondg==",</w:t>
      </w:r>
    </w:p>
    <w:p w14:paraId="1EC3028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</w:t>
      </w:r>
    </w:p>
    <w:p w14:paraId="3A443DA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6FEC06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628363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"version": "5.2.0",</w:t>
      </w:r>
    </w:p>
    <w:p w14:paraId="5FB4AD0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"resolved": "https://registry.npmjs.org/strip-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/-/strip-ansi-5.2.0.tgz",</w:t>
      </w:r>
    </w:p>
    <w:p w14:paraId="315FBA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"integrity": "sha512-DuRs1gKbBqsMKIZlrffwlug8MHkcnpjs5VPmL1PAh+mA30U0DTotfDZ0d2UUsXpPmPmMMJ6W773MaA3J+lbiWA==",</w:t>
      </w:r>
    </w:p>
    <w:p w14:paraId="4072F38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"dev": true,</w:t>
      </w:r>
    </w:p>
    <w:p w14:paraId="14F630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"requires": {</w:t>
      </w:r>
    </w:p>
    <w:p w14:paraId="43C1CEF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ansi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-regex": "^4.1.0"</w:t>
      </w:r>
    </w:p>
    <w:p w14:paraId="7D2DEC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65D197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4B4DDA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9A747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161589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wrappy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4E9086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"1.0.2",</w:t>
      </w:r>
    </w:p>
    <w:p w14:paraId="197B269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wrappy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/-/wrappy-1.0.2.tgz",</w:t>
      </w:r>
    </w:p>
    <w:p w14:paraId="2483FA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"sha1-tSQ9jz7BqjXxNkYFvA0QNuMKtp8=",</w:t>
      </w:r>
    </w:p>
    <w:p w14:paraId="761E4DF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03A3235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8F126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FC0C3F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"6.2.1",</w:t>
      </w:r>
    </w:p>
    <w:p w14:paraId="4129D0F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/-/ws-6.2.1.tgz",</w:t>
      </w:r>
    </w:p>
    <w:p w14:paraId="7C415F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"sha512-GIyAXC2cB7LjvpgMt9EKS2ldqr0MTrORaleiOno6TweZ6r3TKtoFQWay/2PceJ3RuBasOHzXNn5Lrw1X0bEjqA==",</w:t>
      </w:r>
    </w:p>
    <w:p w14:paraId="72FD7DA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01CB0A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655F84D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-limiter": "~1.0.0"</w:t>
      </w:r>
    </w:p>
    <w:p w14:paraId="1C77A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4E1C6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838E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"xml2js": {</w:t>
      </w:r>
    </w:p>
    <w:p w14:paraId="560C8D2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"0.4.23",</w:t>
      </w:r>
    </w:p>
    <w:p w14:paraId="3A8FD4F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"https://registry.npmjs.org/xml2js/-/xml2js-0.4.23.tgz",</w:t>
      </w:r>
    </w:p>
    <w:p w14:paraId="3AEA636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"integrity": "sha512-ySPiMjM0+pLDftHgXY4By0uswI3SPKLDw/i3UXbnO8M/p28zqexCUoPmQFrYD+/1BzhGJSs2i1ERWKJAtiLrug==",</w:t>
      </w:r>
    </w:p>
    <w:p w14:paraId="4CF4EF9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6B98470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4BE9A2D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"sax": "&gt;=0.6.0",</w:t>
      </w:r>
    </w:p>
    <w:p w14:paraId="5D19277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xmlbuilder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"~11.0.0"</w:t>
      </w:r>
    </w:p>
    <w:p w14:paraId="290ACDE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1E89E5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B25A85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xmlbuilder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EB7484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"11.0.1",</w:t>
      </w:r>
    </w:p>
    <w:p w14:paraId="385B9FC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xmlbuilder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/-/xmlbuilder-11.0.1.tgz",</w:t>
      </w:r>
    </w:p>
    <w:p w14:paraId="2E0CAD8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"sha512-fDlsI/kFEx7gLvbecc0/ohLG50fugQp8ryHzMTuW9vSa1GJ0XYWKnhsUx7oie3G98+r56aTQIUB4kht42R3JvA==",</w:t>
      </w:r>
    </w:p>
    <w:p w14:paraId="37698B3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670E131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1FF6B5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xmlhttprequest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-ssl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5EC4D5F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"1.5.5",</w:t>
      </w:r>
    </w:p>
    <w:p w14:paraId="4051793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"https://registry.npmjs.org/xmlhttprequest-ssl/-/xmlhttprequest-ssl-1.5.5.tgz",</w:t>
      </w:r>
    </w:p>
    <w:p w14:paraId="10A4F3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"sha1-wodrBhaKrcQOV9l+gRkayPQ5iz4=",</w:t>
      </w:r>
    </w:p>
    <w:p w14:paraId="231C57E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164D33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407DBD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xtend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C88BD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"4.0.2",</w:t>
      </w:r>
    </w:p>
    <w:p w14:paraId="44EA7D7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xtend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/-/xtend-4.0.2.tgz",</w:t>
      </w:r>
    </w:p>
    <w:p w14:paraId="72DB4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"sha512-LKYU1iAXJXUgAXn9URjiu+MWhyUXHsvfp7mcuYm9dSUKK0/CjtrUwFAxD82/mCWbtLsGjFIad0wIsod4zrTAEQ==",</w:t>
      </w:r>
    </w:p>
    <w:p w14:paraId="60D329F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1FFCFA5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71D864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"y18n": {</w:t>
      </w:r>
    </w:p>
    <w:p w14:paraId="52B4DF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7FF4FAA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"https://registry.npmjs.org/y18n/-/y18n-4.0.0.tgz",</w:t>
      </w:r>
    </w:p>
    <w:p w14:paraId="7440FBE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"sha512-r9S/ZyXu/Xu9q1tYlpsLIsa3EeLXXk0VwlxqTcFRfg9EhMW+17kbt9G0NrgCmhGb5vT2hyhJZLfDGx+7+5Uj/w==",</w:t>
      </w:r>
    </w:p>
    <w:p w14:paraId="7C0DF8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EF8EBB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E7898A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2386686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"4.0.0",</w:t>
      </w:r>
    </w:p>
    <w:p w14:paraId="7660614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yallist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/-/yallist-4.0.0.tgz",</w:t>
      </w:r>
    </w:p>
    <w:p w14:paraId="6A80D8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"sha512-3wdGidZyq5PB084XLES5TpOSRA3wjXAlIWMhum2kRcv/41Sn2emQ0dycQW4uZXLejwKvg6EsvbdlVL+FYEct7A==",</w:t>
      </w:r>
    </w:p>
    <w:p w14:paraId="6BFF971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47537A2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883459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0F11E7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"13.3.2",</w:t>
      </w:r>
    </w:p>
    <w:p w14:paraId="3CE47F2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/-/yargs-13.3.2.tgz",</w:t>
      </w:r>
    </w:p>
    <w:p w14:paraId="24EF85E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"sha512-AX3Zw5iPruN5ie6xGRIDgqkT+ZhnRlZMLMHAs8tg7nRruy2Nb+i5o9bwghAogtM08q1dpr2LVoS8KSTMYpWXUw==",</w:t>
      </w:r>
    </w:p>
    <w:p w14:paraId="13F12E1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2680DD4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38B6A35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cliui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51A6498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-up": "^3.0.0",</w:t>
      </w:r>
    </w:p>
    <w:p w14:paraId="735FADF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-caller-file": "^2.0.1",</w:t>
      </w:r>
    </w:p>
    <w:p w14:paraId="38A1A21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-directory": "^2.1.1",</w:t>
      </w:r>
    </w:p>
    <w:p w14:paraId="2BD5142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-main-filename": "^2.0.0",</w:t>
      </w:r>
    </w:p>
    <w:p w14:paraId="2873831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-blocking": "^2.0.0",</w:t>
      </w:r>
    </w:p>
    <w:p w14:paraId="727928E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-width": "^3.0.0",</w:t>
      </w:r>
    </w:p>
    <w:p w14:paraId="2D220E9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-module": "^2.0.0",</w:t>
      </w:r>
    </w:p>
    <w:p w14:paraId="0E958774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"y18n": "^4.0.0",</w:t>
      </w:r>
    </w:p>
    <w:p w14:paraId="197A18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"^13.1.2"</w:t>
      </w:r>
    </w:p>
    <w:p w14:paraId="7BFD4DA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F9A114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95E7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yargs</w:t>
      </w:r>
      <w:proofErr w:type="spellEnd"/>
      <w:proofErr w:type="gram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-parser": {</w:t>
      </w:r>
    </w:p>
    <w:p w14:paraId="55E970F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"13.1.2",</w:t>
      </w:r>
    </w:p>
    <w:p w14:paraId="77A0A6D9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"https://registry.npmjs.org/yargs-parser/-/yargs-parser-13.1.2.tgz",</w:t>
      </w:r>
    </w:p>
    <w:p w14:paraId="692DC638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"sha512-3lbsNRf/j+A4QuSZfDRA7HRSfWrzO0YjqTJd5kjAq37Zep1CEgaYmrH9Q3GwPiB9cHyd1Y1UwggGhJGoxipbzg==",</w:t>
      </w:r>
    </w:p>
    <w:p w14:paraId="1C1A48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true,</w:t>
      </w:r>
    </w:p>
    <w:p w14:paraId="374B28A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"requires": {</w:t>
      </w:r>
    </w:p>
    <w:p w14:paraId="5962D01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"^5.0.0",</w:t>
      </w:r>
    </w:p>
    <w:p w14:paraId="3ED65BF3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decamelize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"^1.2.0"</w:t>
      </w:r>
    </w:p>
    <w:p w14:paraId="40923F5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59499B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0D9C24A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"yeast": {</w:t>
      </w:r>
    </w:p>
    <w:p w14:paraId="6CFF95A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"0.1.2",</w:t>
      </w:r>
    </w:p>
    <w:p w14:paraId="241D22C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"https://registry.npmjs.org/yeast/-/yeast-0.1.2.tgz",</w:t>
      </w:r>
    </w:p>
    <w:p w14:paraId="0CCBF08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"sha1-AI4G2AlDIMNy28L47XagymyKxBk=",</w:t>
      </w:r>
    </w:p>
    <w:p w14:paraId="06D83D46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30B3570F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1FAFDD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39AAB43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"3.1.1",</w:t>
      </w:r>
    </w:p>
    <w:p w14:paraId="64CF558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</w:t>
      </w:r>
      <w:proofErr w:type="spellStart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yn</w:t>
      </w:r>
      <w:proofErr w:type="spellEnd"/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/-/yn-3.1.1.tgz",</w:t>
      </w:r>
    </w:p>
    <w:p w14:paraId="010FF4F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"sha512-Ux4ygGWsu2c7isFWe8Yu1YluJmqVhxqK2cLXNQA5AcC3QfbGNpM7fu0Y8b/z16pXLnFxZYvWhd3fhBY9DLmC6Q==",</w:t>
      </w:r>
    </w:p>
    <w:p w14:paraId="5C350C3B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"dev": true</w:t>
      </w:r>
    </w:p>
    <w:p w14:paraId="7A231A3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FB25D32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"zone.js": {</w:t>
      </w:r>
    </w:p>
    <w:p w14:paraId="68AE0221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"version": "0.10.3",</w:t>
      </w:r>
    </w:p>
    <w:p w14:paraId="7694AA50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"resolved": "https://registry.npmjs.org/zone.js/-/zone.js-0.10.3.tgz",</w:t>
      </w:r>
    </w:p>
    <w:p w14:paraId="4056C8B5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"integrity": "sha512-LXVLVEq0NNOqK/fLJo3d0kfzd4sxwn2/h67/02pjCjfKDxgx1i9QqpvtHD8CrBnSSwMw5+dy11O7FRX5mkO7Cg=="</w:t>
      </w:r>
    </w:p>
    <w:p w14:paraId="5C5E9527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8CEB5C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02DFB5E" w14:textId="77777777" w:rsidR="0081397C" w:rsidRPr="0081397C" w:rsidRDefault="0081397C" w:rsidP="0081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9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DABB5F8" w14:textId="77777777" w:rsidR="0081397C" w:rsidRDefault="0081397C" w:rsidP="0081397C">
      <w:pPr>
        <w:ind w:left="108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5BB41DC" w14:textId="77777777" w:rsidR="006C6942" w:rsidRDefault="006C6942" w:rsidP="006C6942">
      <w:pPr>
        <w:pStyle w:val="Header"/>
      </w:pPr>
    </w:p>
    <w:p w14:paraId="7BDA4BEA" w14:textId="77777777" w:rsidR="006C6942" w:rsidRDefault="006C6942" w:rsidP="006C6942">
      <w:pPr>
        <w:pStyle w:val="Header"/>
      </w:pPr>
    </w:p>
    <w:p w14:paraId="009F5CA7" w14:textId="343925B3" w:rsidR="006C6942" w:rsidRDefault="006C6942" w:rsidP="006C6942">
      <w:pPr>
        <w:pStyle w:val="Header"/>
      </w:pPr>
    </w:p>
    <w:p w14:paraId="21BE898C" w14:textId="79796860" w:rsidR="006C748E" w:rsidRDefault="006C748E" w:rsidP="00941888">
      <w:pPr>
        <w:pStyle w:val="Normal-Italic"/>
        <w:rPr>
          <w:b/>
          <w:bCs/>
          <w:i w:val="0"/>
          <w:iCs/>
        </w:rPr>
      </w:pPr>
    </w:p>
    <w:p w14:paraId="35D139EF" w14:textId="77777777" w:rsidR="006C6942" w:rsidRDefault="006C6942" w:rsidP="006C6942">
      <w:pPr>
        <w:pStyle w:val="Header"/>
      </w:pPr>
    </w:p>
    <w:p w14:paraId="4E3C8B86" w14:textId="62B30B3A" w:rsidR="007B73E7" w:rsidRDefault="007B73E7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8A625C" w14:textId="1C6E281B" w:rsidR="007B73E7" w:rsidRDefault="007B73E7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490552AC" w14:textId="6C417988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6E04993" w14:textId="057346ED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274A041" w14:textId="3F34B342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3CDB60E" w14:textId="65CE111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D71E583" w14:textId="057EA3BE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65C58A2" w14:textId="7FC129EC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72323B" w14:textId="27FDBFB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4CB00DB1" w14:textId="190A2D1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66FE95A" w14:textId="7E57E50D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0CFB2F3E" w14:textId="1B501965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AEAF02F" w14:textId="520D39A1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068A762" w14:textId="29EA48E6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1BFB616B" w14:textId="15D512C0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2A3D112A" w14:textId="03C841B1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48CD714" w14:textId="1A23E173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6D8CC1AE" w14:textId="4BEF264C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p w14:paraId="309D15A4" w14:textId="77777777" w:rsidR="000B522B" w:rsidRDefault="000B522B" w:rsidP="007B73E7">
      <w:pPr>
        <w:pStyle w:val="Normal-Italic"/>
        <w:rPr>
          <w:b/>
          <w:bCs/>
          <w:i w:val="0"/>
          <w:iCs/>
          <w:sz w:val="16"/>
          <w:szCs w:val="16"/>
        </w:rPr>
      </w:pPr>
    </w:p>
    <w:tbl>
      <w:tblPr>
        <w:tblStyle w:val="TableGrid"/>
        <w:tblW w:w="9549" w:type="dxa"/>
        <w:tblInd w:w="-95" w:type="dxa"/>
        <w:tblLook w:val="04A0" w:firstRow="1" w:lastRow="0" w:firstColumn="1" w:lastColumn="0" w:noHBand="0" w:noVBand="1"/>
      </w:tblPr>
      <w:tblGrid>
        <w:gridCol w:w="9549"/>
      </w:tblGrid>
      <w:tr w:rsidR="007B73E7" w14:paraId="335CCF54" w14:textId="77777777" w:rsidTr="0081397C">
        <w:trPr>
          <w:trHeight w:val="144"/>
        </w:trPr>
        <w:tc>
          <w:tcPr>
            <w:tcW w:w="9549" w:type="dxa"/>
          </w:tcPr>
          <w:p w14:paraId="6B18D97F" w14:textId="655B46D3" w:rsidR="007B73E7" w:rsidRPr="0081397C" w:rsidRDefault="007B73E7" w:rsidP="00941888">
            <w:pPr>
              <w:pStyle w:val="Normal-SpaceAbove"/>
              <w:rPr>
                <w:b/>
                <w:bCs/>
                <w:sz w:val="144"/>
                <w:szCs w:val="144"/>
              </w:rPr>
            </w:pPr>
          </w:p>
        </w:tc>
      </w:tr>
      <w:tr w:rsidR="007B73E7" w14:paraId="02A137A2" w14:textId="77777777" w:rsidTr="0081397C">
        <w:trPr>
          <w:trHeight w:val="4872"/>
        </w:trPr>
        <w:tc>
          <w:tcPr>
            <w:tcW w:w="9549" w:type="dxa"/>
          </w:tcPr>
          <w:p w14:paraId="0A8A9C77" w14:textId="79B8EF1B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</w:p>
        </w:tc>
      </w:tr>
      <w:tr w:rsidR="007B73E7" w14:paraId="1315B1BA" w14:textId="77777777" w:rsidTr="0081397C">
        <w:trPr>
          <w:trHeight w:val="144"/>
        </w:trPr>
        <w:tc>
          <w:tcPr>
            <w:tcW w:w="9549" w:type="dxa"/>
          </w:tcPr>
          <w:p w14:paraId="7DDFF061" w14:textId="4A80ED2B" w:rsidR="007B73E7" w:rsidRDefault="007B73E7" w:rsidP="00941888">
            <w:pPr>
              <w:pStyle w:val="Normal-SpaceAbove"/>
            </w:pPr>
          </w:p>
        </w:tc>
      </w:tr>
      <w:tr w:rsidR="007B73E7" w14:paraId="113B5107" w14:textId="77777777" w:rsidTr="0081397C">
        <w:trPr>
          <w:trHeight w:val="144"/>
        </w:trPr>
        <w:tc>
          <w:tcPr>
            <w:tcW w:w="9549" w:type="dxa"/>
          </w:tcPr>
          <w:p w14:paraId="424FFA1F" w14:textId="3AB1C452" w:rsidR="007B73E7" w:rsidRDefault="007B73E7" w:rsidP="00941888">
            <w:pPr>
              <w:pStyle w:val="Normal-SpaceAbove"/>
            </w:pPr>
          </w:p>
        </w:tc>
      </w:tr>
      <w:tr w:rsidR="007B73E7" w14:paraId="3E670266" w14:textId="77777777" w:rsidTr="0081397C">
        <w:trPr>
          <w:trHeight w:val="144"/>
        </w:trPr>
        <w:tc>
          <w:tcPr>
            <w:tcW w:w="9549" w:type="dxa"/>
          </w:tcPr>
          <w:p w14:paraId="2BA0443F" w14:textId="50C54ABD" w:rsidR="007B73E7" w:rsidRDefault="007B73E7" w:rsidP="00941888">
            <w:pPr>
              <w:pStyle w:val="Normal-SpaceAbove"/>
            </w:pPr>
          </w:p>
        </w:tc>
      </w:tr>
      <w:tr w:rsidR="007B73E7" w14:paraId="2902238F" w14:textId="77777777" w:rsidTr="0081397C">
        <w:trPr>
          <w:trHeight w:val="144"/>
        </w:trPr>
        <w:tc>
          <w:tcPr>
            <w:tcW w:w="9549" w:type="dxa"/>
          </w:tcPr>
          <w:p w14:paraId="10D3D0E9" w14:textId="24EAD6DF" w:rsidR="007B73E7" w:rsidRPr="00933B64" w:rsidRDefault="007B73E7" w:rsidP="00941888">
            <w:pPr>
              <w:pStyle w:val="Normal-SpaceAbove"/>
              <w:rPr>
                <w:b/>
                <w:bCs/>
              </w:rPr>
            </w:pPr>
          </w:p>
        </w:tc>
      </w:tr>
      <w:tr w:rsidR="007B73E7" w14:paraId="6BF053A1" w14:textId="77777777" w:rsidTr="0081397C">
        <w:trPr>
          <w:trHeight w:val="144"/>
        </w:trPr>
        <w:tc>
          <w:tcPr>
            <w:tcW w:w="9549" w:type="dxa"/>
          </w:tcPr>
          <w:p w14:paraId="521ADF2B" w14:textId="3BD12368" w:rsidR="007B73E7" w:rsidRDefault="007B73E7" w:rsidP="00941888">
            <w:pPr>
              <w:pStyle w:val="Normal-SpaceAbove"/>
            </w:pPr>
          </w:p>
        </w:tc>
      </w:tr>
      <w:tr w:rsidR="007B73E7" w14:paraId="1073D00E" w14:textId="77777777" w:rsidTr="0081397C">
        <w:trPr>
          <w:trHeight w:val="678"/>
        </w:trPr>
        <w:tc>
          <w:tcPr>
            <w:tcW w:w="9549" w:type="dxa"/>
          </w:tcPr>
          <w:p w14:paraId="7DC52D9D" w14:textId="77777777" w:rsidR="007B73E7" w:rsidRDefault="007B73E7" w:rsidP="00941888">
            <w:pPr>
              <w:pStyle w:val="Normal-SpaceAbove"/>
            </w:pPr>
          </w:p>
        </w:tc>
      </w:tr>
      <w:tr w:rsidR="00933B64" w14:paraId="73CDBEF7" w14:textId="77777777" w:rsidTr="0081397C">
        <w:trPr>
          <w:trHeight w:val="678"/>
        </w:trPr>
        <w:tc>
          <w:tcPr>
            <w:tcW w:w="9549" w:type="dxa"/>
          </w:tcPr>
          <w:p w14:paraId="42488972" w14:textId="61481217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933B64" w14:paraId="433B35BC" w14:textId="77777777" w:rsidTr="0081397C">
        <w:trPr>
          <w:trHeight w:val="678"/>
        </w:trPr>
        <w:tc>
          <w:tcPr>
            <w:tcW w:w="9549" w:type="dxa"/>
            <w:tcBorders>
              <w:bottom w:val="single" w:sz="4" w:space="0" w:color="auto"/>
            </w:tcBorders>
          </w:tcPr>
          <w:p w14:paraId="7B3F3758" w14:textId="6041ECAC" w:rsidR="00933B64" w:rsidRDefault="00933B64" w:rsidP="00941888">
            <w:pPr>
              <w:pStyle w:val="Normal-SpaceAbove"/>
            </w:pPr>
          </w:p>
        </w:tc>
      </w:tr>
      <w:tr w:rsidR="00933B64" w14:paraId="565BA00C" w14:textId="77777777" w:rsidTr="0081397C">
        <w:trPr>
          <w:trHeight w:val="678"/>
        </w:trPr>
        <w:tc>
          <w:tcPr>
            <w:tcW w:w="9549" w:type="dxa"/>
            <w:tcBorders>
              <w:bottom w:val="nil"/>
            </w:tcBorders>
          </w:tcPr>
          <w:p w14:paraId="1CC54102" w14:textId="1EF73CC4" w:rsidR="00C32FD4" w:rsidRDefault="00C32FD4" w:rsidP="00941888">
            <w:pPr>
              <w:pStyle w:val="Normal-SpaceAbove"/>
            </w:pPr>
          </w:p>
        </w:tc>
      </w:tr>
      <w:tr w:rsidR="00933B64" w14:paraId="17F7D553" w14:textId="77777777" w:rsidTr="0081397C">
        <w:trPr>
          <w:trHeight w:val="678"/>
        </w:trPr>
        <w:tc>
          <w:tcPr>
            <w:tcW w:w="9549" w:type="dxa"/>
            <w:tcBorders>
              <w:top w:val="nil"/>
              <w:bottom w:val="nil"/>
            </w:tcBorders>
          </w:tcPr>
          <w:p w14:paraId="7312168B" w14:textId="5DBB20A6" w:rsidR="00933B64" w:rsidRPr="00C32FD4" w:rsidRDefault="00933B64" w:rsidP="00941888">
            <w:pPr>
              <w:pStyle w:val="Normal-SpaceAbove"/>
              <w:rPr>
                <w:b/>
                <w:bCs/>
              </w:rPr>
            </w:pPr>
          </w:p>
        </w:tc>
      </w:tr>
      <w:tr w:rsidR="00933B64" w14:paraId="4824FBF9" w14:textId="77777777" w:rsidTr="0081397C">
        <w:trPr>
          <w:trHeight w:val="678"/>
        </w:trPr>
        <w:tc>
          <w:tcPr>
            <w:tcW w:w="9549" w:type="dxa"/>
            <w:tcBorders>
              <w:top w:val="nil"/>
            </w:tcBorders>
          </w:tcPr>
          <w:p w14:paraId="642A5C54" w14:textId="6EE05F89" w:rsidR="00933B64" w:rsidRDefault="00933B64" w:rsidP="00941888">
            <w:pPr>
              <w:pStyle w:val="Normal-SpaceAbove"/>
            </w:pPr>
          </w:p>
        </w:tc>
      </w:tr>
    </w:tbl>
    <w:p w14:paraId="5D3DE5E7" w14:textId="00A3F56A" w:rsidR="00941888" w:rsidRPr="00941888" w:rsidRDefault="00941888" w:rsidP="00941888">
      <w:pPr>
        <w:pStyle w:val="NoSpacing"/>
      </w:pPr>
    </w:p>
    <w:sectPr w:rsidR="00941888" w:rsidRPr="00941888" w:rsidSect="00941888"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BE99" w14:textId="77777777" w:rsidR="00F76D80" w:rsidRDefault="00F76D80" w:rsidP="00387E78">
      <w:pPr>
        <w:spacing w:after="0" w:line="240" w:lineRule="auto"/>
      </w:pPr>
      <w:r>
        <w:separator/>
      </w:r>
    </w:p>
  </w:endnote>
  <w:endnote w:type="continuationSeparator" w:id="0">
    <w:p w14:paraId="7015E9DE" w14:textId="77777777" w:rsidR="00F76D80" w:rsidRDefault="00F76D80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B187" w14:textId="77777777" w:rsidR="00F76D80" w:rsidRDefault="00F76D80" w:rsidP="00387E78">
      <w:pPr>
        <w:spacing w:after="0" w:line="240" w:lineRule="auto"/>
      </w:pPr>
      <w:r>
        <w:separator/>
      </w:r>
    </w:p>
  </w:footnote>
  <w:footnote w:type="continuationSeparator" w:id="0">
    <w:p w14:paraId="5F33384C" w14:textId="77777777" w:rsidR="00F76D80" w:rsidRDefault="00F76D80" w:rsidP="0038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93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9C"/>
    <w:rsid w:val="0001385F"/>
    <w:rsid w:val="000B522B"/>
    <w:rsid w:val="00130981"/>
    <w:rsid w:val="00256B7E"/>
    <w:rsid w:val="0026702D"/>
    <w:rsid w:val="00387E78"/>
    <w:rsid w:val="004570D7"/>
    <w:rsid w:val="004A0D72"/>
    <w:rsid w:val="004D5D58"/>
    <w:rsid w:val="004D7445"/>
    <w:rsid w:val="005D47DD"/>
    <w:rsid w:val="006C6942"/>
    <w:rsid w:val="006C748E"/>
    <w:rsid w:val="007B73E7"/>
    <w:rsid w:val="0081397C"/>
    <w:rsid w:val="008568DE"/>
    <w:rsid w:val="00886921"/>
    <w:rsid w:val="00933B64"/>
    <w:rsid w:val="00941888"/>
    <w:rsid w:val="00A835B2"/>
    <w:rsid w:val="00AA1B9C"/>
    <w:rsid w:val="00AD3960"/>
    <w:rsid w:val="00B315EB"/>
    <w:rsid w:val="00B573D6"/>
    <w:rsid w:val="00B72D61"/>
    <w:rsid w:val="00BD3D4A"/>
    <w:rsid w:val="00C32FD4"/>
    <w:rsid w:val="00C331FD"/>
    <w:rsid w:val="00D2327D"/>
    <w:rsid w:val="00DE5CB1"/>
    <w:rsid w:val="00E600D0"/>
    <w:rsid w:val="00E8239C"/>
    <w:rsid w:val="00F76D80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FAEDB"/>
  <w15:chartTrackingRefBased/>
  <w15:docId w15:val="{4D56E91A-FBB2-4377-9F00-AE622414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7C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B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D4A"/>
    <w:pPr>
      <w:spacing w:after="160"/>
      <w:ind w:left="720"/>
      <w:contextualSpacing/>
    </w:pPr>
    <w:rPr>
      <w:kern w:val="2"/>
      <w:sz w:val="22"/>
      <w:szCs w:val="22"/>
      <w:lang w:val="en-IN"/>
      <w14:ligatures w14:val="standardContextual"/>
    </w:rPr>
  </w:style>
  <w:style w:type="paragraph" w:customStyle="1" w:styleId="msonormal0">
    <w:name w:val="msonormal"/>
    <w:basedOn w:val="Normal"/>
    <w:rsid w:val="0013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ris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93CF1F3-6895-4113-9405-2F3A876A3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week.dotx</Template>
  <TotalTime>1</TotalTime>
  <Pages>286</Pages>
  <Words>77482</Words>
  <Characters>441654</Characters>
  <Application>Microsoft Office Word</Application>
  <DocSecurity>0</DocSecurity>
  <Lines>3680</Lines>
  <Paragraphs>1036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PRASHANT GIRAM [PUNE-QA]</cp:lastModifiedBy>
  <cp:revision>2</cp:revision>
  <cp:lastPrinted>2022-06-28T20:13:00Z</cp:lastPrinted>
  <dcterms:created xsi:type="dcterms:W3CDTF">2023-11-22T22:09:00Z</dcterms:created>
  <dcterms:modified xsi:type="dcterms:W3CDTF">2023-11-22T22:09:00Z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